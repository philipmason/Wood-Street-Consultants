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3C37F" w14:textId="727CFFDA" w:rsidR="0030406D" w:rsidRDefault="001A0D72" w:rsidP="00D053C8">
      <w:pPr>
        <w:pStyle w:val="PaperNumber"/>
        <w:keepNext/>
      </w:pPr>
      <w:proofErr w:type="spellStart"/>
      <w:r>
        <w:t>PharmaSUG</w:t>
      </w:r>
      <w:proofErr w:type="spellEnd"/>
      <w:r>
        <w:t xml:space="preserve"> </w:t>
      </w:r>
      <w:r w:rsidR="009500F3">
        <w:t>202</w:t>
      </w:r>
      <w:r w:rsidR="00556E09">
        <w:t>3</w:t>
      </w:r>
      <w:r w:rsidR="00525530">
        <w:t xml:space="preserve"> - </w:t>
      </w:r>
      <w:r w:rsidR="0030406D" w:rsidRPr="0030406D">
        <w:t xml:space="preserve">Paper </w:t>
      </w:r>
      <w:r w:rsidR="0088698A">
        <w:t>AP</w:t>
      </w:r>
      <w:r w:rsidR="00F54B99">
        <w:t>-</w:t>
      </w:r>
      <w:r w:rsidR="008C60FF">
        <w:t>0</w:t>
      </w:r>
      <w:r w:rsidR="00107DD0">
        <w:t>48</w:t>
      </w:r>
    </w:p>
    <w:p w14:paraId="47856C22" w14:textId="33E358EF" w:rsidR="001A0D72" w:rsidRDefault="00D2324A" w:rsidP="00FE103E">
      <w:pPr>
        <w:pStyle w:val="StylePaperAuthorArial"/>
        <w:spacing w:before="0" w:after="0"/>
      </w:pPr>
      <w:r w:rsidRPr="00D2324A">
        <w:rPr>
          <w:b/>
          <w:bCs/>
          <w:sz w:val="26"/>
        </w:rPr>
        <w:t xml:space="preserve">Documenting your SAS programs with </w:t>
      </w:r>
      <w:r w:rsidR="00375A85">
        <w:rPr>
          <w:b/>
          <w:bCs/>
          <w:sz w:val="26"/>
        </w:rPr>
        <w:t>Doxygen</w:t>
      </w:r>
      <w:r w:rsidRPr="00D2324A">
        <w:rPr>
          <w:b/>
          <w:bCs/>
          <w:sz w:val="26"/>
        </w:rPr>
        <w:t xml:space="preserve"> and automatically generated diagrams.</w:t>
      </w:r>
      <w:r w:rsidR="00B16F23" w:rsidRPr="00B47219">
        <w:t xml:space="preserve"> </w:t>
      </w:r>
    </w:p>
    <w:p w14:paraId="53DB3197" w14:textId="6E3CD000" w:rsidR="0030406D" w:rsidRPr="00B47219" w:rsidRDefault="00FE103E" w:rsidP="00FE103E">
      <w:pPr>
        <w:pStyle w:val="StylePaperAuthorArial"/>
        <w:spacing w:before="0"/>
      </w:pPr>
      <w:r w:rsidRPr="00FE103E">
        <w:t xml:space="preserve">Philip Mason, Wood Street Consultants Ltd, England </w:t>
      </w:r>
    </w:p>
    <w:p w14:paraId="1B0A46DF" w14:textId="76471D95" w:rsidR="00CC3407" w:rsidRDefault="00FE103E" w:rsidP="00BF3FAC">
      <w:pPr>
        <w:pStyle w:val="Heading1"/>
      </w:pPr>
      <w:bookmarkStart w:id="0" w:name="_Toc272756037"/>
      <w:r>
        <w:t>Abstract</w:t>
      </w:r>
    </w:p>
    <w:p w14:paraId="08E403FF" w14:textId="707CFCF7" w:rsidR="005A0A22" w:rsidRPr="005A0A22" w:rsidRDefault="00375A85" w:rsidP="005A0A22">
      <w:pPr>
        <w:pStyle w:val="Heading2"/>
        <w:rPr>
          <w:rFonts w:cs="Times New Roman"/>
          <w:b w:val="0"/>
          <w:caps w:val="0"/>
          <w:sz w:val="20"/>
          <w:lang w:val="en-GB"/>
        </w:rPr>
      </w:pPr>
      <w:r>
        <w:rPr>
          <w:rFonts w:cs="Times New Roman"/>
          <w:b w:val="0"/>
          <w:caps w:val="0"/>
          <w:sz w:val="20"/>
          <w:lang w:val="en-GB"/>
        </w:rPr>
        <w:t>Doxygen</w:t>
      </w:r>
      <w:r w:rsidR="005A0A22" w:rsidRPr="005A0A22">
        <w:rPr>
          <w:rFonts w:cs="Times New Roman"/>
          <w:b w:val="0"/>
          <w:caps w:val="0"/>
          <w:sz w:val="20"/>
          <w:lang w:val="en-GB"/>
        </w:rPr>
        <w:t xml:space="preserve"> has been used to document programs for over 25 years. It involves using tags in comments to generate HTML, RTF, </w:t>
      </w:r>
      <w:proofErr w:type="gramStart"/>
      <w:r w:rsidR="005A0A22" w:rsidRPr="005A0A22">
        <w:rPr>
          <w:rFonts w:cs="Times New Roman"/>
          <w:b w:val="0"/>
          <w:caps w:val="0"/>
          <w:sz w:val="20"/>
          <w:lang w:val="en-GB"/>
        </w:rPr>
        <w:t>PDF</w:t>
      </w:r>
      <w:proofErr w:type="gramEnd"/>
      <w:r w:rsidR="005A0A22" w:rsidRPr="005A0A22">
        <w:rPr>
          <w:rFonts w:cs="Times New Roman"/>
          <w:b w:val="0"/>
          <w:caps w:val="0"/>
          <w:sz w:val="20"/>
          <w:lang w:val="en-GB"/>
        </w:rPr>
        <w:t xml:space="preserve"> and other forms of </w:t>
      </w:r>
      <w:r w:rsidR="00AF19D8" w:rsidRPr="005A0A22">
        <w:rPr>
          <w:rFonts w:cs="Times New Roman"/>
          <w:b w:val="0"/>
          <w:caps w:val="0"/>
          <w:sz w:val="20"/>
          <w:lang w:val="en-GB"/>
        </w:rPr>
        <w:t>high-quality</w:t>
      </w:r>
      <w:r w:rsidR="005A0A22" w:rsidRPr="005A0A22">
        <w:rPr>
          <w:rFonts w:cs="Times New Roman"/>
          <w:b w:val="0"/>
          <w:caps w:val="0"/>
          <w:sz w:val="20"/>
          <w:lang w:val="en-GB"/>
        </w:rPr>
        <w:t xml:space="preserve"> documentation. It supports the DOT language for making diagrams from simple text directives.</w:t>
      </w:r>
    </w:p>
    <w:p w14:paraId="2E79F833" w14:textId="02553419" w:rsidR="005A0A22" w:rsidRPr="005A0A22" w:rsidRDefault="005A0A22" w:rsidP="005A0A22">
      <w:pPr>
        <w:pStyle w:val="Heading2"/>
        <w:rPr>
          <w:rFonts w:cs="Times New Roman"/>
          <w:b w:val="0"/>
          <w:caps w:val="0"/>
          <w:sz w:val="20"/>
          <w:lang w:val="en-GB"/>
        </w:rPr>
      </w:pPr>
      <w:r w:rsidRPr="005A0A22">
        <w:rPr>
          <w:rFonts w:cs="Times New Roman"/>
          <w:b w:val="0"/>
          <w:caps w:val="0"/>
          <w:sz w:val="20"/>
          <w:lang w:val="en-GB"/>
        </w:rPr>
        <w:t xml:space="preserve">PROC SCAPROC can be used to generate a trace of a SAS® programs' execution. My SAS® code can </w:t>
      </w:r>
      <w:r w:rsidR="00AF19D8" w:rsidRPr="005A0A22">
        <w:rPr>
          <w:rFonts w:cs="Times New Roman"/>
          <w:b w:val="0"/>
          <w:caps w:val="0"/>
          <w:sz w:val="20"/>
          <w:lang w:val="en-GB"/>
        </w:rPr>
        <w:t>then analyse</w:t>
      </w:r>
      <w:r w:rsidRPr="005A0A22">
        <w:rPr>
          <w:rFonts w:cs="Times New Roman"/>
          <w:b w:val="0"/>
          <w:caps w:val="0"/>
          <w:sz w:val="20"/>
          <w:lang w:val="en-GB"/>
        </w:rPr>
        <w:t xml:space="preserve"> the trace and produce DOT language directives to make a diagram of the execution of that SAS program. Those directives can then be put into the </w:t>
      </w:r>
      <w:r w:rsidR="00375A85">
        <w:rPr>
          <w:rFonts w:cs="Times New Roman"/>
          <w:b w:val="0"/>
          <w:caps w:val="0"/>
          <w:sz w:val="20"/>
          <w:lang w:val="en-GB"/>
        </w:rPr>
        <w:t>Doxygen</w:t>
      </w:r>
      <w:r w:rsidRPr="005A0A22">
        <w:rPr>
          <w:rFonts w:cs="Times New Roman"/>
          <w:b w:val="0"/>
          <w:caps w:val="0"/>
          <w:sz w:val="20"/>
          <w:lang w:val="en-GB"/>
        </w:rPr>
        <w:t xml:space="preserve"> tags to add the diagram to your documentation. And the analysis can also show the performance of the SAS program </w:t>
      </w:r>
      <w:r w:rsidR="00005148" w:rsidRPr="005A0A22">
        <w:rPr>
          <w:rFonts w:cs="Times New Roman"/>
          <w:b w:val="0"/>
          <w:caps w:val="0"/>
          <w:sz w:val="20"/>
          <w:lang w:val="en-GB"/>
        </w:rPr>
        <w:t>to</w:t>
      </w:r>
      <w:r w:rsidRPr="005A0A22">
        <w:rPr>
          <w:rFonts w:cs="Times New Roman"/>
          <w:b w:val="0"/>
          <w:caps w:val="0"/>
          <w:sz w:val="20"/>
          <w:lang w:val="en-GB"/>
        </w:rPr>
        <w:t xml:space="preserve"> be used for tuning purposes.</w:t>
      </w:r>
    </w:p>
    <w:p w14:paraId="5C5B40C9" w14:textId="66913D4E" w:rsidR="00AF19D8" w:rsidRDefault="005A0A22" w:rsidP="005A0A22">
      <w:pPr>
        <w:pStyle w:val="Heading2"/>
        <w:rPr>
          <w:rFonts w:cs="Times New Roman"/>
          <w:b w:val="0"/>
          <w:caps w:val="0"/>
          <w:sz w:val="20"/>
          <w:lang w:val="en-GB"/>
        </w:rPr>
      </w:pPr>
      <w:r w:rsidRPr="005A0A22">
        <w:rPr>
          <w:rFonts w:cs="Times New Roman"/>
          <w:b w:val="0"/>
          <w:caps w:val="0"/>
          <w:sz w:val="20"/>
          <w:lang w:val="en-GB"/>
        </w:rPr>
        <w:t xml:space="preserve">This paper shows how to use </w:t>
      </w:r>
      <w:r w:rsidR="00375A85">
        <w:rPr>
          <w:rFonts w:cs="Times New Roman"/>
          <w:b w:val="0"/>
          <w:caps w:val="0"/>
          <w:sz w:val="20"/>
          <w:lang w:val="en-GB"/>
        </w:rPr>
        <w:t>Doxygen</w:t>
      </w:r>
      <w:r w:rsidRPr="005A0A22">
        <w:rPr>
          <w:rFonts w:cs="Times New Roman"/>
          <w:b w:val="0"/>
          <w:caps w:val="0"/>
          <w:sz w:val="20"/>
          <w:lang w:val="en-GB"/>
        </w:rPr>
        <w:t xml:space="preserve"> with </w:t>
      </w:r>
      <w:r w:rsidR="00005148" w:rsidRPr="005A0A22">
        <w:rPr>
          <w:rFonts w:cs="Times New Roman"/>
          <w:b w:val="0"/>
          <w:caps w:val="0"/>
          <w:sz w:val="20"/>
          <w:lang w:val="en-GB"/>
        </w:rPr>
        <w:t>SAS and</w:t>
      </w:r>
      <w:r w:rsidRPr="005A0A22">
        <w:rPr>
          <w:rFonts w:cs="Times New Roman"/>
          <w:b w:val="0"/>
          <w:caps w:val="0"/>
          <w:sz w:val="20"/>
          <w:lang w:val="en-GB"/>
        </w:rPr>
        <w:t xml:space="preserve"> provides the code to automatically produce diagrams for that documentation or tuning purposes.</w:t>
      </w:r>
    </w:p>
    <w:p w14:paraId="4E06A07C" w14:textId="35A6D58D" w:rsidR="00FE103E" w:rsidRPr="00FE103E" w:rsidRDefault="00FE103E" w:rsidP="005A0A22">
      <w:pPr>
        <w:pStyle w:val="Heading2"/>
      </w:pPr>
      <w:r w:rsidRPr="00FE103E">
        <w:t xml:space="preserve">Introduction </w:t>
      </w:r>
    </w:p>
    <w:p w14:paraId="252BEC37" w14:textId="501CB53B" w:rsidR="00E95ADA" w:rsidRDefault="00E95ADA" w:rsidP="00E95ADA">
      <w:pPr>
        <w:pStyle w:val="PaperBody"/>
      </w:pPr>
      <w:r w:rsidRPr="004332B9">
        <w:rPr>
          <w:b/>
          <w:bCs/>
        </w:rPr>
        <w:t>Part 1</w:t>
      </w:r>
      <w:r>
        <w:t xml:space="preserve"> – </w:t>
      </w:r>
      <w:r w:rsidR="00375A85">
        <w:t>Doxygen</w:t>
      </w:r>
      <w:r>
        <w:t xml:space="preserve"> has been around for a long time and used to document many other languages other than SAS, although in recent years people have started to see the value in using </w:t>
      </w:r>
      <w:r w:rsidR="00375A85">
        <w:t>Doxygen</w:t>
      </w:r>
      <w:r>
        <w:t xml:space="preserve"> for SAS. Although there is not built in support for SAS as a language you can make use of the many extensive parameters to adapt it to do a very good job at documenting the language. In this paper I will be sharing things I have learnt through trial and error, as well as with help from Allan Bowe in his documentation of the </w:t>
      </w:r>
      <w:proofErr w:type="spellStart"/>
      <w:r>
        <w:t>SASjs</w:t>
      </w:r>
      <w:proofErr w:type="spellEnd"/>
      <w:r>
        <w:t xml:space="preserve"> code base with </w:t>
      </w:r>
      <w:r w:rsidR="00375A85">
        <w:t>Doxygen</w:t>
      </w:r>
      <w:r>
        <w:t xml:space="preserve">. This should be enough to get you using </w:t>
      </w:r>
      <w:r w:rsidR="00375A85">
        <w:t>Doxygen</w:t>
      </w:r>
      <w:r>
        <w:t xml:space="preserve"> effectively to make great documentation of your code automatically.</w:t>
      </w:r>
    </w:p>
    <w:p w14:paraId="6F479EEB" w14:textId="059B218D" w:rsidR="00FE103E" w:rsidRPr="00FE103E" w:rsidRDefault="00D76EEB" w:rsidP="00FE103E">
      <w:pPr>
        <w:pStyle w:val="PaperBody"/>
      </w:pPr>
      <w:r w:rsidRPr="004332B9">
        <w:rPr>
          <w:b/>
          <w:bCs/>
        </w:rPr>
        <w:t xml:space="preserve">Part </w:t>
      </w:r>
      <w:r w:rsidR="00E95ADA" w:rsidRPr="004332B9">
        <w:rPr>
          <w:b/>
          <w:bCs/>
        </w:rPr>
        <w:t>2</w:t>
      </w:r>
      <w:r>
        <w:t xml:space="preserve"> - </w:t>
      </w:r>
      <w:r w:rsidR="00FE103E" w:rsidRPr="00FE103E">
        <w:t xml:space="preserve">PROC SCAPROC has been available in SAS since SAS 9.2. It implements the SAS Code Analyzer which provides information about input tables, output tables and macro symbols in a SAS program. </w:t>
      </w:r>
      <w:proofErr w:type="spellStart"/>
      <w:r w:rsidR="00FE103E" w:rsidRPr="00FE103E">
        <w:t>Its</w:t>
      </w:r>
      <w:proofErr w:type="spellEnd"/>
      <w:r w:rsidR="00FE103E" w:rsidRPr="00FE103E">
        <w:t xml:space="preserve"> easy to read this information in with SAS, which gives you a nice view of how the program runs. Having that information means it is possible to generate a diagram showing how that program runs. We will look at the following steps:</w:t>
      </w:r>
    </w:p>
    <w:p w14:paraId="29A89076" w14:textId="77777777" w:rsidR="00FE103E" w:rsidRPr="00FE103E" w:rsidRDefault="00FE103E">
      <w:pPr>
        <w:pStyle w:val="PaperBody"/>
        <w:numPr>
          <w:ilvl w:val="0"/>
          <w:numId w:val="4"/>
        </w:numPr>
      </w:pPr>
      <w:r w:rsidRPr="00FE103E">
        <w:t>Generating information about the flow of a program</w:t>
      </w:r>
    </w:p>
    <w:p w14:paraId="42BAD8B5" w14:textId="77777777" w:rsidR="00FE103E" w:rsidRPr="00FE103E" w:rsidRDefault="00FE103E">
      <w:pPr>
        <w:pStyle w:val="PaperBody"/>
        <w:numPr>
          <w:ilvl w:val="0"/>
          <w:numId w:val="4"/>
        </w:numPr>
      </w:pPr>
      <w:r w:rsidRPr="00FE103E">
        <w:t>Reading that into SAS</w:t>
      </w:r>
    </w:p>
    <w:p w14:paraId="1518696E" w14:textId="77777777" w:rsidR="00FE103E" w:rsidRPr="00FE103E" w:rsidRDefault="00FE103E">
      <w:pPr>
        <w:pStyle w:val="PaperBody"/>
        <w:numPr>
          <w:ilvl w:val="0"/>
          <w:numId w:val="4"/>
        </w:numPr>
      </w:pPr>
      <w:r w:rsidRPr="00FE103E">
        <w:t xml:space="preserve">Defining how to produce a </w:t>
      </w:r>
      <w:proofErr w:type="gramStart"/>
      <w:r w:rsidRPr="00FE103E">
        <w:t>diagram</w:t>
      </w:r>
      <w:proofErr w:type="gramEnd"/>
    </w:p>
    <w:p w14:paraId="649153FC" w14:textId="191A40E0" w:rsidR="00FE103E" w:rsidRDefault="00FE103E">
      <w:pPr>
        <w:pStyle w:val="PaperBody"/>
        <w:numPr>
          <w:ilvl w:val="0"/>
          <w:numId w:val="4"/>
        </w:numPr>
      </w:pPr>
      <w:r w:rsidRPr="00FE103E">
        <w:t>Making the diagram</w:t>
      </w:r>
    </w:p>
    <w:bookmarkEnd w:id="0"/>
    <w:p w14:paraId="5F7D96B6" w14:textId="4CCE8016" w:rsidR="001D0B2E" w:rsidRDefault="00E95ADA" w:rsidP="007A62AC">
      <w:pPr>
        <w:pStyle w:val="Heading1"/>
      </w:pPr>
      <w:r>
        <w:t xml:space="preserve">Part 1 </w:t>
      </w:r>
      <w:r w:rsidR="003D1647">
        <w:t xml:space="preserve">– </w:t>
      </w:r>
      <w:r w:rsidR="00375A85">
        <w:t>Doxygen</w:t>
      </w:r>
    </w:p>
    <w:p w14:paraId="06991C87" w14:textId="65B9233C" w:rsidR="007A62AC" w:rsidRDefault="007A62AC" w:rsidP="007A62AC">
      <w:pPr>
        <w:pStyle w:val="Heading2"/>
      </w:pPr>
      <w:r>
        <w:t>Documenting SAS code</w:t>
      </w:r>
    </w:p>
    <w:p w14:paraId="0A899F59" w14:textId="106FEF0C" w:rsidR="007A62AC" w:rsidRDefault="007A62AC" w:rsidP="007A62AC">
      <w:pPr>
        <w:pStyle w:val="PaperBody"/>
      </w:pPr>
      <w:r>
        <w:t xml:space="preserve">There are many ways to document SAS code. </w:t>
      </w:r>
      <w:r w:rsidR="003A599C">
        <w:t>Often</w:t>
      </w:r>
      <w:r>
        <w:t xml:space="preserve"> SAS programmers have their own favorite method,</w:t>
      </w:r>
      <w:r w:rsidR="003A599C">
        <w:t xml:space="preserve"> but at times a company will have a published standard or SOP to follow that lays out precisely how it should be done. We can </w:t>
      </w:r>
      <w:r w:rsidR="00AA3ADC">
        <w:t>document in a minimal way perhaps with a header like this:</w:t>
      </w:r>
    </w:p>
    <w:p w14:paraId="313267BE" w14:textId="3B25F0B0" w:rsidR="00AA3ADC" w:rsidRPr="00C03046" w:rsidRDefault="00E66E11" w:rsidP="00B50330">
      <w:pPr>
        <w:pStyle w:val="code"/>
      </w:pPr>
      <w:r w:rsidRPr="00C03046">
        <w:t xml:space="preserve">* program: </w:t>
      </w:r>
      <w:proofErr w:type="spellStart"/>
      <w:r w:rsidRPr="00C03046">
        <w:t>test.sas</w:t>
      </w:r>
      <w:proofErr w:type="spellEnd"/>
      <w:r w:rsidRPr="00C03046">
        <w:br/>
        <w:t xml:space="preserve">  </w:t>
      </w:r>
      <w:r w:rsidR="00C03046" w:rsidRPr="00C03046">
        <w:t xml:space="preserve">purpose: to do a </w:t>
      </w:r>
      <w:proofErr w:type="gramStart"/>
      <w:r w:rsidR="00C03046" w:rsidRPr="00C03046">
        <w:t>test ;</w:t>
      </w:r>
      <w:proofErr w:type="gramEnd"/>
    </w:p>
    <w:p w14:paraId="47E6FC64" w14:textId="1454E1C2" w:rsidR="00AA3ADC" w:rsidRDefault="00AA3ADC" w:rsidP="007A62AC">
      <w:pPr>
        <w:pStyle w:val="PaperBody"/>
      </w:pPr>
      <w:r>
        <w:t xml:space="preserve">Or we can go into lots of detail </w:t>
      </w:r>
      <w:r w:rsidR="00537879">
        <w:t>with extensive headers covering macros used, datasets created/modified/read, macro variables used, etc.</w:t>
      </w:r>
      <w:r w:rsidR="00247FCB">
        <w:t xml:space="preserve"> </w:t>
      </w:r>
      <w:r w:rsidR="001B3B46">
        <w:t>Additionally,</w:t>
      </w:r>
      <w:r w:rsidR="00247FCB">
        <w:t xml:space="preserve"> we liberally scatter comments throughout the code to describe what blocks of code do or to explain complex </w:t>
      </w:r>
      <w:r w:rsidR="00E66E11">
        <w:t>sections of logic.</w:t>
      </w:r>
    </w:p>
    <w:p w14:paraId="176580EF" w14:textId="21314824" w:rsidR="008856DD" w:rsidRDefault="008856DD" w:rsidP="007A62AC">
      <w:pPr>
        <w:pStyle w:val="PaperBody"/>
      </w:pPr>
      <w:r>
        <w:t xml:space="preserve">To use </w:t>
      </w:r>
      <w:r w:rsidR="00375A85">
        <w:t>Doxygen</w:t>
      </w:r>
      <w:r>
        <w:t xml:space="preserve"> we need to adapt our commen</w:t>
      </w:r>
      <w:r w:rsidR="008D4A91">
        <w:t xml:space="preserve">ts to </w:t>
      </w:r>
      <w:r w:rsidR="00DF29F8">
        <w:t xml:space="preserve">be done in the required format, since </w:t>
      </w:r>
      <w:r w:rsidR="00375A85">
        <w:t>Doxygen</w:t>
      </w:r>
      <w:r w:rsidR="00DF29F8">
        <w:t xml:space="preserve"> will read all our SAS code to extract the information it needs to make the documentation. </w:t>
      </w:r>
      <w:r w:rsidR="00484FAE">
        <w:t>Fortunately,</w:t>
      </w:r>
      <w:r w:rsidR="00DF29F8">
        <w:t xml:space="preserve"> </w:t>
      </w:r>
      <w:r w:rsidR="00FE2BDD">
        <w:t xml:space="preserve">the </w:t>
      </w:r>
      <w:r w:rsidR="00FE2BDD">
        <w:lastRenderedPageBreak/>
        <w:t xml:space="preserve">format they must be in is a good and flexible layout that provides lots of possibilities. When we see what it supports it will also encourage us to </w:t>
      </w:r>
      <w:r w:rsidR="00484FAE">
        <w:t xml:space="preserve">document more about our programs since that information will be extracted and displayed in a very </w:t>
      </w:r>
      <w:r w:rsidR="00761199">
        <w:t>user-friendly</w:t>
      </w:r>
      <w:r w:rsidR="00484FAE">
        <w:t xml:space="preserve"> form for others.</w:t>
      </w:r>
    </w:p>
    <w:p w14:paraId="1024F3FA" w14:textId="4FE3AD4D" w:rsidR="00AA50FA" w:rsidRDefault="00375A85" w:rsidP="007A62AC">
      <w:pPr>
        <w:pStyle w:val="PaperBody"/>
      </w:pPr>
      <w:r>
        <w:t>Doxygen</w:t>
      </w:r>
      <w:r w:rsidR="00AA50FA">
        <w:t xml:space="preserve"> uses specific </w:t>
      </w:r>
      <w:r w:rsidR="00E0024C">
        <w:t>tags t</w:t>
      </w:r>
      <w:r w:rsidR="00FB3B8F">
        <w:t xml:space="preserve">o identify different parts of the documentation. A simple </w:t>
      </w:r>
      <w:r w:rsidR="0076149F">
        <w:t>header might look like this:</w:t>
      </w:r>
    </w:p>
    <w:p w14:paraId="23CF35DB" w14:textId="281EEBA9" w:rsidR="0076149F" w:rsidRPr="0076149F" w:rsidRDefault="0076149F" w:rsidP="004A04A6">
      <w:pPr>
        <w:pStyle w:val="code"/>
        <w:rPr>
          <w:color w:val="D4D4D4"/>
        </w:rPr>
      </w:pPr>
      <w:r w:rsidRPr="0076149F">
        <w:t xml:space="preserve">/** @file </w:t>
      </w:r>
      <w:proofErr w:type="spellStart"/>
      <w:r w:rsidRPr="0076149F">
        <w:t>a.sas</w:t>
      </w:r>
      <w:proofErr w:type="spellEnd"/>
    </w:p>
    <w:p w14:paraId="5F51E19B" w14:textId="77777777" w:rsidR="0076149F" w:rsidRPr="0076149F" w:rsidRDefault="0076149F" w:rsidP="0076149F">
      <w:pPr>
        <w:pStyle w:val="code"/>
        <w:rPr>
          <w:color w:val="D4D4D4"/>
        </w:rPr>
      </w:pPr>
      <w:r w:rsidRPr="0076149F">
        <w:t xml:space="preserve"> *  @brief This is a test file</w:t>
      </w:r>
    </w:p>
    <w:p w14:paraId="6348E959" w14:textId="77777777" w:rsidR="0076149F" w:rsidRPr="0076149F" w:rsidRDefault="0076149F" w:rsidP="0076149F">
      <w:pPr>
        <w:pStyle w:val="code"/>
        <w:rPr>
          <w:color w:val="D4D4D4"/>
        </w:rPr>
      </w:pPr>
      <w:r w:rsidRPr="0076149F">
        <w:t xml:space="preserve"> *  @author John Doe</w:t>
      </w:r>
    </w:p>
    <w:p w14:paraId="7F2CE6B3" w14:textId="036040D0" w:rsidR="0076149F" w:rsidRPr="0076149F" w:rsidRDefault="0076149F" w:rsidP="0076149F">
      <w:pPr>
        <w:pStyle w:val="code"/>
        <w:rPr>
          <w:color w:val="D4D4D4"/>
        </w:rPr>
      </w:pPr>
      <w:r w:rsidRPr="0076149F">
        <w:t xml:space="preserve"> *  @date 20</w:t>
      </w:r>
      <w:r w:rsidR="004A04A6">
        <w:t>23</w:t>
      </w:r>
      <w:r w:rsidRPr="0076149F">
        <w:t>-12-</w:t>
      </w:r>
      <w:r w:rsidR="00EF2687">
        <w:t>31</w:t>
      </w:r>
    </w:p>
    <w:p w14:paraId="789B6C64" w14:textId="77777777" w:rsidR="0076149F" w:rsidRPr="0076149F" w:rsidRDefault="0076149F" w:rsidP="0076149F">
      <w:pPr>
        <w:pStyle w:val="code"/>
        <w:rPr>
          <w:color w:val="D4D4D4"/>
        </w:rPr>
      </w:pPr>
      <w:r w:rsidRPr="0076149F">
        <w:t xml:space="preserve"> */</w:t>
      </w:r>
    </w:p>
    <w:p w14:paraId="45F6A068" w14:textId="47CD0230" w:rsidR="0076149F" w:rsidRDefault="001C1226" w:rsidP="007A62AC">
      <w:pPr>
        <w:pStyle w:val="PaperBody"/>
      </w:pPr>
      <w:r>
        <w:t>Tags are prefixed by an ‘@’ symbol.</w:t>
      </w:r>
      <w:r w:rsidR="00EF2687">
        <w:t xml:space="preserve"> The header block must start with ‘/**’ and ends with ‘*/’. This is great as that </w:t>
      </w:r>
      <w:r w:rsidR="0093790A">
        <w:t>is compatible with how our standard SAS comment blocks work.</w:t>
      </w:r>
      <w:r w:rsidR="00EF2687">
        <w:t xml:space="preserve"> </w:t>
      </w:r>
      <w:r w:rsidR="0093790A">
        <w:t xml:space="preserve">You </w:t>
      </w:r>
      <w:proofErr w:type="gramStart"/>
      <w:r w:rsidR="0093790A">
        <w:t>have to</w:t>
      </w:r>
      <w:proofErr w:type="gramEnd"/>
      <w:r w:rsidR="0093790A">
        <w:t xml:space="preserve"> at least have </w:t>
      </w:r>
      <w:r w:rsidR="004A0DC1">
        <w:t xml:space="preserve">@file specified if you want documentation generated, but other tags are all optional. </w:t>
      </w:r>
      <w:r w:rsidR="00EF2687">
        <w:t xml:space="preserve">Some simple </w:t>
      </w:r>
      <w:r w:rsidR="0093790A">
        <w:t>tags</w:t>
      </w:r>
      <w:r w:rsidR="00EF2687">
        <w:t xml:space="preserve"> used in the example are:</w:t>
      </w:r>
    </w:p>
    <w:p w14:paraId="08327585" w14:textId="74B18F2E" w:rsidR="001C1226" w:rsidRDefault="004A04A6" w:rsidP="00C15726">
      <w:pPr>
        <w:pStyle w:val="PaperBody"/>
        <w:numPr>
          <w:ilvl w:val="0"/>
          <w:numId w:val="8"/>
        </w:numPr>
      </w:pPr>
      <w:r>
        <w:t>f</w:t>
      </w:r>
      <w:r w:rsidR="001C1226">
        <w:t>ile</w:t>
      </w:r>
      <w:r>
        <w:t xml:space="preserve"> – file name of the SAS program</w:t>
      </w:r>
      <w:r w:rsidR="009438F5">
        <w:t xml:space="preserve"> (you can leave it blank and </w:t>
      </w:r>
      <w:r w:rsidR="00375A85">
        <w:t>Doxygen</w:t>
      </w:r>
      <w:r w:rsidR="009438F5">
        <w:t xml:space="preserve"> will fill it in for you)</w:t>
      </w:r>
    </w:p>
    <w:p w14:paraId="22554087" w14:textId="2821FD4B" w:rsidR="004A04A6" w:rsidRDefault="004A04A6" w:rsidP="00C15726">
      <w:pPr>
        <w:pStyle w:val="PaperBody"/>
        <w:numPr>
          <w:ilvl w:val="0"/>
          <w:numId w:val="8"/>
        </w:numPr>
      </w:pPr>
      <w:r>
        <w:t>brief – brief description of the program</w:t>
      </w:r>
    </w:p>
    <w:p w14:paraId="3AFEFCF0" w14:textId="1A0F8160" w:rsidR="004A04A6" w:rsidRDefault="004A04A6" w:rsidP="00C15726">
      <w:pPr>
        <w:pStyle w:val="PaperBody"/>
        <w:numPr>
          <w:ilvl w:val="0"/>
          <w:numId w:val="8"/>
        </w:numPr>
      </w:pPr>
      <w:r>
        <w:t>author – author of the program</w:t>
      </w:r>
    </w:p>
    <w:p w14:paraId="5FE30DE0" w14:textId="595E87E0" w:rsidR="004A04A6" w:rsidRDefault="004A04A6" w:rsidP="00C15726">
      <w:pPr>
        <w:pStyle w:val="PaperBody"/>
        <w:numPr>
          <w:ilvl w:val="0"/>
          <w:numId w:val="8"/>
        </w:numPr>
      </w:pPr>
      <w:r>
        <w:t xml:space="preserve">date – date the program was </w:t>
      </w:r>
      <w:r w:rsidR="00761199">
        <w:t>created.</w:t>
      </w:r>
    </w:p>
    <w:p w14:paraId="2116593A" w14:textId="4FA8A55D" w:rsidR="00EF2687" w:rsidRDefault="00EF2687" w:rsidP="00EF2687">
      <w:pPr>
        <w:pStyle w:val="PaperBody"/>
      </w:pPr>
      <w:r>
        <w:t>There are many tags</w:t>
      </w:r>
      <w:r w:rsidR="00C37541">
        <w:t xml:space="preserve"> available, and we will look at some that I have found most useful as we move on. </w:t>
      </w:r>
    </w:p>
    <w:p w14:paraId="13DCC7AA" w14:textId="0B9CF237" w:rsidR="00EB509D" w:rsidRDefault="00EB509D" w:rsidP="00EF2687">
      <w:pPr>
        <w:pStyle w:val="PaperBody"/>
      </w:pPr>
      <w:r>
        <w:t xml:space="preserve">Another thing to keep in mind is that it works with most other languages, so if you have </w:t>
      </w:r>
      <w:r w:rsidR="00D8162A">
        <w:t>code in R, Python, C, etc. then you can generate documentation for those programs as well.</w:t>
      </w:r>
    </w:p>
    <w:p w14:paraId="1F04D47D" w14:textId="10C92A1E" w:rsidR="00D8162A" w:rsidRDefault="000223A5" w:rsidP="00EF2687">
      <w:pPr>
        <w:pStyle w:val="PaperBody"/>
      </w:pPr>
      <w:r>
        <w:t xml:space="preserve">Another powerful feature of </w:t>
      </w:r>
      <w:r w:rsidR="00375A85">
        <w:t>Doxygen</w:t>
      </w:r>
      <w:r>
        <w:t xml:space="preserve"> is that it supports markup and html, so you can include that in your comments</w:t>
      </w:r>
      <w:r w:rsidR="00DB609D">
        <w:t xml:space="preserve"> which </w:t>
      </w:r>
      <w:r w:rsidR="004876B5">
        <w:t>opens</w:t>
      </w:r>
      <w:r w:rsidR="00DB609D">
        <w:t xml:space="preserve"> a lot of possibilities for making nice tables (for example). Or you can add markup files with a ‘.md’ extension which will show up in</w:t>
      </w:r>
      <w:r w:rsidR="007868BB">
        <w:t xml:space="preserve"> the documentation too.</w:t>
      </w:r>
    </w:p>
    <w:p w14:paraId="553E0977" w14:textId="1A4F65C4" w:rsidR="002768A8" w:rsidRDefault="00AA50FA" w:rsidP="00DD7879">
      <w:pPr>
        <w:pStyle w:val="Heading2"/>
      </w:pPr>
      <w:r>
        <w:t>Setting up</w:t>
      </w:r>
      <w:r w:rsidR="00DD7879">
        <w:t xml:space="preserve"> </w:t>
      </w:r>
      <w:r w:rsidR="00375A85">
        <w:t>Doxygen</w:t>
      </w:r>
    </w:p>
    <w:p w14:paraId="17956703" w14:textId="588674ED" w:rsidR="00AA50FA" w:rsidRDefault="00BF2320" w:rsidP="00AA50FA">
      <w:pPr>
        <w:pStyle w:val="PaperBody"/>
      </w:pPr>
      <w:r>
        <w:t xml:space="preserve">You will need to get the </w:t>
      </w:r>
      <w:r w:rsidR="00375A85">
        <w:t>Doxygen</w:t>
      </w:r>
      <w:r>
        <w:t xml:space="preserve"> program </w:t>
      </w:r>
      <w:r w:rsidR="00412E06">
        <w:t>to</w:t>
      </w:r>
      <w:r>
        <w:t xml:space="preserve"> run it against you SAS code to generate documentation</w:t>
      </w:r>
      <w:r w:rsidR="00035899">
        <w:t xml:space="preserve"> in any of the supported output formats</w:t>
      </w:r>
      <w:r>
        <w:t>.</w:t>
      </w:r>
      <w:r w:rsidR="00035899">
        <w:t xml:space="preserve"> I always generate a web site, which </w:t>
      </w:r>
      <w:r w:rsidR="009631F6">
        <w:t xml:space="preserve">can then be moved to a server of your choice to make it available to users. </w:t>
      </w:r>
      <w:r w:rsidR="00FB51E8">
        <w:t xml:space="preserve">A trick we use is to generate the web site with </w:t>
      </w:r>
      <w:r w:rsidR="00FB51E8" w:rsidRPr="007F5CE2">
        <w:rPr>
          <w:b/>
          <w:bCs/>
        </w:rPr>
        <w:t>.</w:t>
      </w:r>
      <w:proofErr w:type="spellStart"/>
      <w:r w:rsidR="00FB51E8" w:rsidRPr="007F5CE2">
        <w:rPr>
          <w:b/>
          <w:bCs/>
        </w:rPr>
        <w:t>aspx</w:t>
      </w:r>
      <w:proofErr w:type="spellEnd"/>
      <w:r w:rsidR="00FB51E8">
        <w:t xml:space="preserve"> extensions for the html files, rather than .html extensions. This means we can copy the web site to Microsoft </w:t>
      </w:r>
      <w:r w:rsidR="004876B5">
        <w:t>SharePoint,</w:t>
      </w:r>
      <w:r w:rsidR="00FB51E8">
        <w:t xml:space="preserve"> and it will work perfectly from there (html files don’t work).</w:t>
      </w:r>
    </w:p>
    <w:p w14:paraId="3999C2DD" w14:textId="1418F80C" w:rsidR="00F83466" w:rsidRDefault="00F83466" w:rsidP="00AA50FA">
      <w:pPr>
        <w:pStyle w:val="PaperBody"/>
      </w:pPr>
      <w:r>
        <w:t xml:space="preserve">You can download </w:t>
      </w:r>
      <w:r w:rsidR="00375A85">
        <w:t>Doxygen</w:t>
      </w:r>
      <w:r>
        <w:t xml:space="preserve"> from here</w:t>
      </w:r>
      <w:r w:rsidR="00453A6E">
        <w:t xml:space="preserve"> </w:t>
      </w:r>
      <w:hyperlink r:id="rId12" w:history="1">
        <w:r w:rsidR="00453A6E" w:rsidRPr="000B56EF">
          <w:rPr>
            <w:rStyle w:val="Hyperlink"/>
          </w:rPr>
          <w:t>https://www.</w:t>
        </w:r>
        <w:r w:rsidR="00375A85">
          <w:rPr>
            <w:rStyle w:val="Hyperlink"/>
          </w:rPr>
          <w:t>Doxygen</w:t>
        </w:r>
        <w:r w:rsidR="00453A6E" w:rsidRPr="000B56EF">
          <w:rPr>
            <w:rStyle w:val="Hyperlink"/>
          </w:rPr>
          <w:t>.nl/download.html</w:t>
        </w:r>
      </w:hyperlink>
      <w:r w:rsidR="00453A6E">
        <w:t xml:space="preserve"> </w:t>
      </w:r>
    </w:p>
    <w:p w14:paraId="080ECB0F" w14:textId="5473C49F" w:rsidR="00545D35" w:rsidRDefault="00545D35" w:rsidP="00AA50FA">
      <w:pPr>
        <w:pStyle w:val="PaperBody"/>
      </w:pPr>
      <w:r>
        <w:t xml:space="preserve">Install </w:t>
      </w:r>
      <w:r w:rsidR="00375A85">
        <w:t>Doxygen</w:t>
      </w:r>
      <w:r>
        <w:t xml:space="preserve"> </w:t>
      </w:r>
      <w:r w:rsidR="006D3BE7">
        <w:t>by running the setup program, or via one of the other methods described on the web site.</w:t>
      </w:r>
    </w:p>
    <w:p w14:paraId="540F12CE" w14:textId="04DDA98C" w:rsidR="00545D35" w:rsidRDefault="00545D35" w:rsidP="00AA50FA">
      <w:pPr>
        <w:pStyle w:val="PaperBody"/>
      </w:pPr>
      <w:r>
        <w:t xml:space="preserve">You can use </w:t>
      </w:r>
      <w:r w:rsidR="00375A85">
        <w:t>Doxygen</w:t>
      </w:r>
      <w:r>
        <w:t xml:space="preserve"> in two </w:t>
      </w:r>
      <w:r w:rsidR="00CB5F0A">
        <w:t>ways, either</w:t>
      </w:r>
      <w:r w:rsidR="00BF25D5">
        <w:t xml:space="preserve"> by using the </w:t>
      </w:r>
      <w:r w:rsidR="00375A85">
        <w:t>Doxygen</w:t>
      </w:r>
      <w:r>
        <w:t xml:space="preserve"> wizard</w:t>
      </w:r>
      <w:r w:rsidR="00BF25D5">
        <w:t xml:space="preserve"> or creating a parameter file and running </w:t>
      </w:r>
      <w:r w:rsidR="00375A85">
        <w:t>Doxygen</w:t>
      </w:r>
      <w:r w:rsidR="00BF25D5">
        <w:t xml:space="preserve"> from the command line with that.</w:t>
      </w:r>
      <w:r w:rsidR="00394E0A">
        <w:t xml:space="preserve"> I recommend using </w:t>
      </w:r>
      <w:proofErr w:type="spellStart"/>
      <w:r w:rsidR="00394E0A">
        <w:t>doxywizard</w:t>
      </w:r>
      <w:proofErr w:type="spellEnd"/>
      <w:r w:rsidR="00394E0A">
        <w:t xml:space="preserve"> at least until you become familiar with it. You can choose all the settings you want to use in the wizard and then save them into a parameter file which can later be used without the wizard.</w:t>
      </w:r>
      <w:r w:rsidR="00C15726">
        <w:t xml:space="preserve"> If you want a copy of my </w:t>
      </w:r>
      <w:proofErr w:type="spellStart"/>
      <w:r w:rsidR="00C15726">
        <w:t>doxyfile</w:t>
      </w:r>
      <w:proofErr w:type="spellEnd"/>
      <w:r w:rsidR="00C15726">
        <w:t xml:space="preserve"> (parameters that you can use) then drop me an email.</w:t>
      </w:r>
    </w:p>
    <w:p w14:paraId="53B3E3C5" w14:textId="03DC08B9" w:rsidR="003D563B" w:rsidRDefault="00F80BD3" w:rsidP="00AA50FA">
      <w:pPr>
        <w:pStyle w:val="PaperBody"/>
      </w:pPr>
      <w:r>
        <w:t xml:space="preserve">There are some parameters that I have found essential to get </w:t>
      </w:r>
      <w:r w:rsidR="00375A85">
        <w:t>Doxygen</w:t>
      </w:r>
      <w:r w:rsidR="003D563B">
        <w:t xml:space="preserve"> to work with SAS code. </w:t>
      </w:r>
      <w:r w:rsidR="00043177">
        <w:t>I have described the ones that I use</w:t>
      </w:r>
      <w:r w:rsidR="00802FDE">
        <w:t xml:space="preserve"> and find useful in working with SAS.</w:t>
      </w:r>
    </w:p>
    <w:tbl>
      <w:tblPr>
        <w:tblStyle w:val="TableGrid"/>
        <w:tblW w:w="0" w:type="auto"/>
        <w:tblLook w:val="04A0" w:firstRow="1" w:lastRow="0" w:firstColumn="1" w:lastColumn="0" w:noHBand="0" w:noVBand="1"/>
      </w:tblPr>
      <w:tblGrid>
        <w:gridCol w:w="1024"/>
        <w:gridCol w:w="1294"/>
        <w:gridCol w:w="7032"/>
      </w:tblGrid>
      <w:tr w:rsidR="00C46E39" w14:paraId="18F91FE8" w14:textId="77777777" w:rsidTr="002263CB">
        <w:tc>
          <w:tcPr>
            <w:tcW w:w="1129" w:type="dxa"/>
            <w:shd w:val="clear" w:color="auto" w:fill="D9D9D9" w:themeFill="background1" w:themeFillShade="D9"/>
          </w:tcPr>
          <w:p w14:paraId="00245F86" w14:textId="6869F2D5" w:rsidR="00C46E39" w:rsidRDefault="002C73BC" w:rsidP="00AA50FA">
            <w:pPr>
              <w:pStyle w:val="PaperBody"/>
            </w:pPr>
            <w:r>
              <w:t>Tab</w:t>
            </w:r>
          </w:p>
        </w:tc>
        <w:tc>
          <w:tcPr>
            <w:tcW w:w="1418" w:type="dxa"/>
            <w:shd w:val="clear" w:color="auto" w:fill="D9D9D9" w:themeFill="background1" w:themeFillShade="D9"/>
          </w:tcPr>
          <w:p w14:paraId="0E71350E" w14:textId="4E9E05AE" w:rsidR="00C46E39" w:rsidRDefault="000E23AC" w:rsidP="00AA50FA">
            <w:pPr>
              <w:pStyle w:val="PaperBody"/>
            </w:pPr>
            <w:r>
              <w:t>Topic</w:t>
            </w:r>
          </w:p>
        </w:tc>
        <w:tc>
          <w:tcPr>
            <w:tcW w:w="8243" w:type="dxa"/>
            <w:shd w:val="clear" w:color="auto" w:fill="D9D9D9" w:themeFill="background1" w:themeFillShade="D9"/>
          </w:tcPr>
          <w:p w14:paraId="280D155C" w14:textId="5A35848D" w:rsidR="00C46E39" w:rsidRDefault="000062BF" w:rsidP="00AA50FA">
            <w:pPr>
              <w:pStyle w:val="PaperBody"/>
            </w:pPr>
            <w:r>
              <w:t>Comments</w:t>
            </w:r>
          </w:p>
        </w:tc>
      </w:tr>
      <w:tr w:rsidR="007868BB" w14:paraId="1C2DBAEE" w14:textId="77777777" w:rsidTr="0048579D">
        <w:tc>
          <w:tcPr>
            <w:tcW w:w="1129" w:type="dxa"/>
            <w:shd w:val="clear" w:color="auto" w:fill="DBE5F1" w:themeFill="accent1" w:themeFillTint="33"/>
          </w:tcPr>
          <w:p w14:paraId="6141650E" w14:textId="76CD2A3A" w:rsidR="007868BB" w:rsidRDefault="005151DB" w:rsidP="00AA50FA">
            <w:pPr>
              <w:pStyle w:val="PaperBody"/>
            </w:pPr>
            <w:r>
              <w:t>Wiz</w:t>
            </w:r>
            <w:r w:rsidR="00682348">
              <w:t>ard</w:t>
            </w:r>
          </w:p>
        </w:tc>
        <w:tc>
          <w:tcPr>
            <w:tcW w:w="1418" w:type="dxa"/>
          </w:tcPr>
          <w:p w14:paraId="24CEAC2B" w14:textId="6BAA6D5F" w:rsidR="007868BB" w:rsidRDefault="00A51BD8" w:rsidP="00AA50FA">
            <w:pPr>
              <w:pStyle w:val="PaperBody"/>
            </w:pPr>
            <w:r>
              <w:t>Project</w:t>
            </w:r>
          </w:p>
        </w:tc>
        <w:tc>
          <w:tcPr>
            <w:tcW w:w="8243" w:type="dxa"/>
          </w:tcPr>
          <w:p w14:paraId="39BB2FE7" w14:textId="26CA75D2" w:rsidR="007868BB" w:rsidRDefault="00A51BD8" w:rsidP="00AA50FA">
            <w:pPr>
              <w:pStyle w:val="PaperBody"/>
            </w:pPr>
            <w:r>
              <w:t xml:space="preserve">Enter a project name, </w:t>
            </w:r>
            <w:r w:rsidR="003A4819">
              <w:t>synopsis,</w:t>
            </w:r>
            <w:r w:rsidR="00773489">
              <w:t xml:space="preserve"> and version/id</w:t>
            </w:r>
            <w:r>
              <w:t xml:space="preserve"> (which will appear in your documentation prominently).</w:t>
            </w:r>
            <w:r w:rsidR="00773489">
              <w:t xml:space="preserve"> I also grab a company logo and then enter that as the company logo, which makes it look far more professional.</w:t>
            </w:r>
          </w:p>
          <w:p w14:paraId="7D28D4D2" w14:textId="14E2B456" w:rsidR="008A71BB" w:rsidRDefault="008A71BB" w:rsidP="00AA50FA">
            <w:pPr>
              <w:pStyle w:val="PaperBody"/>
            </w:pPr>
            <w:r>
              <w:t xml:space="preserve">You can enter a source code directory </w:t>
            </w:r>
            <w:r w:rsidR="007F5CE2">
              <w:t>here if</w:t>
            </w:r>
            <w:r>
              <w:t xml:space="preserve"> you only have one. Otherwise wait for the expert section where you can select </w:t>
            </w:r>
            <w:r w:rsidR="00D54612">
              <w:t>many. Choosing to scan recursively is great if you just want to scan through lots of directories under another.</w:t>
            </w:r>
          </w:p>
          <w:p w14:paraId="27AFBE8C" w14:textId="700156B9" w:rsidR="000E23AC" w:rsidRDefault="000E23AC" w:rsidP="00AA50FA">
            <w:pPr>
              <w:pStyle w:val="PaperBody"/>
            </w:pPr>
            <w:r>
              <w:lastRenderedPageBreak/>
              <w:t>Use the select button to easily pick where you want output to be put.</w:t>
            </w:r>
          </w:p>
        </w:tc>
      </w:tr>
      <w:tr w:rsidR="002C73BC" w14:paraId="43D6275C" w14:textId="77777777" w:rsidTr="0048579D">
        <w:tc>
          <w:tcPr>
            <w:tcW w:w="1129" w:type="dxa"/>
            <w:shd w:val="clear" w:color="auto" w:fill="DBE5F1" w:themeFill="accent1" w:themeFillTint="33"/>
          </w:tcPr>
          <w:p w14:paraId="31A06F16" w14:textId="5731A575" w:rsidR="002C73BC" w:rsidRDefault="002C73BC" w:rsidP="00AA50FA">
            <w:pPr>
              <w:pStyle w:val="PaperBody"/>
            </w:pPr>
            <w:r>
              <w:lastRenderedPageBreak/>
              <w:t>Wizard</w:t>
            </w:r>
          </w:p>
        </w:tc>
        <w:tc>
          <w:tcPr>
            <w:tcW w:w="1418" w:type="dxa"/>
          </w:tcPr>
          <w:p w14:paraId="72D27B73" w14:textId="3211151D" w:rsidR="002C73BC" w:rsidRDefault="002C73BC" w:rsidP="00AA50FA">
            <w:pPr>
              <w:pStyle w:val="PaperBody"/>
            </w:pPr>
            <w:r>
              <w:t>Mode</w:t>
            </w:r>
          </w:p>
        </w:tc>
        <w:tc>
          <w:tcPr>
            <w:tcW w:w="8243" w:type="dxa"/>
          </w:tcPr>
          <w:p w14:paraId="0FD6F087" w14:textId="082D740D" w:rsidR="002C73BC" w:rsidRDefault="002056B8" w:rsidP="00AA50FA">
            <w:pPr>
              <w:pStyle w:val="PaperBody"/>
            </w:pPr>
            <w:r>
              <w:t xml:space="preserve">It’s important to choose </w:t>
            </w:r>
            <w:r w:rsidRPr="002056B8">
              <w:rPr>
                <w:b/>
                <w:bCs/>
                <w:u w:val="single"/>
              </w:rPr>
              <w:t>Optimize for Java or C# output</w:t>
            </w:r>
            <w:r>
              <w:t>, since that works best with SAS code.</w:t>
            </w:r>
          </w:p>
        </w:tc>
      </w:tr>
      <w:tr w:rsidR="00E51986" w14:paraId="0FF9A5FC" w14:textId="77777777" w:rsidTr="0048579D">
        <w:tc>
          <w:tcPr>
            <w:tcW w:w="1129" w:type="dxa"/>
            <w:shd w:val="clear" w:color="auto" w:fill="DBE5F1" w:themeFill="accent1" w:themeFillTint="33"/>
          </w:tcPr>
          <w:p w14:paraId="3AD6E17C" w14:textId="5A51F691" w:rsidR="00E51986" w:rsidRDefault="00E51986" w:rsidP="00AA50FA">
            <w:pPr>
              <w:pStyle w:val="PaperBody"/>
            </w:pPr>
            <w:r>
              <w:t>Wizard</w:t>
            </w:r>
          </w:p>
        </w:tc>
        <w:tc>
          <w:tcPr>
            <w:tcW w:w="1418" w:type="dxa"/>
          </w:tcPr>
          <w:p w14:paraId="609513FB" w14:textId="570B29EF" w:rsidR="00E51986" w:rsidRDefault="00E51986" w:rsidP="00AA50FA">
            <w:pPr>
              <w:pStyle w:val="PaperBody"/>
            </w:pPr>
            <w:r>
              <w:t>Output</w:t>
            </w:r>
          </w:p>
        </w:tc>
        <w:tc>
          <w:tcPr>
            <w:tcW w:w="8243" w:type="dxa"/>
          </w:tcPr>
          <w:p w14:paraId="522C7E64" w14:textId="1529F7BB" w:rsidR="00E51986" w:rsidRDefault="00E51986" w:rsidP="00AA50FA">
            <w:pPr>
              <w:pStyle w:val="PaperBody"/>
            </w:pPr>
            <w:r>
              <w:t xml:space="preserve">I usually generate HTML with a navigation panel </w:t>
            </w:r>
            <w:r w:rsidR="00595DB2">
              <w:t>and search function, which</w:t>
            </w:r>
            <w:r w:rsidR="00AB2580">
              <w:t xml:space="preserve"> I find very useful.</w:t>
            </w:r>
            <w:r w:rsidR="00FC4D57">
              <w:t xml:space="preserve"> If you want PDF </w:t>
            </w:r>
            <w:r w:rsidR="002263CB">
              <w:t>documentation,</w:t>
            </w:r>
            <w:r w:rsidR="00FC4D57">
              <w:t xml:space="preserve"> then choose LaTeX which can later be converted into PDF easily.</w:t>
            </w:r>
            <w:r w:rsidR="00AB1177">
              <w:t xml:space="preserve"> If you want Microsoft Word </w:t>
            </w:r>
            <w:r w:rsidR="00931AD2">
              <w:t>documentation,</w:t>
            </w:r>
            <w:r w:rsidR="00AB1177">
              <w:t xml:space="preserve"> then choose RTF.</w:t>
            </w:r>
          </w:p>
        </w:tc>
      </w:tr>
      <w:tr w:rsidR="008344FA" w14:paraId="161D08E5" w14:textId="77777777" w:rsidTr="0048579D">
        <w:tc>
          <w:tcPr>
            <w:tcW w:w="1129" w:type="dxa"/>
            <w:shd w:val="clear" w:color="auto" w:fill="DBE5F1" w:themeFill="accent1" w:themeFillTint="33"/>
          </w:tcPr>
          <w:p w14:paraId="0010788B" w14:textId="48108DC4" w:rsidR="008344FA" w:rsidRDefault="008344FA" w:rsidP="00AA50FA">
            <w:pPr>
              <w:pStyle w:val="PaperBody"/>
            </w:pPr>
            <w:r>
              <w:t>Wizard</w:t>
            </w:r>
          </w:p>
        </w:tc>
        <w:tc>
          <w:tcPr>
            <w:tcW w:w="1418" w:type="dxa"/>
          </w:tcPr>
          <w:p w14:paraId="12ED19E8" w14:textId="58D75862" w:rsidR="008344FA" w:rsidRDefault="008344FA" w:rsidP="00AA50FA">
            <w:pPr>
              <w:pStyle w:val="PaperBody"/>
            </w:pPr>
            <w:r>
              <w:t>Diagrams</w:t>
            </w:r>
          </w:p>
        </w:tc>
        <w:tc>
          <w:tcPr>
            <w:tcW w:w="8243" w:type="dxa"/>
          </w:tcPr>
          <w:p w14:paraId="2D078F9B" w14:textId="71B8BCB8" w:rsidR="008344FA" w:rsidRDefault="008344FA" w:rsidP="00AA50FA">
            <w:pPr>
              <w:pStyle w:val="PaperBody"/>
            </w:pPr>
            <w:r>
              <w:t xml:space="preserve">I usually select to use the dot tool from </w:t>
            </w:r>
            <w:r w:rsidR="00B47D60">
              <w:t>Graphviz</w:t>
            </w:r>
            <w:r>
              <w:t xml:space="preserve"> package</w:t>
            </w:r>
            <w:r w:rsidR="003A537A">
              <w:t xml:space="preserve">. This will allow you to </w:t>
            </w:r>
            <w:r w:rsidR="00B61071">
              <w:t>specify</w:t>
            </w:r>
            <w:r w:rsidR="003A537A">
              <w:t xml:space="preserve"> diagrams </w:t>
            </w:r>
            <w:r w:rsidR="00B61071">
              <w:t xml:space="preserve">with the simple DOT language </w:t>
            </w:r>
            <w:r w:rsidR="003A537A">
              <w:t xml:space="preserve">in your SAS documentation that will be converted into </w:t>
            </w:r>
            <w:r w:rsidR="00B61071">
              <w:t>high quality SVGs in your final documentation.</w:t>
            </w:r>
            <w:r w:rsidR="002A4C38">
              <w:t xml:space="preserve"> You can use my method to automatically generate diagrams and then put them in as text</w:t>
            </w:r>
            <w:r w:rsidR="00DE12CD">
              <w:t>.</w:t>
            </w:r>
          </w:p>
        </w:tc>
      </w:tr>
      <w:tr w:rsidR="00DE12CD" w14:paraId="6EAFA1FC" w14:textId="77777777" w:rsidTr="0048579D">
        <w:tc>
          <w:tcPr>
            <w:tcW w:w="1129" w:type="dxa"/>
            <w:shd w:val="clear" w:color="auto" w:fill="EAF1DD" w:themeFill="accent3" w:themeFillTint="33"/>
          </w:tcPr>
          <w:p w14:paraId="75E82474" w14:textId="6493B03F" w:rsidR="00DE12CD" w:rsidRDefault="00DE12CD" w:rsidP="00AA50FA">
            <w:pPr>
              <w:pStyle w:val="PaperBody"/>
            </w:pPr>
            <w:r>
              <w:t>Expert</w:t>
            </w:r>
          </w:p>
        </w:tc>
        <w:tc>
          <w:tcPr>
            <w:tcW w:w="1418" w:type="dxa"/>
          </w:tcPr>
          <w:p w14:paraId="65CB7BD0" w14:textId="26FDCB2B" w:rsidR="00DE12CD" w:rsidRDefault="000523F5" w:rsidP="00AA50FA">
            <w:pPr>
              <w:pStyle w:val="PaperBody"/>
            </w:pPr>
            <w:r>
              <w:t>Project</w:t>
            </w:r>
          </w:p>
        </w:tc>
        <w:tc>
          <w:tcPr>
            <w:tcW w:w="8243" w:type="dxa"/>
          </w:tcPr>
          <w:p w14:paraId="2A26568E" w14:textId="77777777" w:rsidR="00DE12CD" w:rsidRDefault="00F678CE" w:rsidP="00AA50FA">
            <w:pPr>
              <w:pStyle w:val="PaperBody"/>
            </w:pPr>
            <w:r>
              <w:t>Any options that are changed from defaults are shown in red, which is very helpful.</w:t>
            </w:r>
          </w:p>
          <w:p w14:paraId="3EBA5AB4" w14:textId="77777777" w:rsidR="00F678CE" w:rsidRDefault="00F678CE" w:rsidP="00AA50FA">
            <w:pPr>
              <w:pStyle w:val="PaperBody"/>
            </w:pPr>
            <w:r>
              <w:t xml:space="preserve">Hovering over an option will </w:t>
            </w:r>
            <w:r w:rsidR="002A209D">
              <w:t>show a description of what it is used for.</w:t>
            </w:r>
          </w:p>
          <w:p w14:paraId="0D436143" w14:textId="77777777" w:rsidR="002A209D" w:rsidRDefault="00132ECF" w:rsidP="00AA50FA">
            <w:pPr>
              <w:pStyle w:val="PaperBody"/>
            </w:pPr>
            <w:proofErr w:type="spellStart"/>
            <w:r w:rsidRPr="008E110C">
              <w:rPr>
                <w:b/>
                <w:bCs/>
              </w:rPr>
              <w:t>Create_subdirs</w:t>
            </w:r>
            <w:proofErr w:type="spellEnd"/>
            <w:r>
              <w:t xml:space="preserve"> </w:t>
            </w:r>
            <w:proofErr w:type="gramStart"/>
            <w:r>
              <w:t>is</w:t>
            </w:r>
            <w:proofErr w:type="gramEnd"/>
            <w:r>
              <w:t xml:space="preserve"> useful if producing a large amount of documentation.</w:t>
            </w:r>
          </w:p>
          <w:p w14:paraId="4FF96755" w14:textId="77777777" w:rsidR="00D61A67" w:rsidRDefault="00D61A67" w:rsidP="00AA50FA">
            <w:pPr>
              <w:pStyle w:val="PaperBody"/>
            </w:pPr>
            <w:r>
              <w:t xml:space="preserve">I usually have </w:t>
            </w:r>
            <w:proofErr w:type="spellStart"/>
            <w:r w:rsidRPr="00C113D1">
              <w:rPr>
                <w:b/>
                <w:bCs/>
              </w:rPr>
              <w:t>repeat_brief</w:t>
            </w:r>
            <w:proofErr w:type="spellEnd"/>
            <w:r>
              <w:t xml:space="preserve"> </w:t>
            </w:r>
            <w:r w:rsidR="004679A3">
              <w:t>unticked</w:t>
            </w:r>
            <w:r>
              <w:t>, or else I get brief descriptions repeated.</w:t>
            </w:r>
            <w:r w:rsidR="00F50BCA">
              <w:t xml:space="preserve"> I find </w:t>
            </w:r>
            <w:proofErr w:type="spellStart"/>
            <w:r w:rsidR="00F50BCA" w:rsidRPr="00C113D1">
              <w:rPr>
                <w:b/>
                <w:bCs/>
              </w:rPr>
              <w:t>Javadoc_banner</w:t>
            </w:r>
            <w:proofErr w:type="spellEnd"/>
            <w:r w:rsidR="00F50BCA">
              <w:t xml:space="preserve"> </w:t>
            </w:r>
            <w:r w:rsidR="004679A3">
              <w:t>ticked useful.</w:t>
            </w:r>
          </w:p>
          <w:p w14:paraId="712DFA6F" w14:textId="77777777" w:rsidR="004679A3" w:rsidRDefault="004679A3" w:rsidP="00AA50FA">
            <w:pPr>
              <w:pStyle w:val="PaperBody"/>
            </w:pPr>
            <w:proofErr w:type="spellStart"/>
            <w:r w:rsidRPr="00C113D1">
              <w:rPr>
                <w:b/>
                <w:bCs/>
              </w:rPr>
              <w:t>Optimiz</w:t>
            </w:r>
            <w:r w:rsidR="004269ED" w:rsidRPr="00C113D1">
              <w:rPr>
                <w:b/>
                <w:bCs/>
              </w:rPr>
              <w:t>e_output_java</w:t>
            </w:r>
            <w:proofErr w:type="spellEnd"/>
            <w:r w:rsidR="004269ED">
              <w:t xml:space="preserve"> should be ticked as it works best with SAS.</w:t>
            </w:r>
          </w:p>
          <w:p w14:paraId="4A59B633" w14:textId="6AF2E08A" w:rsidR="004269ED" w:rsidRDefault="004269ED" w:rsidP="00AA50FA">
            <w:pPr>
              <w:pStyle w:val="PaperBody"/>
            </w:pPr>
            <w:proofErr w:type="spellStart"/>
            <w:r w:rsidRPr="000A6A2C">
              <w:rPr>
                <w:b/>
                <w:bCs/>
                <w:u w:val="single"/>
              </w:rPr>
              <w:t>Extension_mapping</w:t>
            </w:r>
            <w:proofErr w:type="spellEnd"/>
            <w:r>
              <w:t xml:space="preserve"> is one of the most important </w:t>
            </w:r>
            <w:r w:rsidR="000A6A2C">
              <w:t xml:space="preserve">options, as you need to enter </w:t>
            </w:r>
            <w:proofErr w:type="spellStart"/>
            <w:r w:rsidR="000A6A2C" w:rsidRPr="000A6A2C">
              <w:rPr>
                <w:b/>
                <w:bCs/>
                <w:u w:val="single"/>
              </w:rPr>
              <w:t>sas</w:t>
            </w:r>
            <w:proofErr w:type="spellEnd"/>
            <w:r w:rsidR="000A6A2C" w:rsidRPr="000A6A2C">
              <w:rPr>
                <w:b/>
                <w:bCs/>
                <w:u w:val="single"/>
              </w:rPr>
              <w:t>=Java</w:t>
            </w:r>
            <w:r w:rsidR="000A6A2C">
              <w:t xml:space="preserve"> and press the plus button to add it. That means that it will treat SAS code like it was java code, which for our purposes works </w:t>
            </w:r>
            <w:r w:rsidR="00931AD2">
              <w:t>well</w:t>
            </w:r>
            <w:r w:rsidR="000A6A2C">
              <w:t>.</w:t>
            </w:r>
          </w:p>
        </w:tc>
      </w:tr>
      <w:tr w:rsidR="00F21CCE" w14:paraId="23E0BE2D" w14:textId="77777777" w:rsidTr="0048579D">
        <w:tc>
          <w:tcPr>
            <w:tcW w:w="1129" w:type="dxa"/>
            <w:shd w:val="clear" w:color="auto" w:fill="EAF1DD" w:themeFill="accent3" w:themeFillTint="33"/>
          </w:tcPr>
          <w:p w14:paraId="3B23BB28" w14:textId="21883558" w:rsidR="00F21CCE" w:rsidRDefault="00870A10" w:rsidP="00AA50FA">
            <w:pPr>
              <w:pStyle w:val="PaperBody"/>
            </w:pPr>
            <w:r>
              <w:t>Expert</w:t>
            </w:r>
          </w:p>
        </w:tc>
        <w:tc>
          <w:tcPr>
            <w:tcW w:w="1418" w:type="dxa"/>
          </w:tcPr>
          <w:p w14:paraId="64CFB66F" w14:textId="346A1378" w:rsidR="00F21CCE" w:rsidRDefault="00870A10" w:rsidP="00AA50FA">
            <w:pPr>
              <w:pStyle w:val="PaperBody"/>
            </w:pPr>
            <w:r>
              <w:t>Build</w:t>
            </w:r>
          </w:p>
        </w:tc>
        <w:tc>
          <w:tcPr>
            <w:tcW w:w="8243" w:type="dxa"/>
          </w:tcPr>
          <w:p w14:paraId="0F96B66A" w14:textId="206F376B" w:rsidR="00F21CCE" w:rsidRDefault="00870A10" w:rsidP="00AA50FA">
            <w:pPr>
              <w:pStyle w:val="PaperBody"/>
            </w:pPr>
            <w:proofErr w:type="spellStart"/>
            <w:r w:rsidRPr="00DA2F52">
              <w:rPr>
                <w:b/>
                <w:bCs/>
              </w:rPr>
              <w:t>Extract_all</w:t>
            </w:r>
            <w:proofErr w:type="spellEnd"/>
            <w:r>
              <w:t xml:space="preserve"> should be ticked. </w:t>
            </w:r>
            <w:proofErr w:type="spellStart"/>
            <w:r w:rsidRPr="00DA2F52">
              <w:rPr>
                <w:b/>
                <w:bCs/>
              </w:rPr>
              <w:t>Case_sense_names</w:t>
            </w:r>
            <w:proofErr w:type="spellEnd"/>
            <w:r w:rsidR="00E172F3">
              <w:t xml:space="preserve"> should be set to </w:t>
            </w:r>
            <w:r w:rsidR="00DA2F52">
              <w:t>No since</w:t>
            </w:r>
            <w:r w:rsidR="00E172F3">
              <w:t xml:space="preserve"> SAS isn’t case sensitive.</w:t>
            </w:r>
          </w:p>
        </w:tc>
      </w:tr>
      <w:tr w:rsidR="003A0F61" w14:paraId="7D166AB9" w14:textId="77777777" w:rsidTr="0048579D">
        <w:tc>
          <w:tcPr>
            <w:tcW w:w="1129" w:type="dxa"/>
            <w:shd w:val="clear" w:color="auto" w:fill="EAF1DD" w:themeFill="accent3" w:themeFillTint="33"/>
          </w:tcPr>
          <w:p w14:paraId="308AC242" w14:textId="090C5FEA" w:rsidR="003A0F61" w:rsidRDefault="001E7753" w:rsidP="00AA50FA">
            <w:pPr>
              <w:pStyle w:val="PaperBody"/>
            </w:pPr>
            <w:r>
              <w:t>Expert</w:t>
            </w:r>
          </w:p>
        </w:tc>
        <w:tc>
          <w:tcPr>
            <w:tcW w:w="1418" w:type="dxa"/>
          </w:tcPr>
          <w:p w14:paraId="564B1F50" w14:textId="159B4DA1" w:rsidR="003A0F61" w:rsidRDefault="001E7753" w:rsidP="00AA50FA">
            <w:pPr>
              <w:pStyle w:val="PaperBody"/>
            </w:pPr>
            <w:r>
              <w:t>Input</w:t>
            </w:r>
          </w:p>
        </w:tc>
        <w:tc>
          <w:tcPr>
            <w:tcW w:w="8243" w:type="dxa"/>
          </w:tcPr>
          <w:p w14:paraId="0E57748B" w14:textId="77777777" w:rsidR="003A0F61" w:rsidRDefault="001E7753" w:rsidP="00AA50FA">
            <w:pPr>
              <w:pStyle w:val="PaperBody"/>
            </w:pPr>
            <w:r>
              <w:t>You can use the plus button to add directories that you want to process and build documentation from.</w:t>
            </w:r>
          </w:p>
          <w:p w14:paraId="409190ED" w14:textId="7FFECB5D" w:rsidR="00C34D6C" w:rsidRDefault="00B353F0" w:rsidP="00AA50FA">
            <w:pPr>
              <w:pStyle w:val="PaperBody"/>
            </w:pPr>
            <w:r>
              <w:t xml:space="preserve">In </w:t>
            </w:r>
            <w:proofErr w:type="spellStart"/>
            <w:r w:rsidRPr="00DA2F52">
              <w:rPr>
                <w:b/>
                <w:bCs/>
              </w:rPr>
              <w:t>file_patterns</w:t>
            </w:r>
            <w:proofErr w:type="spellEnd"/>
            <w:r>
              <w:t xml:space="preserve"> you can use the plus to add </w:t>
            </w:r>
            <w:r w:rsidRPr="00DA2F52">
              <w:rPr>
                <w:b/>
                <w:bCs/>
              </w:rPr>
              <w:t>*.</w:t>
            </w:r>
            <w:proofErr w:type="spellStart"/>
            <w:r w:rsidRPr="00DA2F52">
              <w:rPr>
                <w:b/>
                <w:bCs/>
              </w:rPr>
              <w:t>sas</w:t>
            </w:r>
            <w:proofErr w:type="spellEnd"/>
            <w:r>
              <w:t xml:space="preserve"> so that SAS files are processed from the selected directories.</w:t>
            </w:r>
            <w:r w:rsidR="00B24A11">
              <w:t xml:space="preserve"> You can also control what other files will be scanned as it </w:t>
            </w:r>
            <w:r w:rsidR="00DA2F52">
              <w:t>tries</w:t>
            </w:r>
            <w:r w:rsidR="00B24A11">
              <w:t xml:space="preserve"> to build documentation. You can </w:t>
            </w:r>
            <w:r w:rsidR="00964A60">
              <w:t>tick recursive if you want subdirectories to be scanned too.</w:t>
            </w:r>
          </w:p>
          <w:p w14:paraId="1AFD28E4" w14:textId="533D02C4" w:rsidR="00964A60" w:rsidRDefault="00964A60" w:rsidP="00AA50FA">
            <w:pPr>
              <w:pStyle w:val="PaperBody"/>
            </w:pPr>
            <w:proofErr w:type="spellStart"/>
            <w:r w:rsidRPr="00DA2F52">
              <w:rPr>
                <w:b/>
                <w:bCs/>
              </w:rPr>
              <w:t>Use_mdfile_as_mainpage</w:t>
            </w:r>
            <w:proofErr w:type="spellEnd"/>
            <w:r w:rsidR="009C37F0">
              <w:t xml:space="preserve"> is an option I like to use, which lets me put the name of a markdown file in and then use that as the main starting page</w:t>
            </w:r>
            <w:r w:rsidR="00301AAD">
              <w:t>.</w:t>
            </w:r>
            <w:r w:rsidR="00DB3D01">
              <w:t xml:space="preserve"> You can customize this in any way</w:t>
            </w:r>
            <w:r w:rsidR="00467B69">
              <w:t>, including linking to other parts of your documentation.</w:t>
            </w:r>
          </w:p>
        </w:tc>
      </w:tr>
      <w:tr w:rsidR="00AB0152" w14:paraId="2B2290DC" w14:textId="77777777" w:rsidTr="0048579D">
        <w:tc>
          <w:tcPr>
            <w:tcW w:w="1129" w:type="dxa"/>
            <w:shd w:val="clear" w:color="auto" w:fill="EAF1DD" w:themeFill="accent3" w:themeFillTint="33"/>
          </w:tcPr>
          <w:p w14:paraId="3A680A3E" w14:textId="60BCEE6E" w:rsidR="00AB0152" w:rsidRDefault="00AB0152" w:rsidP="00AA50FA">
            <w:pPr>
              <w:pStyle w:val="PaperBody"/>
            </w:pPr>
            <w:r>
              <w:t>Expert</w:t>
            </w:r>
          </w:p>
        </w:tc>
        <w:tc>
          <w:tcPr>
            <w:tcW w:w="1418" w:type="dxa"/>
          </w:tcPr>
          <w:p w14:paraId="445DBB6C" w14:textId="1CBFAE81" w:rsidR="00AB0152" w:rsidRDefault="00AB0152" w:rsidP="00AA50FA">
            <w:pPr>
              <w:pStyle w:val="PaperBody"/>
            </w:pPr>
            <w:r>
              <w:t>Source Browser</w:t>
            </w:r>
          </w:p>
        </w:tc>
        <w:tc>
          <w:tcPr>
            <w:tcW w:w="8243" w:type="dxa"/>
          </w:tcPr>
          <w:p w14:paraId="38E73B96" w14:textId="48ECD878" w:rsidR="00AB0152" w:rsidRDefault="006004C8" w:rsidP="00AA50FA">
            <w:pPr>
              <w:pStyle w:val="PaperBody"/>
            </w:pPr>
            <w:r>
              <w:t xml:space="preserve">I suggest you tick </w:t>
            </w:r>
            <w:proofErr w:type="spellStart"/>
            <w:r w:rsidRPr="00DA2F52">
              <w:rPr>
                <w:b/>
                <w:bCs/>
              </w:rPr>
              <w:t>source_browser</w:t>
            </w:r>
            <w:proofErr w:type="spellEnd"/>
            <w:r>
              <w:t xml:space="preserve"> since it allows you to browse the actual source code from your documentation, as well as </w:t>
            </w:r>
            <w:r w:rsidR="00B4200D">
              <w:t>cro</w:t>
            </w:r>
            <w:r w:rsidR="00DA2F52">
              <w:t>s</w:t>
            </w:r>
            <w:r w:rsidR="00B4200D">
              <w:t>s reference links being generated where a source program name is mentioned.</w:t>
            </w:r>
          </w:p>
          <w:p w14:paraId="5AEC0256" w14:textId="00FB5617" w:rsidR="00210D36" w:rsidRDefault="00210D36" w:rsidP="00AA50FA">
            <w:pPr>
              <w:pStyle w:val="PaperBody"/>
            </w:pPr>
            <w:r>
              <w:t xml:space="preserve">I suggest unticking </w:t>
            </w:r>
            <w:proofErr w:type="spellStart"/>
            <w:r w:rsidRPr="00DA2F52">
              <w:rPr>
                <w:b/>
                <w:bCs/>
              </w:rPr>
              <w:t>strip_code_comments</w:t>
            </w:r>
            <w:proofErr w:type="spellEnd"/>
            <w:r>
              <w:t xml:space="preserve"> since that will prevent </w:t>
            </w:r>
            <w:r w:rsidR="00EA2A00">
              <w:t>the comment blocks from being removed when browsing the source code</w:t>
            </w:r>
            <w:r w:rsidR="00620DC5">
              <w:t xml:space="preserve"> – my preference is to see them.</w:t>
            </w:r>
          </w:p>
        </w:tc>
      </w:tr>
      <w:tr w:rsidR="00620DC5" w14:paraId="0167A6FC" w14:textId="77777777" w:rsidTr="0048579D">
        <w:tc>
          <w:tcPr>
            <w:tcW w:w="1129" w:type="dxa"/>
            <w:shd w:val="clear" w:color="auto" w:fill="EAF1DD" w:themeFill="accent3" w:themeFillTint="33"/>
          </w:tcPr>
          <w:p w14:paraId="496E01CB" w14:textId="0833CC50" w:rsidR="00620DC5" w:rsidRDefault="00B42E4B" w:rsidP="00AA50FA">
            <w:pPr>
              <w:pStyle w:val="PaperBody"/>
            </w:pPr>
            <w:r>
              <w:t>Expert</w:t>
            </w:r>
          </w:p>
        </w:tc>
        <w:tc>
          <w:tcPr>
            <w:tcW w:w="1418" w:type="dxa"/>
          </w:tcPr>
          <w:p w14:paraId="1C47ABF4" w14:textId="50D82440" w:rsidR="00620DC5" w:rsidRDefault="00B42E4B" w:rsidP="00AA50FA">
            <w:pPr>
              <w:pStyle w:val="PaperBody"/>
            </w:pPr>
            <w:r>
              <w:t>HTML</w:t>
            </w:r>
          </w:p>
        </w:tc>
        <w:tc>
          <w:tcPr>
            <w:tcW w:w="8243" w:type="dxa"/>
          </w:tcPr>
          <w:p w14:paraId="5F332E79" w14:textId="77777777" w:rsidR="004A4948" w:rsidRDefault="00B42E4B" w:rsidP="00AA50FA">
            <w:pPr>
              <w:pStyle w:val="PaperBody"/>
            </w:pPr>
            <w:r>
              <w:t xml:space="preserve">You can use the button to browse for a folder that you want to save your </w:t>
            </w:r>
            <w:r w:rsidRPr="00C660A8">
              <w:rPr>
                <w:b/>
                <w:bCs/>
              </w:rPr>
              <w:t>HTML_OUTPUT</w:t>
            </w:r>
            <w:r>
              <w:t xml:space="preserve"> into.</w:t>
            </w:r>
            <w:r w:rsidR="00FE6DD4">
              <w:t xml:space="preserve"> I usually change the </w:t>
            </w:r>
            <w:r w:rsidR="00FE6DD4" w:rsidRPr="00C660A8">
              <w:rPr>
                <w:b/>
                <w:bCs/>
              </w:rPr>
              <w:t>HTML_COLORSTYLE_*</w:t>
            </w:r>
            <w:r w:rsidR="00FE6DD4">
              <w:t xml:space="preserve"> attributes too. I use </w:t>
            </w:r>
            <w:r w:rsidR="002C5F34">
              <w:t xml:space="preserve">this </w:t>
            </w:r>
            <w:hyperlink r:id="rId13" w:history="1">
              <w:r w:rsidR="009D57FC" w:rsidRPr="000B56EF">
                <w:rPr>
                  <w:rStyle w:val="Hyperlink"/>
                </w:rPr>
                <w:t>https://www.w3schools.com/colors/colors_picker.asp</w:t>
              </w:r>
            </w:hyperlink>
            <w:r w:rsidR="009D57FC">
              <w:t xml:space="preserve"> to browse for a color that matches the corporate colors and then enter the values</w:t>
            </w:r>
            <w:r w:rsidR="004A4948">
              <w:t xml:space="preserve"> for the color style.</w:t>
            </w:r>
          </w:p>
          <w:p w14:paraId="049C7601" w14:textId="5D25B26F" w:rsidR="00620DC5" w:rsidRDefault="004A4948" w:rsidP="00AA50FA">
            <w:pPr>
              <w:pStyle w:val="PaperBody"/>
            </w:pPr>
            <w:r>
              <w:lastRenderedPageBreak/>
              <w:t xml:space="preserve">I tick </w:t>
            </w:r>
            <w:proofErr w:type="spellStart"/>
            <w:r w:rsidRPr="00C660A8">
              <w:rPr>
                <w:b/>
                <w:bCs/>
              </w:rPr>
              <w:t>generate_treeview</w:t>
            </w:r>
            <w:proofErr w:type="spellEnd"/>
            <w:r>
              <w:t xml:space="preserve"> to get a </w:t>
            </w:r>
            <w:r w:rsidR="001E0D97">
              <w:t>tree-like structure for navigation through the documentation.</w:t>
            </w:r>
            <w:r w:rsidR="00FE6DD4">
              <w:t xml:space="preserve"> </w:t>
            </w:r>
          </w:p>
        </w:tc>
      </w:tr>
      <w:tr w:rsidR="00F16080" w14:paraId="33B2D70E" w14:textId="77777777" w:rsidTr="0048579D">
        <w:tc>
          <w:tcPr>
            <w:tcW w:w="1129" w:type="dxa"/>
            <w:shd w:val="clear" w:color="auto" w:fill="EAF1DD" w:themeFill="accent3" w:themeFillTint="33"/>
          </w:tcPr>
          <w:p w14:paraId="32F65640" w14:textId="06E4556B" w:rsidR="00F16080" w:rsidRDefault="00F16080" w:rsidP="00AA50FA">
            <w:pPr>
              <w:pStyle w:val="PaperBody"/>
            </w:pPr>
            <w:r>
              <w:lastRenderedPageBreak/>
              <w:t>Expert</w:t>
            </w:r>
          </w:p>
        </w:tc>
        <w:tc>
          <w:tcPr>
            <w:tcW w:w="1418" w:type="dxa"/>
          </w:tcPr>
          <w:p w14:paraId="2F57AAE5" w14:textId="70CF5D10" w:rsidR="00F16080" w:rsidRDefault="00F16080" w:rsidP="00AA50FA">
            <w:pPr>
              <w:pStyle w:val="PaperBody"/>
            </w:pPr>
            <w:r>
              <w:t>Dot</w:t>
            </w:r>
          </w:p>
        </w:tc>
        <w:tc>
          <w:tcPr>
            <w:tcW w:w="8243" w:type="dxa"/>
          </w:tcPr>
          <w:p w14:paraId="5143DE45" w14:textId="65300FC1" w:rsidR="00F16080" w:rsidRDefault="00F16080" w:rsidP="00AA50FA">
            <w:pPr>
              <w:pStyle w:val="PaperBody"/>
            </w:pPr>
            <w:r>
              <w:t xml:space="preserve">If you are using DOT diagrams in your </w:t>
            </w:r>
            <w:r w:rsidR="00C660A8">
              <w:t>documentation,</w:t>
            </w:r>
            <w:r w:rsidR="008500B9">
              <w:t xml:space="preserve"> then you can play with these settings. I tick </w:t>
            </w:r>
            <w:proofErr w:type="spellStart"/>
            <w:r w:rsidR="008500B9" w:rsidRPr="00C660A8">
              <w:rPr>
                <w:b/>
                <w:bCs/>
              </w:rPr>
              <w:t>have_dot</w:t>
            </w:r>
            <w:proofErr w:type="spellEnd"/>
            <w:r w:rsidR="008500B9">
              <w:t xml:space="preserve"> to </w:t>
            </w:r>
            <w:r w:rsidR="000656FF">
              <w:t xml:space="preserve">state that I have </w:t>
            </w:r>
            <w:r w:rsidR="00375A85">
              <w:t>Doxygen</w:t>
            </w:r>
            <w:r w:rsidR="000656FF">
              <w:t xml:space="preserve"> installed locally.</w:t>
            </w:r>
            <w:r w:rsidR="005A73E0">
              <w:t xml:space="preserve"> </w:t>
            </w:r>
            <w:r w:rsidR="00CC0B83">
              <w:t>Then</w:t>
            </w:r>
            <w:r w:rsidR="005A73E0">
              <w:t xml:space="preserve"> I can click on the button next to </w:t>
            </w:r>
            <w:proofErr w:type="spellStart"/>
            <w:r w:rsidR="005A73E0" w:rsidRPr="00C660A8">
              <w:rPr>
                <w:b/>
                <w:bCs/>
              </w:rPr>
              <w:t>dot_path</w:t>
            </w:r>
            <w:proofErr w:type="spellEnd"/>
            <w:r w:rsidR="005A73E0">
              <w:t xml:space="preserve"> to browse to the directory that contains </w:t>
            </w:r>
            <w:r w:rsidR="00375A85">
              <w:t>Doxygen</w:t>
            </w:r>
            <w:r w:rsidR="005A73E0">
              <w:t>.</w:t>
            </w:r>
            <w:r w:rsidR="006F0078">
              <w:t xml:space="preserve"> I also tick </w:t>
            </w:r>
            <w:proofErr w:type="spellStart"/>
            <w:r w:rsidR="006F0078" w:rsidRPr="00C660A8">
              <w:rPr>
                <w:b/>
                <w:bCs/>
              </w:rPr>
              <w:t>interactive_svg</w:t>
            </w:r>
            <w:proofErr w:type="spellEnd"/>
            <w:r w:rsidR="008500B9">
              <w:t xml:space="preserve"> </w:t>
            </w:r>
            <w:r w:rsidR="006F0078">
              <w:t xml:space="preserve">so I can clickable </w:t>
            </w:r>
            <w:r w:rsidR="004102EF">
              <w:t>graphics for navigation in some parts of doc.</w:t>
            </w:r>
          </w:p>
        </w:tc>
      </w:tr>
      <w:tr w:rsidR="004102EF" w14:paraId="2C448AF2" w14:textId="77777777" w:rsidTr="0048579D">
        <w:tc>
          <w:tcPr>
            <w:tcW w:w="1129" w:type="dxa"/>
            <w:shd w:val="clear" w:color="auto" w:fill="E5DFEC" w:themeFill="accent4" w:themeFillTint="33"/>
          </w:tcPr>
          <w:p w14:paraId="4E97E4E2" w14:textId="70532792" w:rsidR="004102EF" w:rsidRDefault="004102EF" w:rsidP="00AA50FA">
            <w:pPr>
              <w:pStyle w:val="PaperBody"/>
            </w:pPr>
            <w:r>
              <w:t>Run</w:t>
            </w:r>
          </w:p>
        </w:tc>
        <w:tc>
          <w:tcPr>
            <w:tcW w:w="1418" w:type="dxa"/>
          </w:tcPr>
          <w:p w14:paraId="34349396" w14:textId="77777777" w:rsidR="004102EF" w:rsidRDefault="004102EF" w:rsidP="00AA50FA">
            <w:pPr>
              <w:pStyle w:val="PaperBody"/>
            </w:pPr>
          </w:p>
        </w:tc>
        <w:tc>
          <w:tcPr>
            <w:tcW w:w="8243" w:type="dxa"/>
          </w:tcPr>
          <w:p w14:paraId="7C4288B8" w14:textId="58BE95A5" w:rsidR="004102EF" w:rsidRDefault="006E2A7D" w:rsidP="00AA50FA">
            <w:pPr>
              <w:pStyle w:val="PaperBody"/>
            </w:pPr>
            <w:r>
              <w:t xml:space="preserve">Show configuration is handy since it will show all the options </w:t>
            </w:r>
            <w:r w:rsidR="00637D26">
              <w:t>selected.</w:t>
            </w:r>
            <w:r w:rsidR="00E65A67">
              <w:t xml:space="preserve"> If you tick </w:t>
            </w:r>
            <w:r w:rsidR="00CC0B83">
              <w:t>condensed,</w:t>
            </w:r>
            <w:r w:rsidR="00E65A67">
              <w:t xml:space="preserve"> then it only shows the options you have changed from default values.</w:t>
            </w:r>
          </w:p>
          <w:p w14:paraId="600EA108" w14:textId="39724E05" w:rsidR="00FF6915" w:rsidRDefault="00FF6915" w:rsidP="00AA50FA">
            <w:pPr>
              <w:pStyle w:val="PaperBody"/>
            </w:pPr>
            <w:r>
              <w:t xml:space="preserve">Clicking on Run </w:t>
            </w:r>
            <w:r w:rsidR="00375A85">
              <w:t>Doxygen</w:t>
            </w:r>
            <w:r>
              <w:t xml:space="preserve"> will do so. If you were generating html </w:t>
            </w:r>
            <w:r w:rsidR="00CC0B83">
              <w:t>output,</w:t>
            </w:r>
            <w:r>
              <w:t xml:space="preserve"> you will then be able to click on show HTML output to see it.</w:t>
            </w:r>
          </w:p>
        </w:tc>
      </w:tr>
    </w:tbl>
    <w:p w14:paraId="76C962B2" w14:textId="23305C92" w:rsidR="00F80BD3" w:rsidRDefault="000062BF" w:rsidP="00AA50FA">
      <w:pPr>
        <w:pStyle w:val="PaperBody"/>
      </w:pPr>
      <w:r>
        <w:t xml:space="preserve">You can run </w:t>
      </w:r>
      <w:r w:rsidR="00375A85">
        <w:t>Doxygen</w:t>
      </w:r>
      <w:r>
        <w:t xml:space="preserve"> to produce your documentation once you are happy with your choices. It doesn’t take long to run</w:t>
      </w:r>
      <w:r w:rsidR="00BF3B59">
        <w:t xml:space="preserve"> so it is easy to try different things out and run it again and again until you get the output you are happy with.</w:t>
      </w:r>
      <w:r w:rsidR="0087347E">
        <w:t xml:space="preserve"> You can save your settings from the File/save as menu</w:t>
      </w:r>
      <w:r w:rsidR="0096149A">
        <w:t xml:space="preserve"> at the top</w:t>
      </w:r>
      <w:r w:rsidR="004B409E">
        <w:t xml:space="preserve"> of window</w:t>
      </w:r>
      <w:r w:rsidR="0087347E">
        <w:t>.</w:t>
      </w:r>
      <w:r w:rsidR="0096149A">
        <w:t xml:space="preserve"> You can also choose to use the current settings at startup from the settings menu</w:t>
      </w:r>
      <w:r w:rsidR="004B409E">
        <w:t>.</w:t>
      </w:r>
    </w:p>
    <w:p w14:paraId="09744B02" w14:textId="1B759C09" w:rsidR="00BF3B59" w:rsidRDefault="00BF3B59" w:rsidP="00AA50FA">
      <w:pPr>
        <w:pStyle w:val="PaperBody"/>
      </w:pPr>
      <w:r>
        <w:t xml:space="preserve">You can even generate multiple outputs from one run, handy if you want </w:t>
      </w:r>
      <w:r w:rsidR="00EB509D">
        <w:t>PDF and Web site documentation.</w:t>
      </w:r>
    </w:p>
    <w:p w14:paraId="09EFCD6E" w14:textId="11A39898" w:rsidR="00EB509D" w:rsidRDefault="00375A85" w:rsidP="00AC6EA6">
      <w:pPr>
        <w:pStyle w:val="Heading2"/>
      </w:pPr>
      <w:r>
        <w:t>Doxygen</w:t>
      </w:r>
      <w:r w:rsidR="00AC6EA6">
        <w:t xml:space="preserve"> tags I use</w:t>
      </w:r>
    </w:p>
    <w:p w14:paraId="34DF5831" w14:textId="6658DB9E" w:rsidR="00AC6EA6" w:rsidRDefault="005727C5" w:rsidP="00AC6EA6">
      <w:pPr>
        <w:pStyle w:val="PaperBody"/>
      </w:pPr>
      <w:r>
        <w:t>I have looked through all the tags available thinking about which are useful for SAS programmers and these are the ones I have ended up using</w:t>
      </w:r>
      <w:r w:rsidR="003C0379">
        <w:t xml:space="preserve">, although there are many others </w:t>
      </w:r>
      <w:r w:rsidR="00BC555A">
        <w:t xml:space="preserve">(see them here </w:t>
      </w:r>
      <w:hyperlink r:id="rId14" w:history="1">
        <w:r w:rsidR="00BC555A" w:rsidRPr="009050F0">
          <w:rPr>
            <w:rStyle w:val="Hyperlink"/>
          </w:rPr>
          <w:t>https://www.doxygen.nl/manual/commands.html</w:t>
        </w:r>
      </w:hyperlink>
      <w:r w:rsidR="00BC555A">
        <w:t xml:space="preserve">) </w:t>
      </w:r>
      <w:r w:rsidR="003C0379">
        <w:t>so it is worth you having a look at what is available in case there is a use case for that you have for any others.</w:t>
      </w:r>
    </w:p>
    <w:tbl>
      <w:tblPr>
        <w:tblStyle w:val="TableGrid"/>
        <w:tblW w:w="0" w:type="auto"/>
        <w:tblLook w:val="04A0" w:firstRow="1" w:lastRow="0" w:firstColumn="1" w:lastColumn="0" w:noHBand="0" w:noVBand="1"/>
      </w:tblPr>
      <w:tblGrid>
        <w:gridCol w:w="1376"/>
        <w:gridCol w:w="7974"/>
      </w:tblGrid>
      <w:tr w:rsidR="003C0379" w14:paraId="6D824363" w14:textId="77777777" w:rsidTr="00F72AFF">
        <w:tc>
          <w:tcPr>
            <w:tcW w:w="704" w:type="dxa"/>
            <w:shd w:val="clear" w:color="auto" w:fill="D9D9D9" w:themeFill="background1" w:themeFillShade="D9"/>
          </w:tcPr>
          <w:p w14:paraId="319A4C01" w14:textId="58777C6B" w:rsidR="003C0379" w:rsidRDefault="003C0379" w:rsidP="00AC6EA6">
            <w:pPr>
              <w:pStyle w:val="PaperBody"/>
            </w:pPr>
            <w:r>
              <w:t>Tag</w:t>
            </w:r>
          </w:p>
        </w:tc>
        <w:tc>
          <w:tcPr>
            <w:tcW w:w="10086" w:type="dxa"/>
            <w:shd w:val="clear" w:color="auto" w:fill="D9D9D9" w:themeFill="background1" w:themeFillShade="D9"/>
          </w:tcPr>
          <w:p w14:paraId="07629F34" w14:textId="51FBE31F" w:rsidR="003C0379" w:rsidRDefault="003C0379" w:rsidP="00AC6EA6">
            <w:pPr>
              <w:pStyle w:val="PaperBody"/>
            </w:pPr>
            <w:r>
              <w:t>Comments</w:t>
            </w:r>
          </w:p>
        </w:tc>
      </w:tr>
      <w:tr w:rsidR="003C0379" w14:paraId="1D8E318D" w14:textId="77777777" w:rsidTr="003C0379">
        <w:tc>
          <w:tcPr>
            <w:tcW w:w="704" w:type="dxa"/>
          </w:tcPr>
          <w:p w14:paraId="0775F4AA" w14:textId="3F5EFFAC" w:rsidR="003C0379" w:rsidRDefault="003C0379" w:rsidP="00AC6EA6">
            <w:pPr>
              <w:pStyle w:val="PaperBody"/>
            </w:pPr>
            <w:r>
              <w:t>file</w:t>
            </w:r>
          </w:p>
        </w:tc>
        <w:tc>
          <w:tcPr>
            <w:tcW w:w="10086" w:type="dxa"/>
          </w:tcPr>
          <w:p w14:paraId="5337C505" w14:textId="2823BC46" w:rsidR="003C0379" w:rsidRDefault="00D27F63" w:rsidP="00AC6EA6">
            <w:pPr>
              <w:pStyle w:val="PaperBody"/>
            </w:pPr>
            <w:r>
              <w:t>Filename can go here</w:t>
            </w:r>
            <w:r w:rsidR="00BC555A">
              <w:t xml:space="preserve"> – leave blank for </w:t>
            </w:r>
            <w:r w:rsidR="00CA0354">
              <w:t>Doxygen to fill it in. This is required.</w:t>
            </w:r>
          </w:p>
        </w:tc>
      </w:tr>
      <w:tr w:rsidR="007D0C69" w14:paraId="78C60EB2" w14:textId="77777777" w:rsidTr="003C0379">
        <w:tc>
          <w:tcPr>
            <w:tcW w:w="704" w:type="dxa"/>
          </w:tcPr>
          <w:p w14:paraId="588919D3" w14:textId="3A81CD17" w:rsidR="007D0C69" w:rsidRDefault="008939C1" w:rsidP="00AC6EA6">
            <w:pPr>
              <w:pStyle w:val="PaperBody"/>
            </w:pPr>
            <w:r>
              <w:t>b</w:t>
            </w:r>
            <w:r w:rsidR="00CA0354">
              <w:t>rief</w:t>
            </w:r>
          </w:p>
        </w:tc>
        <w:tc>
          <w:tcPr>
            <w:tcW w:w="10086" w:type="dxa"/>
          </w:tcPr>
          <w:p w14:paraId="1EB09EBA" w14:textId="5441E279" w:rsidR="007D0C69" w:rsidRDefault="00CA0354" w:rsidP="00AC6EA6">
            <w:pPr>
              <w:pStyle w:val="PaperBody"/>
            </w:pPr>
            <w:r>
              <w:t xml:space="preserve">Brief description of program </w:t>
            </w:r>
            <w:r w:rsidR="00E469E0">
              <w:t xml:space="preserve">that </w:t>
            </w:r>
            <w:r>
              <w:t xml:space="preserve">appears in </w:t>
            </w:r>
            <w:r w:rsidR="00E469E0">
              <w:t>summary and detailed documentation</w:t>
            </w:r>
          </w:p>
        </w:tc>
      </w:tr>
      <w:tr w:rsidR="00CA0354" w14:paraId="0B244841" w14:textId="77777777" w:rsidTr="003C0379">
        <w:tc>
          <w:tcPr>
            <w:tcW w:w="704" w:type="dxa"/>
          </w:tcPr>
          <w:p w14:paraId="058FB937" w14:textId="2172925F" w:rsidR="00CA0354" w:rsidRDefault="008939C1" w:rsidP="00AC6EA6">
            <w:pPr>
              <w:pStyle w:val="PaperBody"/>
            </w:pPr>
            <w:r>
              <w:t>d</w:t>
            </w:r>
            <w:r w:rsidR="00CA0354">
              <w:t>etails</w:t>
            </w:r>
          </w:p>
        </w:tc>
        <w:tc>
          <w:tcPr>
            <w:tcW w:w="10086" w:type="dxa"/>
          </w:tcPr>
          <w:p w14:paraId="75C113DF" w14:textId="286D2465" w:rsidR="00CA0354" w:rsidRDefault="00E469E0" w:rsidP="00AC6EA6">
            <w:pPr>
              <w:pStyle w:val="PaperBody"/>
            </w:pPr>
            <w:r>
              <w:t>Detailed description of program</w:t>
            </w:r>
            <w:r w:rsidR="008939C1">
              <w:t xml:space="preserve">. I try to avoid putting things in here which fit more neatly under another tag, </w:t>
            </w:r>
            <w:proofErr w:type="gramStart"/>
            <w:r w:rsidR="008939C1">
              <w:t>e.g.</w:t>
            </w:r>
            <w:proofErr w:type="gramEnd"/>
            <w:r w:rsidR="008939C1">
              <w:t xml:space="preserve"> author.</w:t>
            </w:r>
            <w:r w:rsidR="00D35757">
              <w:t xml:space="preserve"> Details can go over multiple lines</w:t>
            </w:r>
            <w:r w:rsidR="00D5311E">
              <w:t>. Indenting code several spaces will format it as a code block.</w:t>
            </w:r>
          </w:p>
        </w:tc>
      </w:tr>
      <w:tr w:rsidR="008939C1" w14:paraId="32A6214A" w14:textId="77777777" w:rsidTr="003C0379">
        <w:tc>
          <w:tcPr>
            <w:tcW w:w="704" w:type="dxa"/>
          </w:tcPr>
          <w:p w14:paraId="6F8A6A2C" w14:textId="6176D1CD" w:rsidR="008939C1" w:rsidRDefault="008939C1" w:rsidP="00AC6EA6">
            <w:pPr>
              <w:pStyle w:val="PaperBody"/>
            </w:pPr>
            <w:r>
              <w:t>author</w:t>
            </w:r>
          </w:p>
        </w:tc>
        <w:tc>
          <w:tcPr>
            <w:tcW w:w="10086" w:type="dxa"/>
          </w:tcPr>
          <w:p w14:paraId="2C181338" w14:textId="31D53BF9" w:rsidR="008939C1" w:rsidRDefault="008939C1" w:rsidP="00AC6EA6">
            <w:pPr>
              <w:pStyle w:val="PaperBody"/>
            </w:pPr>
            <w:r>
              <w:t>Author of the program</w:t>
            </w:r>
          </w:p>
        </w:tc>
      </w:tr>
      <w:tr w:rsidR="008939C1" w14:paraId="24B176F6" w14:textId="77777777" w:rsidTr="003C0379">
        <w:tc>
          <w:tcPr>
            <w:tcW w:w="704" w:type="dxa"/>
          </w:tcPr>
          <w:p w14:paraId="219BE04D" w14:textId="50CE2047" w:rsidR="008939C1" w:rsidRDefault="00D02117" w:rsidP="00AC6EA6">
            <w:pPr>
              <w:pStyle w:val="PaperBody"/>
            </w:pPr>
            <w:r>
              <w:t>@b</w:t>
            </w:r>
            <w:r>
              <w:br/>
              <w:t>@c</w:t>
            </w:r>
            <w:r w:rsidR="00EB2369">
              <w:br/>
              <w:t>@e</w:t>
            </w:r>
            <w:r w:rsidR="000B40BC">
              <w:br/>
              <w:t>@li</w:t>
            </w:r>
          </w:p>
        </w:tc>
        <w:tc>
          <w:tcPr>
            <w:tcW w:w="10086" w:type="dxa"/>
          </w:tcPr>
          <w:p w14:paraId="73F8A3D1" w14:textId="67302C3F" w:rsidR="000B40BC" w:rsidRDefault="004B1410" w:rsidP="00AC6EA6">
            <w:pPr>
              <w:pStyle w:val="PaperBody"/>
            </w:pPr>
            <w:r w:rsidRPr="00D70665">
              <w:rPr>
                <w:noProof/>
              </w:rPr>
              <w:drawing>
                <wp:anchor distT="0" distB="0" distL="114300" distR="114300" simplePos="0" relativeHeight="251663360" behindDoc="1" locked="0" layoutInCell="1" allowOverlap="1" wp14:anchorId="608719FE" wp14:editId="098A6EAB">
                  <wp:simplePos x="0" y="0"/>
                  <wp:positionH relativeFrom="column">
                    <wp:posOffset>581025</wp:posOffset>
                  </wp:positionH>
                  <wp:positionV relativeFrom="paragraph">
                    <wp:posOffset>468630</wp:posOffset>
                  </wp:positionV>
                  <wp:extent cx="100330" cy="100330"/>
                  <wp:effectExtent l="0" t="0" r="1270" b="1270"/>
                  <wp:wrapTight wrapText="bothSides">
                    <wp:wrapPolygon edited="0">
                      <wp:start x="0" y="0"/>
                      <wp:lineTo x="0" y="19139"/>
                      <wp:lineTo x="19139" y="19139"/>
                      <wp:lineTo x="191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0250" t="23193" r="31968" b="25122"/>
                          <a:stretch/>
                        </pic:blipFill>
                        <pic:spPr bwMode="auto">
                          <a:xfrm>
                            <a:off x="0" y="0"/>
                            <a:ext cx="100330" cy="100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2117">
              <w:t xml:space="preserve">Format the next word </w:t>
            </w:r>
            <w:r w:rsidR="00D02117" w:rsidRPr="00CF7E34">
              <w:rPr>
                <w:b/>
                <w:bCs/>
              </w:rPr>
              <w:t>bold</w:t>
            </w:r>
            <w:r w:rsidR="00D02117">
              <w:t>,</w:t>
            </w:r>
            <w:r w:rsidR="00D02117">
              <w:br/>
              <w:t xml:space="preserve">format the next word as </w:t>
            </w:r>
            <w:r w:rsidR="00EB2369" w:rsidRPr="00CF7E34">
              <w:rPr>
                <w:rFonts w:ascii="Courier New" w:hAnsi="Courier New" w:cs="Courier New"/>
              </w:rPr>
              <w:t>program code</w:t>
            </w:r>
            <w:r w:rsidR="00EB2369">
              <w:t xml:space="preserve"> (non-</w:t>
            </w:r>
            <w:r w:rsidR="00E46DF4">
              <w:t>proportional</w:t>
            </w:r>
            <w:r w:rsidR="00EB2369">
              <w:t>),</w:t>
            </w:r>
            <w:r w:rsidR="00EB2369">
              <w:br/>
              <w:t xml:space="preserve">format the next word as </w:t>
            </w:r>
            <w:r w:rsidR="00EB2369" w:rsidRPr="00CF7E34">
              <w:rPr>
                <w:i/>
                <w:iCs/>
              </w:rPr>
              <w:t>emphasized text</w:t>
            </w:r>
            <w:r w:rsidR="00EB2369">
              <w:t xml:space="preserve"> (italics)</w:t>
            </w:r>
            <w:r w:rsidR="000B40BC">
              <w:t>,</w:t>
            </w:r>
            <w:r w:rsidR="000B40BC">
              <w:br/>
              <w:t>shows a list item</w:t>
            </w:r>
          </w:p>
        </w:tc>
      </w:tr>
      <w:tr w:rsidR="00AE2D4B" w14:paraId="4AED9D5B" w14:textId="77777777" w:rsidTr="003C0379">
        <w:tc>
          <w:tcPr>
            <w:tcW w:w="704" w:type="dxa"/>
          </w:tcPr>
          <w:p w14:paraId="5BCF5D97" w14:textId="09299D36" w:rsidR="00AE2D4B" w:rsidRDefault="00AE2D4B" w:rsidP="00AC6EA6">
            <w:pPr>
              <w:pStyle w:val="PaperBody"/>
            </w:pPr>
            <w:r>
              <w:t>@param</w:t>
            </w:r>
            <w:r>
              <w:br/>
              <w:t>@param[in]</w:t>
            </w:r>
            <w:r>
              <w:br/>
              <w:t>@param[out]</w:t>
            </w:r>
          </w:p>
        </w:tc>
        <w:tc>
          <w:tcPr>
            <w:tcW w:w="10086" w:type="dxa"/>
          </w:tcPr>
          <w:p w14:paraId="3D463F0D" w14:textId="5C3E1E83" w:rsidR="00AE2D4B" w:rsidRDefault="00AE2D4B" w:rsidP="00AC6EA6">
            <w:pPr>
              <w:pStyle w:val="PaperBody"/>
            </w:pPr>
            <w:r>
              <w:t xml:space="preserve">Define a </w:t>
            </w:r>
            <w:r w:rsidR="00057FBD">
              <w:t xml:space="preserve">general </w:t>
            </w:r>
            <w:r>
              <w:t>parameter</w:t>
            </w:r>
            <w:r w:rsidR="00057FBD">
              <w:t>,</w:t>
            </w:r>
            <w:r w:rsidR="00057FBD">
              <w:br/>
              <w:t>define an input parameter,</w:t>
            </w:r>
            <w:r w:rsidR="00057FBD">
              <w:br/>
              <w:t>define an output parameter</w:t>
            </w:r>
          </w:p>
        </w:tc>
      </w:tr>
      <w:tr w:rsidR="00057FBD" w14:paraId="043AAA9C" w14:textId="77777777" w:rsidTr="003C0379">
        <w:tc>
          <w:tcPr>
            <w:tcW w:w="704" w:type="dxa"/>
          </w:tcPr>
          <w:p w14:paraId="0C633440" w14:textId="0650CAC5" w:rsidR="00057FBD" w:rsidRDefault="00EE7401" w:rsidP="00AC6EA6">
            <w:pPr>
              <w:pStyle w:val="PaperBody"/>
            </w:pPr>
            <w:r>
              <w:t>@date</w:t>
            </w:r>
          </w:p>
        </w:tc>
        <w:tc>
          <w:tcPr>
            <w:tcW w:w="10086" w:type="dxa"/>
          </w:tcPr>
          <w:p w14:paraId="54D82CC7" w14:textId="3117C7A3" w:rsidR="00057FBD" w:rsidRDefault="00EE7401" w:rsidP="00AC6EA6">
            <w:pPr>
              <w:pStyle w:val="PaperBody"/>
            </w:pPr>
            <w:r>
              <w:t>Date that program was written (or last updated, etc.)</w:t>
            </w:r>
          </w:p>
        </w:tc>
      </w:tr>
      <w:tr w:rsidR="00EE7401" w14:paraId="63843943" w14:textId="77777777" w:rsidTr="003C0379">
        <w:tc>
          <w:tcPr>
            <w:tcW w:w="704" w:type="dxa"/>
          </w:tcPr>
          <w:p w14:paraId="271D6AE1" w14:textId="65FC0EC9" w:rsidR="00EE7401" w:rsidRDefault="00EE7401" w:rsidP="00AC6EA6">
            <w:pPr>
              <w:pStyle w:val="PaperBody"/>
            </w:pPr>
            <w:r>
              <w:t>@pre</w:t>
            </w:r>
          </w:p>
        </w:tc>
        <w:tc>
          <w:tcPr>
            <w:tcW w:w="10086" w:type="dxa"/>
          </w:tcPr>
          <w:p w14:paraId="2E99F622" w14:textId="0C8E89E0" w:rsidR="00EE7401" w:rsidRDefault="00EE7401" w:rsidP="00AC6EA6">
            <w:pPr>
              <w:pStyle w:val="PaperBody"/>
            </w:pPr>
            <w:r>
              <w:t xml:space="preserve">Pre-condition for using program, </w:t>
            </w:r>
            <w:r w:rsidR="00E46DF4">
              <w:t>e.g.,</w:t>
            </w:r>
            <w:r>
              <w:t xml:space="preserve"> macro variables must be set in a particular way</w:t>
            </w:r>
          </w:p>
        </w:tc>
      </w:tr>
      <w:tr w:rsidR="00EE7401" w14:paraId="2F807139" w14:textId="77777777" w:rsidTr="003C0379">
        <w:tc>
          <w:tcPr>
            <w:tcW w:w="704" w:type="dxa"/>
          </w:tcPr>
          <w:p w14:paraId="6C937634" w14:textId="51556120" w:rsidR="00EE7401" w:rsidRDefault="00364C30" w:rsidP="00AC6EA6">
            <w:pPr>
              <w:pStyle w:val="PaperBody"/>
            </w:pPr>
            <w:r>
              <w:t>@todo</w:t>
            </w:r>
          </w:p>
        </w:tc>
        <w:tc>
          <w:tcPr>
            <w:tcW w:w="10086" w:type="dxa"/>
          </w:tcPr>
          <w:p w14:paraId="702AA81E" w14:textId="5B9C0269" w:rsidR="00EE7401" w:rsidRDefault="00364C30" w:rsidP="00AC6EA6">
            <w:pPr>
              <w:pStyle w:val="PaperBody"/>
            </w:pPr>
            <w:r>
              <w:t xml:space="preserve">Things left to do, which are then all collected </w:t>
            </w:r>
            <w:r w:rsidR="007C7704">
              <w:t xml:space="preserve">in a special section so you can see everything to do across all your programs, as well as in each </w:t>
            </w:r>
            <w:r w:rsidR="00BD25B6">
              <w:t>individual piece of documentation</w:t>
            </w:r>
          </w:p>
        </w:tc>
      </w:tr>
      <w:tr w:rsidR="00BD25B6" w14:paraId="1432E7FF" w14:textId="77777777" w:rsidTr="003C0379">
        <w:tc>
          <w:tcPr>
            <w:tcW w:w="704" w:type="dxa"/>
          </w:tcPr>
          <w:p w14:paraId="40A4AB7E" w14:textId="0BA50143" w:rsidR="00BD25B6" w:rsidRDefault="00BD25B6" w:rsidP="00AC6EA6">
            <w:pPr>
              <w:pStyle w:val="PaperBody"/>
            </w:pPr>
            <w:r>
              <w:t>@bug</w:t>
            </w:r>
          </w:p>
        </w:tc>
        <w:tc>
          <w:tcPr>
            <w:tcW w:w="10086" w:type="dxa"/>
          </w:tcPr>
          <w:p w14:paraId="0853DC31" w14:textId="121E93CD" w:rsidR="00BD25B6" w:rsidRDefault="00BD25B6" w:rsidP="00AC6EA6">
            <w:pPr>
              <w:pStyle w:val="PaperBody"/>
            </w:pPr>
            <w:r>
              <w:t xml:space="preserve">Note any bugs that need addressing, which like </w:t>
            </w:r>
            <w:proofErr w:type="spellStart"/>
            <w:r>
              <w:t>todo</w:t>
            </w:r>
            <w:proofErr w:type="spellEnd"/>
            <w:r>
              <w:t xml:space="preserve"> are collected in a special section so you can see all the bugs in your code base.</w:t>
            </w:r>
          </w:p>
        </w:tc>
      </w:tr>
    </w:tbl>
    <w:p w14:paraId="5E6C0C4F" w14:textId="77777777" w:rsidR="003C0379" w:rsidRDefault="003C0379" w:rsidP="00AC6EA6">
      <w:pPr>
        <w:pStyle w:val="PaperBody"/>
      </w:pPr>
    </w:p>
    <w:p w14:paraId="7F5A72A7" w14:textId="50FA1D9E" w:rsidR="00AC6EA6" w:rsidRDefault="00AC6EA6" w:rsidP="005A2BB7">
      <w:pPr>
        <w:pStyle w:val="Heading2"/>
      </w:pPr>
      <w:r>
        <w:lastRenderedPageBreak/>
        <w:t xml:space="preserve">Example </w:t>
      </w:r>
      <w:r w:rsidR="005A2BB7">
        <w:t>Code Templates</w:t>
      </w:r>
    </w:p>
    <w:p w14:paraId="264F0AD8" w14:textId="5BA72BD9" w:rsidR="005A2BB7" w:rsidRDefault="00654DB1" w:rsidP="00AC6EA6">
      <w:pPr>
        <w:pStyle w:val="PaperBody"/>
      </w:pPr>
      <w:r>
        <w:t xml:space="preserve">I have put a small collection of </w:t>
      </w:r>
      <w:r w:rsidR="00C63611">
        <w:t xml:space="preserve">Doxygen templates in GitHub for you to examine and potentially use as a starting point for your own. They are located here: </w:t>
      </w:r>
      <w:hyperlink r:id="rId16" w:history="1">
        <w:r w:rsidR="00C62D01" w:rsidRPr="00870F4D">
          <w:rPr>
            <w:rStyle w:val="Hyperlink"/>
          </w:rPr>
          <w:t>https://github.com/philipmason/Wood-Street-Consultants/tree/main/D</w:t>
        </w:r>
        <w:r w:rsidR="00C62D01" w:rsidRPr="00870F4D">
          <w:rPr>
            <w:rStyle w:val="Hyperlink"/>
          </w:rPr>
          <w:t>o</w:t>
        </w:r>
        <w:r w:rsidR="00C62D01" w:rsidRPr="00870F4D">
          <w:rPr>
            <w:rStyle w:val="Hyperlink"/>
          </w:rPr>
          <w:t>xygen</w:t>
        </w:r>
      </w:hyperlink>
      <w:r w:rsidR="00C63611">
        <w:t xml:space="preserve">. </w:t>
      </w:r>
    </w:p>
    <w:p w14:paraId="139A8DA5" w14:textId="228049FF" w:rsidR="005A2BB7" w:rsidRDefault="005A2BB7" w:rsidP="005A2BB7">
      <w:pPr>
        <w:pStyle w:val="Heading2"/>
      </w:pPr>
      <w:r>
        <w:t>Some more tips</w:t>
      </w:r>
    </w:p>
    <w:p w14:paraId="2EA3739C" w14:textId="2E50ED46" w:rsidR="005A2BB7" w:rsidRDefault="00DF2597" w:rsidP="00C15726">
      <w:pPr>
        <w:pStyle w:val="PaperBody"/>
        <w:numPr>
          <w:ilvl w:val="0"/>
          <w:numId w:val="9"/>
        </w:numPr>
      </w:pPr>
      <w:r>
        <w:t xml:space="preserve">You can </w:t>
      </w:r>
      <w:r w:rsidR="005846A0">
        <w:t xml:space="preserve">make </w:t>
      </w:r>
      <w:r w:rsidR="00375A85" w:rsidRPr="00360D6C">
        <w:t>Doxygen</w:t>
      </w:r>
      <w:r w:rsidR="003F587A" w:rsidRPr="00360D6C">
        <w:t xml:space="preserve"> </w:t>
      </w:r>
      <w:r w:rsidR="005846A0">
        <w:t xml:space="preserve">skip over </w:t>
      </w:r>
      <w:r w:rsidR="000B2AB3">
        <w:t xml:space="preserve">looking at </w:t>
      </w:r>
      <w:r w:rsidR="005846A0">
        <w:t>sections of your</w:t>
      </w:r>
      <w:r w:rsidR="003F587A" w:rsidRPr="00360D6C">
        <w:t xml:space="preserve"> code by using the tags </w:t>
      </w:r>
      <w:r w:rsidR="003F587A" w:rsidRPr="00360D6C">
        <w:rPr>
          <w:b/>
          <w:bCs/>
        </w:rPr>
        <w:t>@endco</w:t>
      </w:r>
      <w:r w:rsidR="00360D6C" w:rsidRPr="00360D6C">
        <w:rPr>
          <w:b/>
          <w:bCs/>
        </w:rPr>
        <w:t>nd</w:t>
      </w:r>
      <w:r w:rsidR="00360D6C" w:rsidRPr="00360D6C">
        <w:t xml:space="preserve"> </w:t>
      </w:r>
      <w:r w:rsidR="003F587A" w:rsidRPr="00360D6C">
        <w:t xml:space="preserve">and </w:t>
      </w:r>
      <w:r w:rsidR="003F587A" w:rsidRPr="00360D6C">
        <w:rPr>
          <w:b/>
          <w:bCs/>
        </w:rPr>
        <w:t>@co</w:t>
      </w:r>
      <w:r w:rsidR="00360D6C" w:rsidRPr="00360D6C">
        <w:rPr>
          <w:b/>
          <w:bCs/>
        </w:rPr>
        <w:t>nd</w:t>
      </w:r>
      <w:r w:rsidR="006E77CE" w:rsidRPr="00360D6C">
        <w:t>. We use this when we want to have a code header at the start of our SAS code, but then list examples of how to use the code at the bottom.</w:t>
      </w:r>
      <w:r w:rsidR="003347E7" w:rsidRPr="00360D6C">
        <w:t xml:space="preserve"> </w:t>
      </w:r>
      <w:r w:rsidR="00360D6C" w:rsidRPr="00360D6C">
        <w:t>So,</w:t>
      </w:r>
      <w:r w:rsidR="003347E7" w:rsidRPr="00360D6C">
        <w:t xml:space="preserve"> at the end of the code </w:t>
      </w:r>
      <w:r w:rsidR="00114241" w:rsidRPr="00360D6C">
        <w:t>header,</w:t>
      </w:r>
      <w:r w:rsidR="003347E7" w:rsidRPr="00360D6C">
        <w:t xml:space="preserve"> we switch off processing with </w:t>
      </w:r>
      <w:r w:rsidR="003347E7" w:rsidRPr="005846A0">
        <w:rPr>
          <w:b/>
          <w:bCs/>
        </w:rPr>
        <w:t>@endco</w:t>
      </w:r>
      <w:r w:rsidR="00360D6C" w:rsidRPr="005846A0">
        <w:rPr>
          <w:b/>
          <w:bCs/>
        </w:rPr>
        <w:t>nd</w:t>
      </w:r>
      <w:r w:rsidR="003347E7" w:rsidRPr="00360D6C">
        <w:t xml:space="preserve">, and then in the comment block with examples we turn processing back on with </w:t>
      </w:r>
      <w:r w:rsidR="003347E7" w:rsidRPr="005846A0">
        <w:rPr>
          <w:b/>
          <w:bCs/>
        </w:rPr>
        <w:t>@co</w:t>
      </w:r>
      <w:r w:rsidR="00360D6C" w:rsidRPr="005846A0">
        <w:rPr>
          <w:b/>
          <w:bCs/>
        </w:rPr>
        <w:t>nd</w:t>
      </w:r>
      <w:r w:rsidR="003347E7" w:rsidRPr="00360D6C">
        <w:t>.</w:t>
      </w:r>
      <w:r w:rsidR="000B2AB3">
        <w:t xml:space="preserve"> In the generated documentation the </w:t>
      </w:r>
      <w:r w:rsidR="00E77CE6">
        <w:t>examples follow on directly from the other info.</w:t>
      </w:r>
    </w:p>
    <w:p w14:paraId="298854A8" w14:textId="39EB50F3" w:rsidR="00816E0C" w:rsidRDefault="0030044B" w:rsidP="009F4A97">
      <w:pPr>
        <w:pStyle w:val="PaperBody"/>
        <w:numPr>
          <w:ilvl w:val="0"/>
          <w:numId w:val="9"/>
        </w:numPr>
      </w:pPr>
      <w:r>
        <w:t xml:space="preserve">Diagrams can be included in your documentation, </w:t>
      </w:r>
      <w:r w:rsidR="00D505E0">
        <w:t xml:space="preserve">which means you can either manually create them using DOT syntax </w:t>
      </w:r>
      <w:r w:rsidR="00B253E8">
        <w:t xml:space="preserve">or use the method in part 2 of this paper to automatically generate diagrams, which can then be put into the </w:t>
      </w:r>
      <w:r w:rsidR="00114241">
        <w:t>header,</w:t>
      </w:r>
      <w:r w:rsidR="00B253E8">
        <w:t xml:space="preserve"> so they appear in documentation</w:t>
      </w:r>
      <w:r w:rsidR="009F4A97">
        <w:t xml:space="preserve">. </w:t>
      </w:r>
      <w:r w:rsidR="009F4A97" w:rsidRPr="007F6474">
        <w:rPr>
          <w:b/>
          <w:bCs/>
        </w:rPr>
        <w:t>@dot</w:t>
      </w:r>
      <w:r w:rsidR="009F4A97">
        <w:t xml:space="preserve"> is used to start a section of text with DOT commands, </w:t>
      </w:r>
      <w:r w:rsidR="009F4A97" w:rsidRPr="007F6474">
        <w:rPr>
          <w:b/>
          <w:bCs/>
        </w:rPr>
        <w:t>@end</w:t>
      </w:r>
      <w:r w:rsidR="007F6474" w:rsidRPr="007F6474">
        <w:rPr>
          <w:b/>
          <w:bCs/>
        </w:rPr>
        <w:t>dot</w:t>
      </w:r>
      <w:r w:rsidR="007F6474">
        <w:t xml:space="preserve"> signifies the end of the section.</w:t>
      </w:r>
      <w:r w:rsidR="00816E0C">
        <w:t xml:space="preserve"> e.g.,</w:t>
      </w:r>
    </w:p>
    <w:p w14:paraId="401E79D9" w14:textId="77777777" w:rsidR="00816E0C" w:rsidRPr="00816E0C" w:rsidRDefault="00816E0C" w:rsidP="00F53513">
      <w:pPr>
        <w:pStyle w:val="code"/>
        <w:ind w:left="1440" w:right="5103"/>
        <w:rPr>
          <w:color w:val="D4D4D4"/>
        </w:rPr>
      </w:pPr>
      <w:r w:rsidRPr="00816E0C">
        <w:t>@dot</w:t>
      </w:r>
    </w:p>
    <w:p w14:paraId="6C354E20" w14:textId="77777777" w:rsidR="00816E0C" w:rsidRPr="00816E0C" w:rsidRDefault="00816E0C" w:rsidP="00F53513">
      <w:pPr>
        <w:pStyle w:val="code"/>
        <w:ind w:left="1440" w:right="5103"/>
        <w:rPr>
          <w:color w:val="D4D4D4"/>
        </w:rPr>
      </w:pPr>
      <w:r w:rsidRPr="00816E0C">
        <w:t>digraph example {</w:t>
      </w:r>
    </w:p>
    <w:p w14:paraId="540308BA" w14:textId="77777777" w:rsidR="00816E0C" w:rsidRPr="00816E0C" w:rsidRDefault="00816E0C" w:rsidP="00F53513">
      <w:pPr>
        <w:pStyle w:val="code"/>
        <w:ind w:left="1440" w:right="5103"/>
        <w:rPr>
          <w:color w:val="D4D4D4"/>
        </w:rPr>
      </w:pPr>
      <w:r w:rsidRPr="00816E0C">
        <w:t>in -&gt; out</w:t>
      </w:r>
    </w:p>
    <w:p w14:paraId="13729F04" w14:textId="77777777" w:rsidR="00816E0C" w:rsidRPr="00816E0C" w:rsidRDefault="00816E0C" w:rsidP="00F53513">
      <w:pPr>
        <w:pStyle w:val="code"/>
        <w:ind w:left="1440" w:right="5103"/>
        <w:rPr>
          <w:color w:val="D4D4D4"/>
        </w:rPr>
      </w:pPr>
      <w:r w:rsidRPr="00816E0C">
        <w:t>out -&gt; report</w:t>
      </w:r>
    </w:p>
    <w:p w14:paraId="2F4B0EF5" w14:textId="77777777" w:rsidR="00816E0C" w:rsidRPr="00816E0C" w:rsidRDefault="00816E0C" w:rsidP="00F53513">
      <w:pPr>
        <w:pStyle w:val="code"/>
        <w:ind w:left="1440" w:right="5103"/>
        <w:rPr>
          <w:color w:val="D4D4D4"/>
        </w:rPr>
      </w:pPr>
      <w:r w:rsidRPr="00816E0C">
        <w:t>}</w:t>
      </w:r>
    </w:p>
    <w:p w14:paraId="63BC32D1" w14:textId="2C48653D" w:rsidR="009F4A97" w:rsidRPr="00816E0C" w:rsidRDefault="00816E0C" w:rsidP="00F53513">
      <w:pPr>
        <w:pStyle w:val="code"/>
        <w:ind w:left="1440" w:right="5103"/>
        <w:rPr>
          <w:color w:val="D4D4D4"/>
        </w:rPr>
      </w:pPr>
      <w:r w:rsidRPr="00816E0C">
        <w:t>@enddot</w:t>
      </w:r>
    </w:p>
    <w:p w14:paraId="1C36294E" w14:textId="67CDA1FD" w:rsidR="00524D13" w:rsidRDefault="00524D13" w:rsidP="009F4A97">
      <w:pPr>
        <w:pStyle w:val="PaperBody"/>
        <w:numPr>
          <w:ilvl w:val="0"/>
          <w:numId w:val="9"/>
        </w:numPr>
      </w:pPr>
      <w:r>
        <w:t xml:space="preserve">Sections of code can be put in between </w:t>
      </w:r>
      <w:r w:rsidRPr="00524D13">
        <w:rPr>
          <w:b/>
          <w:bCs/>
        </w:rPr>
        <w:t>@code</w:t>
      </w:r>
      <w:r>
        <w:t xml:space="preserve"> and </w:t>
      </w:r>
      <w:r w:rsidRPr="00524D13">
        <w:rPr>
          <w:b/>
          <w:bCs/>
        </w:rPr>
        <w:t>@endcode</w:t>
      </w:r>
      <w:r>
        <w:t>, and they will be clearly laid out in non-proportional font as program code. Special characters or tags won’t be interpreted</w:t>
      </w:r>
      <w:r w:rsidR="00D02117">
        <w:t xml:space="preserve"> in in the code section.</w:t>
      </w:r>
    </w:p>
    <w:p w14:paraId="56CC66A9" w14:textId="7BF63C14" w:rsidR="00CC7345" w:rsidRDefault="00CC7345" w:rsidP="009F4A97">
      <w:pPr>
        <w:pStyle w:val="PaperBody"/>
        <w:numPr>
          <w:ilvl w:val="0"/>
          <w:numId w:val="9"/>
        </w:numPr>
      </w:pPr>
      <w:r>
        <w:t xml:space="preserve">Standard markdown can be used with Doxygen, </w:t>
      </w:r>
      <w:r w:rsidR="00054689">
        <w:t>e.g.,</w:t>
      </w:r>
      <w:r>
        <w:t xml:space="preserve"> **</w:t>
      </w:r>
      <w:r w:rsidR="0024335B">
        <w:t xml:space="preserve">SAS** would be </w:t>
      </w:r>
      <w:r w:rsidR="005C1F79">
        <w:t xml:space="preserve">shown in </w:t>
      </w:r>
      <w:r w:rsidR="0024335B">
        <w:t xml:space="preserve">bold as </w:t>
      </w:r>
      <w:r w:rsidR="0024335B">
        <w:rPr>
          <w:b/>
          <w:bCs/>
        </w:rPr>
        <w:t>SAS</w:t>
      </w:r>
      <w:r w:rsidR="003B05FB">
        <w:t>,</w:t>
      </w:r>
      <w:r w:rsidR="005E2BCD">
        <w:br/>
      </w:r>
      <w:r w:rsidR="003B05FB">
        <w:t>##</w:t>
      </w:r>
      <w:r w:rsidR="005E2BCD">
        <w:t xml:space="preserve"> </w:t>
      </w:r>
      <w:r w:rsidR="00054689">
        <w:t>Welcome</w:t>
      </w:r>
      <w:r w:rsidR="005E2BCD">
        <w:t xml:space="preserve"> ## would be shown as a level 2 title.</w:t>
      </w:r>
    </w:p>
    <w:p w14:paraId="18DA8BCA" w14:textId="436DA0B7" w:rsidR="00F60F68" w:rsidRDefault="00F60F68" w:rsidP="009F4A97">
      <w:pPr>
        <w:pStyle w:val="PaperBody"/>
        <w:numPr>
          <w:ilvl w:val="0"/>
          <w:numId w:val="9"/>
        </w:numPr>
      </w:pPr>
      <w:r>
        <w:t xml:space="preserve">Standard HTML can be used with Doxygen, </w:t>
      </w:r>
      <w:r w:rsidR="00054689">
        <w:t>e.g.,</w:t>
      </w:r>
      <w:r>
        <w:t xml:space="preserve"> &lt;u&gt;SAS&lt;/u&gt; would be shown </w:t>
      </w:r>
      <w:r w:rsidR="005C1F79">
        <w:t xml:space="preserve">underlined </w:t>
      </w:r>
      <w:r>
        <w:t xml:space="preserve">as </w:t>
      </w:r>
      <w:r w:rsidR="005C1F79">
        <w:rPr>
          <w:u w:val="single"/>
        </w:rPr>
        <w:t>SAS</w:t>
      </w:r>
      <w:r w:rsidR="005C1F79">
        <w:t>.</w:t>
      </w:r>
    </w:p>
    <w:p w14:paraId="2F3BFC7A" w14:textId="3B9260FE" w:rsidR="002A53A1" w:rsidRPr="005A2BB7" w:rsidRDefault="002A53A1" w:rsidP="009F4A97">
      <w:pPr>
        <w:pStyle w:val="PaperBody"/>
        <w:numPr>
          <w:ilvl w:val="0"/>
          <w:numId w:val="9"/>
        </w:numPr>
      </w:pPr>
      <w:r>
        <w:t xml:space="preserve">Mentioning another program in your documentation will automatically make a link to it. </w:t>
      </w:r>
      <w:proofErr w:type="gramStart"/>
      <w:r>
        <w:t>e.g.</w:t>
      </w:r>
      <w:proofErr w:type="gramEnd"/>
      <w:r>
        <w:t xml:space="preserve"> I might say “this program called </w:t>
      </w:r>
      <w:proofErr w:type="spellStart"/>
      <w:r w:rsidR="00241D11">
        <w:t>dm.sas</w:t>
      </w:r>
      <w:proofErr w:type="spellEnd"/>
      <w:r w:rsidR="00241D11">
        <w:t xml:space="preserve">” which would make a clickable link to </w:t>
      </w:r>
      <w:proofErr w:type="spellStart"/>
      <w:r w:rsidR="00241D11">
        <w:t>dm.sas</w:t>
      </w:r>
      <w:proofErr w:type="spellEnd"/>
      <w:r w:rsidR="00241D11">
        <w:t xml:space="preserve"> documentation.</w:t>
      </w:r>
      <w:r>
        <w:t xml:space="preserve"> </w:t>
      </w:r>
    </w:p>
    <w:p w14:paraId="5FC921ED" w14:textId="5A0F39AB" w:rsidR="003D1647" w:rsidRPr="003D1647" w:rsidRDefault="003D1647" w:rsidP="003D1647">
      <w:pPr>
        <w:pStyle w:val="Heading1"/>
      </w:pPr>
      <w:r>
        <w:t>Part 2 – Automatically generating diagrams of SAS code execution</w:t>
      </w:r>
    </w:p>
    <w:p w14:paraId="5D8D6418" w14:textId="0C64EFE3" w:rsidR="00FE103E" w:rsidRPr="00FE103E" w:rsidRDefault="00FE103E" w:rsidP="00FE103E">
      <w:pPr>
        <w:pStyle w:val="Heading2"/>
      </w:pPr>
      <w:r w:rsidRPr="00FE103E">
        <w:t>How it’s done</w:t>
      </w:r>
    </w:p>
    <w:p w14:paraId="3182ADA9" w14:textId="7ED2857C" w:rsidR="00FE103E" w:rsidRDefault="00FE103E" w:rsidP="00FE103E">
      <w:pPr>
        <w:pStyle w:val="PaperBody"/>
      </w:pPr>
      <w:r w:rsidRPr="00FE103E">
        <w:t xml:space="preserve">You can read all about </w:t>
      </w:r>
      <w:r w:rsidR="009F6BA3">
        <w:t>the SCAPROC</w:t>
      </w:r>
      <w:r w:rsidRPr="00FE103E">
        <w:t xml:space="preserve"> procedure, but I will tell you </w:t>
      </w:r>
      <w:r w:rsidR="009F6BA3">
        <w:t>what</w:t>
      </w:r>
      <w:r w:rsidRPr="00FE103E">
        <w:t xml:space="preserve"> you need to know for this process to work. The way it works is that you start it running to </w:t>
      </w:r>
      <w:r w:rsidRPr="0091593A">
        <w:rPr>
          <w:b/>
          <w:bCs/>
        </w:rPr>
        <w:t>record</w:t>
      </w:r>
      <w:r w:rsidRPr="00FE103E">
        <w:t xml:space="preserve"> the activity of your SAS program, and then when your program has finished you use PROC SCAPROC to </w:t>
      </w:r>
      <w:r w:rsidRPr="0091593A">
        <w:rPr>
          <w:b/>
          <w:bCs/>
        </w:rPr>
        <w:t>write</w:t>
      </w:r>
      <w:r w:rsidRPr="00FE103E">
        <w:t xml:space="preserve"> that information out. </w:t>
      </w:r>
      <w:r w:rsidR="00120F1D" w:rsidRPr="00FE103E">
        <w:t>So,</w:t>
      </w:r>
      <w:r w:rsidRPr="00FE103E">
        <w:t xml:space="preserve"> a simple use of it would be like this…</w:t>
      </w:r>
    </w:p>
    <w:p w14:paraId="65E19F50" w14:textId="77777777" w:rsidR="009F6BA3" w:rsidRPr="00537DCD" w:rsidRDefault="009F6BA3" w:rsidP="009F6BA3">
      <w:pPr>
        <w:pStyle w:val="code"/>
        <w:rPr>
          <w:color w:val="D4D4D4"/>
        </w:rPr>
      </w:pPr>
      <w:r w:rsidRPr="00537DCD">
        <w:t>proc</w:t>
      </w:r>
      <w:r w:rsidRPr="00537DCD">
        <w:rPr>
          <w:color w:val="D4D4D4"/>
        </w:rPr>
        <w:t xml:space="preserve"> </w:t>
      </w:r>
      <w:proofErr w:type="spellStart"/>
      <w:proofErr w:type="gramStart"/>
      <w:r w:rsidRPr="00537DCD">
        <w:t>scaproc</w:t>
      </w:r>
      <w:proofErr w:type="spellEnd"/>
      <w:r w:rsidRPr="00537DCD">
        <w:rPr>
          <w:color w:val="D4D4D4"/>
        </w:rPr>
        <w:t xml:space="preserve"> ;</w:t>
      </w:r>
      <w:proofErr w:type="gramEnd"/>
    </w:p>
    <w:p w14:paraId="1BA9A8D1" w14:textId="77777777" w:rsidR="009F6BA3" w:rsidRPr="00537DCD" w:rsidRDefault="009F6BA3" w:rsidP="009F6BA3">
      <w:pPr>
        <w:pStyle w:val="code"/>
        <w:rPr>
          <w:color w:val="D4D4D4"/>
        </w:rPr>
      </w:pPr>
      <w:r w:rsidRPr="00537DCD">
        <w:rPr>
          <w:color w:val="D4D4D4"/>
        </w:rPr>
        <w:t xml:space="preserve">   </w:t>
      </w:r>
      <w:r w:rsidRPr="0091593A">
        <w:rPr>
          <w:b/>
          <w:bCs/>
          <w:color w:val="C586C0"/>
        </w:rPr>
        <w:t>record</w:t>
      </w:r>
      <w:r w:rsidRPr="00537DCD">
        <w:rPr>
          <w:color w:val="D4D4D4"/>
        </w:rPr>
        <w:t xml:space="preserve"> </w:t>
      </w:r>
      <w:r w:rsidRPr="00537DCD">
        <w:rPr>
          <w:color w:val="CE9178"/>
        </w:rPr>
        <w:t>"%</w:t>
      </w:r>
      <w:proofErr w:type="spellStart"/>
      <w:r w:rsidRPr="00537DCD">
        <w:rPr>
          <w:color w:val="CE9178"/>
        </w:rPr>
        <w:t>sysfunc</w:t>
      </w:r>
      <w:proofErr w:type="spellEnd"/>
      <w:r w:rsidRPr="00537DCD">
        <w:rPr>
          <w:color w:val="CE9178"/>
        </w:rPr>
        <w:t>(pathname(work))/example1.txt</w:t>
      </w:r>
      <w:proofErr w:type="gramStart"/>
      <w:r w:rsidRPr="00537DCD">
        <w:rPr>
          <w:color w:val="CE9178"/>
        </w:rPr>
        <w:t>"</w:t>
      </w:r>
      <w:r w:rsidRPr="00537DCD">
        <w:rPr>
          <w:color w:val="D4D4D4"/>
        </w:rPr>
        <w:t>;</w:t>
      </w:r>
      <w:proofErr w:type="gramEnd"/>
    </w:p>
    <w:p w14:paraId="56BE0ADA" w14:textId="77777777" w:rsidR="009F6BA3" w:rsidRPr="00537DCD" w:rsidRDefault="009F6BA3" w:rsidP="009F6BA3">
      <w:pPr>
        <w:pStyle w:val="code"/>
        <w:rPr>
          <w:color w:val="D4D4D4"/>
        </w:rPr>
      </w:pPr>
      <w:proofErr w:type="gramStart"/>
      <w:r w:rsidRPr="00537DCD">
        <w:t>run</w:t>
      </w:r>
      <w:r w:rsidRPr="00537DCD">
        <w:rPr>
          <w:color w:val="D4D4D4"/>
        </w:rPr>
        <w:t xml:space="preserve"> ;</w:t>
      </w:r>
      <w:proofErr w:type="gramEnd"/>
    </w:p>
    <w:p w14:paraId="53B33E7C" w14:textId="77777777" w:rsidR="009F6BA3" w:rsidRPr="00537DCD" w:rsidRDefault="009F6BA3" w:rsidP="009F6BA3">
      <w:pPr>
        <w:pStyle w:val="code"/>
        <w:rPr>
          <w:color w:val="D4D4D4"/>
        </w:rPr>
      </w:pPr>
      <w:r w:rsidRPr="00537DCD">
        <w:t>data</w:t>
      </w:r>
      <w:r w:rsidRPr="00537DCD">
        <w:rPr>
          <w:color w:val="D4D4D4"/>
        </w:rPr>
        <w:t xml:space="preserve"> </w:t>
      </w:r>
      <w:proofErr w:type="gramStart"/>
      <w:r w:rsidRPr="00537DCD">
        <w:rPr>
          <w:color w:val="9CDCFE"/>
        </w:rPr>
        <w:t>test</w:t>
      </w:r>
      <w:r w:rsidRPr="00537DCD">
        <w:rPr>
          <w:color w:val="D4D4D4"/>
        </w:rPr>
        <w:t xml:space="preserve"> ;</w:t>
      </w:r>
      <w:proofErr w:type="gramEnd"/>
    </w:p>
    <w:p w14:paraId="1E710D77" w14:textId="77777777" w:rsidR="009F6BA3" w:rsidRPr="00537DCD" w:rsidRDefault="009F6BA3" w:rsidP="009F6BA3">
      <w:pPr>
        <w:pStyle w:val="code"/>
        <w:rPr>
          <w:color w:val="D4D4D4"/>
        </w:rPr>
      </w:pPr>
      <w:r w:rsidRPr="00537DCD">
        <w:rPr>
          <w:color w:val="D4D4D4"/>
        </w:rPr>
        <w:t xml:space="preserve">   </w:t>
      </w:r>
      <w:r w:rsidRPr="00537DCD">
        <w:rPr>
          <w:color w:val="C586C0"/>
        </w:rPr>
        <w:t>set</w:t>
      </w:r>
      <w:r w:rsidRPr="00537DCD">
        <w:rPr>
          <w:color w:val="D4D4D4"/>
        </w:rPr>
        <w:t xml:space="preserve"> </w:t>
      </w:r>
      <w:proofErr w:type="spellStart"/>
      <w:proofErr w:type="gramStart"/>
      <w:r w:rsidRPr="00537DCD">
        <w:rPr>
          <w:color w:val="D4D4D4"/>
        </w:rPr>
        <w:t>sashelp.</w:t>
      </w:r>
      <w:r w:rsidRPr="00537DCD">
        <w:rPr>
          <w:color w:val="9CDCFE"/>
        </w:rPr>
        <w:t>prdsale</w:t>
      </w:r>
      <w:proofErr w:type="spellEnd"/>
      <w:proofErr w:type="gramEnd"/>
      <w:r w:rsidRPr="00537DCD">
        <w:rPr>
          <w:color w:val="D4D4D4"/>
        </w:rPr>
        <w:t xml:space="preserve"> sashelp.</w:t>
      </w:r>
      <w:r w:rsidRPr="00537DCD">
        <w:rPr>
          <w:color w:val="9CDCFE"/>
        </w:rPr>
        <w:t>prdsal2</w:t>
      </w:r>
      <w:r w:rsidRPr="00537DCD">
        <w:rPr>
          <w:color w:val="D4D4D4"/>
        </w:rPr>
        <w:t xml:space="preserve"> ;</w:t>
      </w:r>
    </w:p>
    <w:p w14:paraId="721E4FB7" w14:textId="77777777" w:rsidR="009F6BA3" w:rsidRPr="00537DCD" w:rsidRDefault="009F6BA3" w:rsidP="009F6BA3">
      <w:pPr>
        <w:pStyle w:val="code"/>
        <w:rPr>
          <w:color w:val="D4D4D4"/>
        </w:rPr>
      </w:pPr>
      <w:proofErr w:type="gramStart"/>
      <w:r w:rsidRPr="00537DCD">
        <w:t>run</w:t>
      </w:r>
      <w:r w:rsidRPr="00537DCD">
        <w:rPr>
          <w:color w:val="D4D4D4"/>
        </w:rPr>
        <w:t xml:space="preserve"> ;</w:t>
      </w:r>
      <w:proofErr w:type="gramEnd"/>
    </w:p>
    <w:p w14:paraId="0FE5163F" w14:textId="77777777" w:rsidR="009F6BA3" w:rsidRPr="00537DCD" w:rsidRDefault="009F6BA3" w:rsidP="009F6BA3">
      <w:pPr>
        <w:pStyle w:val="code"/>
        <w:rPr>
          <w:color w:val="D4D4D4"/>
        </w:rPr>
      </w:pPr>
      <w:r w:rsidRPr="00537DCD">
        <w:t>proc</w:t>
      </w:r>
      <w:r w:rsidRPr="00537DCD">
        <w:rPr>
          <w:color w:val="D4D4D4"/>
        </w:rPr>
        <w:t xml:space="preserve"> </w:t>
      </w:r>
      <w:proofErr w:type="spellStart"/>
      <w:proofErr w:type="gramStart"/>
      <w:r w:rsidRPr="00537DCD">
        <w:t>scaproc</w:t>
      </w:r>
      <w:proofErr w:type="spellEnd"/>
      <w:r w:rsidRPr="00537DCD">
        <w:rPr>
          <w:color w:val="D4D4D4"/>
        </w:rPr>
        <w:t xml:space="preserve"> ;</w:t>
      </w:r>
      <w:proofErr w:type="gramEnd"/>
    </w:p>
    <w:p w14:paraId="62931E9D" w14:textId="77777777" w:rsidR="009F6BA3" w:rsidRPr="00537DCD" w:rsidRDefault="009F6BA3" w:rsidP="009F6BA3">
      <w:pPr>
        <w:pStyle w:val="code"/>
        <w:rPr>
          <w:color w:val="D4D4D4"/>
        </w:rPr>
      </w:pPr>
      <w:r w:rsidRPr="00537DCD">
        <w:rPr>
          <w:color w:val="D4D4D4"/>
        </w:rPr>
        <w:t xml:space="preserve">   </w:t>
      </w:r>
      <w:proofErr w:type="gramStart"/>
      <w:r w:rsidRPr="0091593A">
        <w:rPr>
          <w:b/>
          <w:bCs/>
          <w:color w:val="C586C0"/>
        </w:rPr>
        <w:t>write</w:t>
      </w:r>
      <w:r w:rsidRPr="00537DCD">
        <w:rPr>
          <w:color w:val="D4D4D4"/>
        </w:rPr>
        <w:t xml:space="preserve"> ;</w:t>
      </w:r>
      <w:proofErr w:type="gramEnd"/>
    </w:p>
    <w:p w14:paraId="64E95152" w14:textId="4D3FAB56" w:rsidR="009F6BA3" w:rsidRPr="009F6BA3" w:rsidRDefault="009F6BA3" w:rsidP="009F6BA3">
      <w:pPr>
        <w:pStyle w:val="code"/>
        <w:rPr>
          <w:color w:val="D4D4D4"/>
        </w:rPr>
      </w:pPr>
      <w:proofErr w:type="gramStart"/>
      <w:r w:rsidRPr="00537DCD">
        <w:t>run</w:t>
      </w:r>
      <w:r w:rsidRPr="00537DCD">
        <w:rPr>
          <w:color w:val="D4D4D4"/>
        </w:rPr>
        <w:t xml:space="preserve"> ;</w:t>
      </w:r>
      <w:proofErr w:type="gramEnd"/>
    </w:p>
    <w:p w14:paraId="4870343C" w14:textId="085DD933" w:rsidR="00FE103E" w:rsidRPr="00FE103E" w:rsidRDefault="00FE103E" w:rsidP="00FE103E">
      <w:pPr>
        <w:pStyle w:val="PaperBody"/>
      </w:pPr>
      <w:r w:rsidRPr="00FE103E">
        <w:t xml:space="preserve">and the output produced is like this </w:t>
      </w:r>
      <w:r w:rsidR="002F2E2F">
        <w:t>(note the bold items</w:t>
      </w:r>
      <w:r w:rsidR="0091593A">
        <w:t xml:space="preserve"> of interest) </w:t>
      </w:r>
      <w:r w:rsidRPr="00FE103E">
        <w:t>…</w:t>
      </w:r>
    </w:p>
    <w:p w14:paraId="7B865417" w14:textId="77777777" w:rsidR="00EC760E" w:rsidRPr="00887734" w:rsidRDefault="00EC760E" w:rsidP="00887734">
      <w:pPr>
        <w:pStyle w:val="code"/>
      </w:pPr>
      <w:r w:rsidRPr="00887734">
        <w:t>/* JOBSPLIT: JOBSTARTTIME 06MAR2023:07:02:51.92 */</w:t>
      </w:r>
    </w:p>
    <w:p w14:paraId="6B54E8C5" w14:textId="77777777" w:rsidR="00EC760E" w:rsidRPr="00887734" w:rsidRDefault="00EC760E" w:rsidP="00887734">
      <w:pPr>
        <w:pStyle w:val="code"/>
      </w:pPr>
      <w:r w:rsidRPr="00887734">
        <w:t>/* JOBSPLIT: TASKSTARTTIME 06MAR2023:07:02:51.92 */</w:t>
      </w:r>
    </w:p>
    <w:p w14:paraId="3372B57E" w14:textId="77777777" w:rsidR="00EC760E" w:rsidRPr="00887734" w:rsidRDefault="00EC760E" w:rsidP="00887734">
      <w:pPr>
        <w:pStyle w:val="code"/>
      </w:pPr>
      <w:r w:rsidRPr="00887734">
        <w:t xml:space="preserve">/* JOBSPLIT: DATASET </w:t>
      </w:r>
      <w:r w:rsidRPr="00B527A9">
        <w:rPr>
          <w:b/>
          <w:bCs/>
        </w:rPr>
        <w:t>INPUT</w:t>
      </w:r>
      <w:r w:rsidRPr="00887734">
        <w:t xml:space="preserve"> SEQ #C00001.</w:t>
      </w:r>
      <w:r w:rsidRPr="00F60CC7">
        <w:rPr>
          <w:b/>
          <w:bCs/>
        </w:rPr>
        <w:t>PRDSALE</w:t>
      </w:r>
      <w:r w:rsidRPr="00887734">
        <w:t>.DATA */</w:t>
      </w:r>
    </w:p>
    <w:p w14:paraId="52A97A37" w14:textId="77777777" w:rsidR="00EC760E" w:rsidRPr="00887734" w:rsidRDefault="00EC760E" w:rsidP="00887734">
      <w:pPr>
        <w:pStyle w:val="code"/>
      </w:pPr>
      <w:r w:rsidRPr="00887734">
        <w:t>/* JOBSPLIT: LIBNAME #C00001 V9 'C:\Program Files\</w:t>
      </w:r>
      <w:proofErr w:type="spellStart"/>
      <w:r w:rsidRPr="00887734">
        <w:t>SASHome</w:t>
      </w:r>
      <w:proofErr w:type="spellEnd"/>
      <w:r w:rsidRPr="00887734">
        <w:t>\</w:t>
      </w:r>
      <w:proofErr w:type="spellStart"/>
      <w:r w:rsidRPr="00887734">
        <w:t>SASFoundation</w:t>
      </w:r>
      <w:proofErr w:type="spellEnd"/>
      <w:r w:rsidRPr="00887734">
        <w:t>\9.4\core\</w:t>
      </w:r>
      <w:proofErr w:type="spellStart"/>
      <w:r w:rsidRPr="00887734">
        <w:t>sashelp</w:t>
      </w:r>
      <w:proofErr w:type="spellEnd"/>
      <w:r w:rsidRPr="00887734">
        <w:t>' */</w:t>
      </w:r>
    </w:p>
    <w:p w14:paraId="4AC268D8" w14:textId="77777777" w:rsidR="00EC760E" w:rsidRPr="00887734" w:rsidRDefault="00EC760E" w:rsidP="00887734">
      <w:pPr>
        <w:pStyle w:val="code"/>
      </w:pPr>
      <w:r w:rsidRPr="00887734">
        <w:t>/* JOBSPLIT: CONCATMEM #C00001 SASHELP */</w:t>
      </w:r>
    </w:p>
    <w:p w14:paraId="1F3D10A5" w14:textId="77777777" w:rsidR="00EC760E" w:rsidRPr="00887734" w:rsidRDefault="00EC760E" w:rsidP="00887734">
      <w:pPr>
        <w:pStyle w:val="code"/>
      </w:pPr>
      <w:r w:rsidRPr="00887734">
        <w:t>/* JOBSPLIT: LIBNAME SASHELP V9 '(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nls</w:t>
      </w:r>
      <w:proofErr w:type="spellEnd"/>
      <w:r w:rsidRPr="00887734">
        <w:t>\</w:t>
      </w:r>
      <w:proofErr w:type="spellStart"/>
      <w:r w:rsidRPr="00887734">
        <w:t>en</w:t>
      </w:r>
      <w:proofErr w:type="spellEnd"/>
      <w:r w:rsidRPr="00887734">
        <w:t>\SASCFG' 'C:\Program Files\</w:t>
      </w:r>
      <w:proofErr w:type="spellStart"/>
      <w:r w:rsidRPr="00887734">
        <w:t>SASHome</w:t>
      </w:r>
      <w:proofErr w:type="spellEnd"/>
      <w:r w:rsidRPr="00887734">
        <w:t>\</w:t>
      </w:r>
      <w:proofErr w:type="spellStart"/>
      <w:r w:rsidRPr="00887734">
        <w:t>SASFoundation</w:t>
      </w:r>
      <w:proofErr w:type="spellEnd"/>
      <w:r w:rsidRPr="00887734">
        <w:t>\9.4\core\</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aacomp</w:t>
      </w:r>
      <w:proofErr w:type="spellEnd"/>
      <w:r w:rsidRPr="00887734">
        <w:t>\</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cas</w:t>
      </w:r>
      <w:proofErr w:type="spellEnd"/>
      <w:r w:rsidRPr="00887734">
        <w:t>\</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cmp</w:t>
      </w:r>
      <w:proofErr w:type="spellEnd"/>
      <w:r w:rsidRPr="00887734">
        <w:t>\</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\9.4\graph\</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mlearning</w:t>
      </w:r>
      <w:proofErr w:type="spellEnd"/>
      <w:r w:rsidRPr="00887734">
        <w:t>\</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spdsclient</w:t>
      </w:r>
      <w:proofErr w:type="spellEnd"/>
      <w:r w:rsidRPr="00887734">
        <w:t>\</w:t>
      </w:r>
      <w:proofErr w:type="spellStart"/>
      <w:r w:rsidRPr="00887734">
        <w:t>sashelp</w:t>
      </w:r>
      <w:proofErr w:type="spellEnd"/>
      <w:r w:rsidRPr="00887734">
        <w:t xml:space="preserve">' 'C:\Program </w:t>
      </w:r>
      <w:r w:rsidRPr="00887734">
        <w:lastRenderedPageBreak/>
        <w:t>Files\</w:t>
      </w:r>
      <w:proofErr w:type="spellStart"/>
      <w:r w:rsidRPr="00887734">
        <w:t>SASHome</w:t>
      </w:r>
      <w:proofErr w:type="spellEnd"/>
      <w:r w:rsidRPr="00887734">
        <w:t>\</w:t>
      </w:r>
      <w:proofErr w:type="spellStart"/>
      <w:r w:rsidRPr="00887734">
        <w:t>SASFoundation</w:t>
      </w:r>
      <w:proofErr w:type="spellEnd"/>
      <w:r w:rsidRPr="00887734">
        <w:t>\9.4\stat\</w:t>
      </w:r>
      <w:proofErr w:type="spellStart"/>
      <w:r w:rsidRPr="00887734">
        <w:t>sashelp</w:t>
      </w:r>
      <w:proofErr w:type="spellEnd"/>
      <w:r w:rsidRPr="00887734">
        <w:t>' )' */</w:t>
      </w:r>
    </w:p>
    <w:p w14:paraId="04B44C2F" w14:textId="77777777" w:rsidR="00EC760E" w:rsidRPr="00887734" w:rsidRDefault="00EC760E" w:rsidP="00887734">
      <w:pPr>
        <w:pStyle w:val="code"/>
      </w:pPr>
      <w:r w:rsidRPr="00887734">
        <w:t xml:space="preserve">/* JOBSPLIT: DATASET </w:t>
      </w:r>
      <w:r w:rsidRPr="00B527A9">
        <w:rPr>
          <w:b/>
          <w:bCs/>
        </w:rPr>
        <w:t>INPUT</w:t>
      </w:r>
      <w:r w:rsidRPr="00887734">
        <w:t xml:space="preserve"> SEQ #C00001.</w:t>
      </w:r>
      <w:r w:rsidRPr="00F60CC7">
        <w:rPr>
          <w:b/>
          <w:bCs/>
        </w:rPr>
        <w:t>PRDSAL2</w:t>
      </w:r>
      <w:r w:rsidRPr="00887734">
        <w:t>.DATA */</w:t>
      </w:r>
    </w:p>
    <w:p w14:paraId="13DB4A12" w14:textId="77777777" w:rsidR="00EC760E" w:rsidRPr="00887734" w:rsidRDefault="00EC760E" w:rsidP="00887734">
      <w:pPr>
        <w:pStyle w:val="code"/>
      </w:pPr>
      <w:r w:rsidRPr="00887734">
        <w:t>/* JOBSPLIT: LIBNAME #C00001 V9 'C:\Program Files\</w:t>
      </w:r>
      <w:proofErr w:type="spellStart"/>
      <w:r w:rsidRPr="00887734">
        <w:t>SASHome</w:t>
      </w:r>
      <w:proofErr w:type="spellEnd"/>
      <w:r w:rsidRPr="00887734">
        <w:t>\</w:t>
      </w:r>
      <w:proofErr w:type="spellStart"/>
      <w:r w:rsidRPr="00887734">
        <w:t>SASFoundation</w:t>
      </w:r>
      <w:proofErr w:type="spellEnd"/>
      <w:r w:rsidRPr="00887734">
        <w:t>\9.4\core\</w:t>
      </w:r>
      <w:proofErr w:type="spellStart"/>
      <w:r w:rsidRPr="00887734">
        <w:t>sashelp</w:t>
      </w:r>
      <w:proofErr w:type="spellEnd"/>
      <w:r w:rsidRPr="00887734">
        <w:t>' */</w:t>
      </w:r>
    </w:p>
    <w:p w14:paraId="5EB54158" w14:textId="77777777" w:rsidR="00EC760E" w:rsidRPr="00887734" w:rsidRDefault="00EC760E" w:rsidP="00887734">
      <w:pPr>
        <w:pStyle w:val="code"/>
      </w:pPr>
      <w:r w:rsidRPr="00887734">
        <w:t>/* JOBSPLIT: CONCATMEM #C00001 SASHELP */</w:t>
      </w:r>
    </w:p>
    <w:p w14:paraId="6A98BEA2" w14:textId="77777777" w:rsidR="00EC760E" w:rsidRPr="00887734" w:rsidRDefault="00EC760E" w:rsidP="00887734">
      <w:pPr>
        <w:pStyle w:val="code"/>
      </w:pPr>
      <w:r w:rsidRPr="00887734">
        <w:t>/* JOBSPLIT: LIBNAME SASHELP V9 '(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nls</w:t>
      </w:r>
      <w:proofErr w:type="spellEnd"/>
      <w:r w:rsidRPr="00887734">
        <w:t>\</w:t>
      </w:r>
      <w:proofErr w:type="spellStart"/>
      <w:r w:rsidRPr="00887734">
        <w:t>en</w:t>
      </w:r>
      <w:proofErr w:type="spellEnd"/>
      <w:r w:rsidRPr="00887734">
        <w:t>\SASCFG' 'C:\Program Files\</w:t>
      </w:r>
      <w:proofErr w:type="spellStart"/>
      <w:r w:rsidRPr="00887734">
        <w:t>SASHome</w:t>
      </w:r>
      <w:proofErr w:type="spellEnd"/>
      <w:r w:rsidRPr="00887734">
        <w:t>\</w:t>
      </w:r>
      <w:proofErr w:type="spellStart"/>
      <w:r w:rsidRPr="00887734">
        <w:t>SASFoundation</w:t>
      </w:r>
      <w:proofErr w:type="spellEnd"/>
      <w:r w:rsidRPr="00887734">
        <w:t>\9.4\core\</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aacomp</w:t>
      </w:r>
      <w:proofErr w:type="spellEnd"/>
      <w:r w:rsidRPr="00887734">
        <w:t>\</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cas</w:t>
      </w:r>
      <w:proofErr w:type="spellEnd"/>
      <w:r w:rsidRPr="00887734">
        <w:t>\</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cmp</w:t>
      </w:r>
      <w:proofErr w:type="spellEnd"/>
      <w:r w:rsidRPr="00887734">
        <w:t>\</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\9.4\graph\</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mlearning</w:t>
      </w:r>
      <w:proofErr w:type="spellEnd"/>
      <w:r w:rsidRPr="00887734">
        <w:t>\</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w:t>
      </w:r>
      <w:proofErr w:type="spellStart"/>
      <w:r w:rsidRPr="00887734">
        <w:t>spdsclient</w:t>
      </w:r>
      <w:proofErr w:type="spellEnd"/>
      <w:r w:rsidRPr="00887734">
        <w:t>\</w:t>
      </w:r>
      <w:proofErr w:type="spellStart"/>
      <w:r w:rsidRPr="00887734">
        <w:t>sashelp</w:t>
      </w:r>
      <w:proofErr w:type="spellEnd"/>
      <w:r w:rsidRPr="00887734">
        <w:t>' 'C:\Program Files\</w:t>
      </w:r>
      <w:proofErr w:type="spellStart"/>
      <w:r w:rsidRPr="00887734">
        <w:t>SASHome</w:t>
      </w:r>
      <w:proofErr w:type="spellEnd"/>
      <w:r w:rsidRPr="00887734">
        <w:t>\</w:t>
      </w:r>
      <w:proofErr w:type="spellStart"/>
      <w:r w:rsidRPr="00887734">
        <w:t>SASFoundation</w:t>
      </w:r>
      <w:proofErr w:type="spellEnd"/>
      <w:r w:rsidRPr="00887734">
        <w:t>\9.4\stat\</w:t>
      </w:r>
      <w:proofErr w:type="spellStart"/>
      <w:r w:rsidRPr="00887734">
        <w:t>sashelp</w:t>
      </w:r>
      <w:proofErr w:type="spellEnd"/>
      <w:r w:rsidRPr="00887734">
        <w:t>' )' */</w:t>
      </w:r>
    </w:p>
    <w:p w14:paraId="00D63BC0" w14:textId="77777777" w:rsidR="00EC760E" w:rsidRPr="00887734" w:rsidRDefault="00EC760E" w:rsidP="00887734">
      <w:pPr>
        <w:pStyle w:val="code"/>
      </w:pPr>
      <w:r w:rsidRPr="00887734">
        <w:t xml:space="preserve">/* JOBSPLIT: DATASET </w:t>
      </w:r>
      <w:r w:rsidRPr="00B527A9">
        <w:rPr>
          <w:b/>
          <w:bCs/>
        </w:rPr>
        <w:t>OUTPUT</w:t>
      </w:r>
      <w:r w:rsidRPr="00887734">
        <w:t xml:space="preserve"> SEQ WORK.</w:t>
      </w:r>
      <w:r w:rsidRPr="00F60CC7">
        <w:rPr>
          <w:b/>
          <w:bCs/>
        </w:rPr>
        <w:t>TEST</w:t>
      </w:r>
      <w:r w:rsidRPr="00887734">
        <w:t>.DATA */</w:t>
      </w:r>
    </w:p>
    <w:p w14:paraId="35BEE1A2" w14:textId="77777777" w:rsidR="00EC760E" w:rsidRPr="00887734" w:rsidRDefault="00EC760E" w:rsidP="00887734">
      <w:pPr>
        <w:pStyle w:val="code"/>
      </w:pPr>
      <w:r w:rsidRPr="00887734">
        <w:t>/* JOBSPLIT: LIBNAME WORK V9 'C:\Users\</w:t>
      </w:r>
      <w:proofErr w:type="spellStart"/>
      <w:r w:rsidRPr="00887734">
        <w:t>pmason</w:t>
      </w:r>
      <w:proofErr w:type="spellEnd"/>
      <w:r w:rsidRPr="00887734">
        <w:t>\</w:t>
      </w:r>
      <w:proofErr w:type="spellStart"/>
      <w:r w:rsidRPr="00887734">
        <w:t>AppData</w:t>
      </w:r>
      <w:proofErr w:type="spellEnd"/>
      <w:r w:rsidRPr="00887734">
        <w:t>\Local\Temp\SAS Temporary Files\_TD9604_ARGENXLAP3120_' */</w:t>
      </w:r>
    </w:p>
    <w:p w14:paraId="76E2D61F" w14:textId="77777777" w:rsidR="00EC760E" w:rsidRPr="00887734" w:rsidRDefault="00EC760E" w:rsidP="00887734">
      <w:pPr>
        <w:pStyle w:val="code"/>
      </w:pPr>
      <w:r w:rsidRPr="00887734">
        <w:t>/* JOBSPLIT: FILE OUTPUT C:\Users\pmason\AppData\Local\Temp\SAS Temporary Files\_TD9604_ARGENXLAP3120_\example1.txt */</w:t>
      </w:r>
    </w:p>
    <w:p w14:paraId="773D597F" w14:textId="77777777" w:rsidR="00EC760E" w:rsidRPr="00887734" w:rsidRDefault="00EC760E" w:rsidP="00887734">
      <w:pPr>
        <w:pStyle w:val="code"/>
      </w:pPr>
      <w:r w:rsidRPr="00887734">
        <w:t xml:space="preserve">/* JOBSPLIT: </w:t>
      </w:r>
      <w:r w:rsidRPr="00B527A9">
        <w:rPr>
          <w:b/>
          <w:bCs/>
        </w:rPr>
        <w:t>ELAPSED</w:t>
      </w:r>
      <w:r w:rsidRPr="00887734">
        <w:t xml:space="preserve"> </w:t>
      </w:r>
      <w:proofErr w:type="gramStart"/>
      <w:r w:rsidRPr="00887734">
        <w:t>29  *</w:t>
      </w:r>
      <w:proofErr w:type="gramEnd"/>
      <w:r w:rsidRPr="00887734">
        <w:t>/</w:t>
      </w:r>
    </w:p>
    <w:p w14:paraId="079F4F42" w14:textId="77777777" w:rsidR="00EC760E" w:rsidRPr="00887734" w:rsidRDefault="00EC760E" w:rsidP="00887734">
      <w:pPr>
        <w:pStyle w:val="code"/>
      </w:pPr>
      <w:r w:rsidRPr="00887734">
        <w:t>/* JOBSPLIT: SYSSCP WIN */</w:t>
      </w:r>
    </w:p>
    <w:p w14:paraId="05B03CAB" w14:textId="77777777" w:rsidR="00EC760E" w:rsidRPr="00887734" w:rsidRDefault="00EC760E" w:rsidP="00887734">
      <w:pPr>
        <w:pStyle w:val="code"/>
      </w:pPr>
      <w:r w:rsidRPr="00887734">
        <w:t xml:space="preserve">/* JOBSPLIT: </w:t>
      </w:r>
      <w:r w:rsidRPr="00C4274C">
        <w:rPr>
          <w:b/>
          <w:bCs/>
        </w:rPr>
        <w:t>PROCNAME</w:t>
      </w:r>
      <w:r w:rsidRPr="00887734">
        <w:t xml:space="preserve"> DATASTEP */</w:t>
      </w:r>
    </w:p>
    <w:p w14:paraId="55142D9C" w14:textId="77777777" w:rsidR="00EC760E" w:rsidRPr="00887734" w:rsidRDefault="00EC760E" w:rsidP="00887734">
      <w:pPr>
        <w:pStyle w:val="code"/>
      </w:pPr>
      <w:r w:rsidRPr="00887734">
        <w:t>/* JOBSPLIT: STEP SOURCE FOLLOWS */</w:t>
      </w:r>
    </w:p>
    <w:p w14:paraId="02268A13" w14:textId="77777777" w:rsidR="00EC760E" w:rsidRPr="00887734" w:rsidRDefault="00EC760E" w:rsidP="00887734">
      <w:pPr>
        <w:pStyle w:val="code"/>
      </w:pPr>
      <w:r w:rsidRPr="00887734">
        <w:t xml:space="preserve">data </w:t>
      </w:r>
      <w:proofErr w:type="gramStart"/>
      <w:r w:rsidRPr="00887734">
        <w:t>test ;</w:t>
      </w:r>
      <w:proofErr w:type="gramEnd"/>
    </w:p>
    <w:p w14:paraId="1B8BAA8F" w14:textId="77777777" w:rsidR="00EC760E" w:rsidRPr="00887734" w:rsidRDefault="00EC760E" w:rsidP="00887734">
      <w:pPr>
        <w:pStyle w:val="code"/>
      </w:pPr>
      <w:r w:rsidRPr="00887734">
        <w:t xml:space="preserve">   set </w:t>
      </w:r>
      <w:proofErr w:type="spellStart"/>
      <w:proofErr w:type="gramStart"/>
      <w:r w:rsidRPr="00887734">
        <w:t>sashelp.prdsale</w:t>
      </w:r>
      <w:proofErr w:type="spellEnd"/>
      <w:proofErr w:type="gramEnd"/>
      <w:r w:rsidRPr="00887734">
        <w:t xml:space="preserve"> sashelp.prdsal2 ;</w:t>
      </w:r>
    </w:p>
    <w:p w14:paraId="1D96129E" w14:textId="5F534F49" w:rsidR="00EC760E" w:rsidRPr="00887734" w:rsidRDefault="00EC760E" w:rsidP="00887734">
      <w:pPr>
        <w:pStyle w:val="code"/>
      </w:pPr>
      <w:proofErr w:type="gramStart"/>
      <w:r w:rsidRPr="00887734">
        <w:t>run ;</w:t>
      </w:r>
      <w:proofErr w:type="gramEnd"/>
    </w:p>
    <w:p w14:paraId="2154E974" w14:textId="77777777" w:rsidR="00EC760E" w:rsidRPr="00887734" w:rsidRDefault="00EC760E" w:rsidP="00887734">
      <w:pPr>
        <w:pStyle w:val="code"/>
      </w:pPr>
      <w:r w:rsidRPr="00887734">
        <w:t>/* JOBSPLIT: JOBENDTIME 06MAR2023:07:02:51.95 */</w:t>
      </w:r>
    </w:p>
    <w:p w14:paraId="6217C0BE" w14:textId="518CC781" w:rsidR="00655AF9" w:rsidRPr="00887734" w:rsidRDefault="00EC760E" w:rsidP="00887734">
      <w:pPr>
        <w:pStyle w:val="code"/>
      </w:pPr>
      <w:r w:rsidRPr="00887734">
        <w:t>/* JOBSPLIT: END */</w:t>
      </w:r>
      <w:r w:rsidR="00FE103E" w:rsidRPr="00887734">
        <w:t xml:space="preserve"> </w:t>
      </w:r>
    </w:p>
    <w:p w14:paraId="2C2AF8E1" w14:textId="77777777" w:rsidR="00FE103E" w:rsidRPr="00FE103E" w:rsidRDefault="00FE103E" w:rsidP="00FE103E">
      <w:pPr>
        <w:pStyle w:val="PaperBody"/>
      </w:pPr>
      <w:r w:rsidRPr="00FE103E">
        <w:t>The key bits of information that we can extract from this text is as follows:</w:t>
      </w:r>
    </w:p>
    <w:p w14:paraId="079AA9A8" w14:textId="77777777" w:rsidR="00FE103E" w:rsidRPr="00FE103E" w:rsidRDefault="00FE103E">
      <w:pPr>
        <w:pStyle w:val="PaperBody"/>
        <w:numPr>
          <w:ilvl w:val="0"/>
          <w:numId w:val="5"/>
        </w:numPr>
      </w:pPr>
      <w:r w:rsidRPr="00FE103E">
        <w:t xml:space="preserve">JOBSPLIT: DATASET INPUT - tells us what tables were read in by the </w:t>
      </w:r>
      <w:proofErr w:type="gramStart"/>
      <w:r w:rsidRPr="00FE103E">
        <w:t>step</w:t>
      </w:r>
      <w:proofErr w:type="gramEnd"/>
    </w:p>
    <w:p w14:paraId="536B444F" w14:textId="77777777" w:rsidR="00FE103E" w:rsidRPr="00FE103E" w:rsidRDefault="00FE103E">
      <w:pPr>
        <w:pStyle w:val="PaperBody"/>
        <w:numPr>
          <w:ilvl w:val="0"/>
          <w:numId w:val="5"/>
        </w:numPr>
      </w:pPr>
      <w:r w:rsidRPr="00FE103E">
        <w:t xml:space="preserve">JOBSPLIT: DATASET OUTPUT - tells us what tables were written out by the </w:t>
      </w:r>
      <w:proofErr w:type="gramStart"/>
      <w:r w:rsidRPr="00FE103E">
        <w:t>step</w:t>
      </w:r>
      <w:proofErr w:type="gramEnd"/>
    </w:p>
    <w:p w14:paraId="55285FF7" w14:textId="77777777" w:rsidR="00FE103E" w:rsidRPr="00FE103E" w:rsidRDefault="00FE103E">
      <w:pPr>
        <w:pStyle w:val="PaperBody"/>
        <w:numPr>
          <w:ilvl w:val="0"/>
          <w:numId w:val="5"/>
        </w:numPr>
      </w:pPr>
      <w:r w:rsidRPr="00FE103E">
        <w:t>JOBSPLIT: ELAPSED - tells us the elapsed time taken for the step, in milli-</w:t>
      </w:r>
      <w:proofErr w:type="gramStart"/>
      <w:r w:rsidRPr="00FE103E">
        <w:t>seconds</w:t>
      </w:r>
      <w:proofErr w:type="gramEnd"/>
    </w:p>
    <w:p w14:paraId="08F67BB2" w14:textId="22BB4B1D" w:rsidR="00FE103E" w:rsidRPr="00FE103E" w:rsidRDefault="00FE103E">
      <w:pPr>
        <w:pStyle w:val="PaperBody"/>
        <w:numPr>
          <w:ilvl w:val="0"/>
          <w:numId w:val="5"/>
        </w:numPr>
      </w:pPr>
      <w:r w:rsidRPr="00FE103E">
        <w:t xml:space="preserve">JOBSPLIT: PROCNAME - tells us the type of step, </w:t>
      </w:r>
      <w:r w:rsidR="00401E09" w:rsidRPr="00FE103E">
        <w:t>e.g.,</w:t>
      </w:r>
      <w:r w:rsidRPr="00FE103E">
        <w:t xml:space="preserve"> DATASTEP, FREQ, SORT, etc.</w:t>
      </w:r>
    </w:p>
    <w:p w14:paraId="72F423E4" w14:textId="2E956CF5" w:rsidR="00FE103E" w:rsidRPr="00FE103E" w:rsidRDefault="00FE103E" w:rsidP="00FE103E">
      <w:pPr>
        <w:pStyle w:val="PaperBody"/>
      </w:pPr>
      <w:r w:rsidRPr="00FE103E">
        <w:t>There is other info that we can get which can be useful</w:t>
      </w:r>
      <w:r w:rsidR="00401E09">
        <w:t xml:space="preserve"> but </w:t>
      </w:r>
      <w:r w:rsidRPr="00FE103E">
        <w:t xml:space="preserve">to make a diagram showing the flow of data in a program </w:t>
      </w:r>
      <w:r w:rsidR="00A57751" w:rsidRPr="00FE103E">
        <w:t>only</w:t>
      </w:r>
      <w:r w:rsidRPr="00FE103E">
        <w:t xml:space="preserve"> requires the inputs and outputs from steps. I like to also know what kind of step it was, and how long it took.</w:t>
      </w:r>
    </w:p>
    <w:p w14:paraId="1B11E5EE" w14:textId="77777777" w:rsidR="00FE103E" w:rsidRPr="00FE103E" w:rsidRDefault="00FE103E" w:rsidP="00FE103E">
      <w:pPr>
        <w:pStyle w:val="Heading2"/>
      </w:pPr>
      <w:r w:rsidRPr="00FE103E">
        <w:t>Reading in the output of proc scaproc</w:t>
      </w:r>
    </w:p>
    <w:p w14:paraId="18AE97EE" w14:textId="77777777" w:rsidR="00FE103E" w:rsidRPr="00FE103E" w:rsidRDefault="00FE103E" w:rsidP="00FE103E">
      <w:pPr>
        <w:pStyle w:val="PaperBody"/>
      </w:pPr>
      <w:r w:rsidRPr="00FE103E">
        <w:t>To read the information in from the PROC SCAPROC text is quite easy. You just need to scan the lines for the information you need, and to keep it in some variables. I use the scan function to break lines up into words separated by spaces.</w:t>
      </w:r>
    </w:p>
    <w:p w14:paraId="7D074F56" w14:textId="77777777" w:rsidR="00FE103E" w:rsidRPr="00FE103E" w:rsidRDefault="00FE103E" w:rsidP="00FE103E">
      <w:pPr>
        <w:pStyle w:val="PaperBody"/>
      </w:pPr>
      <w:r w:rsidRPr="00FE103E">
        <w:t>The following code looks at words separated by spaces from lines read in. It then works out which are input tables, output tables and what step they belong to. This would then be the bare minimum needed to draw a diagram of the data flow.</w:t>
      </w:r>
    </w:p>
    <w:p w14:paraId="259E7C2B" w14:textId="77777777" w:rsidR="00FE103E" w:rsidRDefault="00FE103E" w:rsidP="00DC548A">
      <w:pPr>
        <w:pStyle w:val="code"/>
      </w:pPr>
      <w:r>
        <w:t xml:space="preserve">data </w:t>
      </w:r>
      <w:proofErr w:type="spellStart"/>
      <w:r>
        <w:t>scaproc_</w:t>
      </w:r>
      <w:proofErr w:type="gramStart"/>
      <w:r>
        <w:t>parsed</w:t>
      </w:r>
      <w:proofErr w:type="spellEnd"/>
      <w:r>
        <w:t>(</w:t>
      </w:r>
      <w:proofErr w:type="gramEnd"/>
      <w:r>
        <w:t>keep=in out step) ;</w:t>
      </w:r>
    </w:p>
    <w:p w14:paraId="4C0E3D03" w14:textId="77777777" w:rsidR="00FE103E" w:rsidRDefault="00FE103E" w:rsidP="00DC548A">
      <w:pPr>
        <w:pStyle w:val="code"/>
      </w:pPr>
      <w:r>
        <w:tab/>
        <w:t xml:space="preserve">retain step </w:t>
      </w:r>
      <w:proofErr w:type="gramStart"/>
      <w:r>
        <w:t>1 ;</w:t>
      </w:r>
      <w:proofErr w:type="gramEnd"/>
    </w:p>
    <w:p w14:paraId="59476931" w14:textId="77777777" w:rsidR="00FE103E" w:rsidRDefault="00FE103E" w:rsidP="00DC548A">
      <w:pPr>
        <w:pStyle w:val="code"/>
      </w:pPr>
      <w:r>
        <w:tab/>
      </w:r>
      <w:proofErr w:type="spellStart"/>
      <w:r>
        <w:t>infile</w:t>
      </w:r>
      <w:proofErr w:type="spellEnd"/>
      <w:r>
        <w:t xml:space="preserve"> "c:\users\</w:t>
      </w:r>
      <w:proofErr w:type="spellStart"/>
      <w:r>
        <w:t>phil</w:t>
      </w:r>
      <w:proofErr w:type="spellEnd"/>
      <w:r>
        <w:t>\scaproc.txt</w:t>
      </w:r>
      <w:proofErr w:type="gramStart"/>
      <w:r>
        <w:t>" ;</w:t>
      </w:r>
      <w:proofErr w:type="gramEnd"/>
    </w:p>
    <w:p w14:paraId="239B531F" w14:textId="77777777" w:rsidR="00FE103E" w:rsidRDefault="00FE103E" w:rsidP="00DC548A">
      <w:pPr>
        <w:pStyle w:val="code"/>
      </w:pPr>
      <w:r>
        <w:tab/>
      </w:r>
      <w:proofErr w:type="gramStart"/>
      <w:r>
        <w:t>input ;</w:t>
      </w:r>
      <w:proofErr w:type="gramEnd"/>
    </w:p>
    <w:p w14:paraId="18D08955" w14:textId="77777777" w:rsidR="00FE103E" w:rsidRDefault="00FE103E" w:rsidP="00DC548A">
      <w:pPr>
        <w:pStyle w:val="code"/>
      </w:pPr>
      <w:r>
        <w:tab/>
        <w:t>word1=</w:t>
      </w:r>
      <w:proofErr w:type="gramStart"/>
      <w:r>
        <w:t>scan(</w:t>
      </w:r>
      <w:proofErr w:type="gramEnd"/>
      <w:r>
        <w:t>_infile_,1,' ') ;</w:t>
      </w:r>
    </w:p>
    <w:p w14:paraId="133136C8" w14:textId="77777777" w:rsidR="00FE103E" w:rsidRDefault="00FE103E" w:rsidP="00DC548A">
      <w:pPr>
        <w:pStyle w:val="code"/>
      </w:pPr>
      <w:r>
        <w:tab/>
        <w:t>word2=</w:t>
      </w:r>
      <w:proofErr w:type="gramStart"/>
      <w:r>
        <w:t>scan(</w:t>
      </w:r>
      <w:proofErr w:type="gramEnd"/>
      <w:r>
        <w:t>_infile_,2,' ') ;</w:t>
      </w:r>
    </w:p>
    <w:p w14:paraId="620F5346" w14:textId="77777777" w:rsidR="00FE103E" w:rsidRDefault="00FE103E" w:rsidP="00DC548A">
      <w:pPr>
        <w:pStyle w:val="code"/>
      </w:pPr>
      <w:r>
        <w:tab/>
        <w:t>word3=</w:t>
      </w:r>
      <w:proofErr w:type="gramStart"/>
      <w:r>
        <w:t>scan(</w:t>
      </w:r>
      <w:proofErr w:type="gramEnd"/>
      <w:r>
        <w:t>_infile_,3,' ') ;</w:t>
      </w:r>
    </w:p>
    <w:p w14:paraId="00FA7C40" w14:textId="77777777" w:rsidR="00FE103E" w:rsidRDefault="00FE103E" w:rsidP="00DC548A">
      <w:pPr>
        <w:pStyle w:val="code"/>
      </w:pPr>
      <w:r>
        <w:tab/>
        <w:t>word4=</w:t>
      </w:r>
      <w:proofErr w:type="gramStart"/>
      <w:r>
        <w:t>scan(</w:t>
      </w:r>
      <w:proofErr w:type="gramEnd"/>
      <w:r>
        <w:t>_infile_,4,' ') ;</w:t>
      </w:r>
    </w:p>
    <w:p w14:paraId="247D523B" w14:textId="77777777" w:rsidR="00FE103E" w:rsidRDefault="00FE103E" w:rsidP="00DC548A">
      <w:pPr>
        <w:pStyle w:val="code"/>
      </w:pPr>
      <w:r>
        <w:tab/>
        <w:t>word5=</w:t>
      </w:r>
      <w:proofErr w:type="gramStart"/>
      <w:r>
        <w:t>scan(</w:t>
      </w:r>
      <w:proofErr w:type="gramEnd"/>
      <w:r>
        <w:t>_infile_,5,' ') ;</w:t>
      </w:r>
    </w:p>
    <w:p w14:paraId="76C87700" w14:textId="77777777" w:rsidR="00FE103E" w:rsidRDefault="00FE103E" w:rsidP="00DC548A">
      <w:pPr>
        <w:pStyle w:val="code"/>
      </w:pPr>
      <w:r>
        <w:tab/>
        <w:t>word6=</w:t>
      </w:r>
      <w:proofErr w:type="gramStart"/>
      <w:r>
        <w:t>scan(</w:t>
      </w:r>
      <w:proofErr w:type="gramEnd"/>
      <w:r>
        <w:t>_infile_,6,' ') ;</w:t>
      </w:r>
    </w:p>
    <w:p w14:paraId="038A30FB" w14:textId="77777777" w:rsidR="00FE103E" w:rsidRDefault="00FE103E" w:rsidP="00DC548A">
      <w:pPr>
        <w:pStyle w:val="code"/>
      </w:pPr>
      <w:r>
        <w:tab/>
        <w:t>word7=</w:t>
      </w:r>
      <w:proofErr w:type="gramStart"/>
      <w:r>
        <w:t>scan(</w:t>
      </w:r>
      <w:proofErr w:type="gramEnd"/>
      <w:r>
        <w:t>_infile_,7,' ') ;</w:t>
      </w:r>
    </w:p>
    <w:p w14:paraId="6785AD53" w14:textId="77777777" w:rsidR="00FE103E" w:rsidRDefault="00FE103E" w:rsidP="00DC548A">
      <w:pPr>
        <w:pStyle w:val="code"/>
      </w:pPr>
      <w:r>
        <w:tab/>
        <w:t>if word2='JOBSPLIT:' &amp; word3='DATASET' &amp; word4='INPUT' then in=word</w:t>
      </w:r>
      <w:proofErr w:type="gramStart"/>
      <w:r>
        <w:t>6 ;</w:t>
      </w:r>
      <w:proofErr w:type="gramEnd"/>
    </w:p>
    <w:p w14:paraId="0E574670" w14:textId="77777777" w:rsidR="00FE103E" w:rsidRDefault="00FE103E" w:rsidP="00DC548A">
      <w:pPr>
        <w:pStyle w:val="code"/>
      </w:pPr>
      <w:r>
        <w:tab/>
        <w:t>if word2='JOBSPLIT:' &amp; word3='DATASET' &amp; word4='OUTPUT' then out=word</w:t>
      </w:r>
      <w:proofErr w:type="gramStart"/>
      <w:r>
        <w:t>6 ;</w:t>
      </w:r>
      <w:proofErr w:type="gramEnd"/>
    </w:p>
    <w:p w14:paraId="4535DEC6" w14:textId="77777777" w:rsidR="00FE103E" w:rsidRDefault="00FE103E" w:rsidP="00DC548A">
      <w:pPr>
        <w:pStyle w:val="code"/>
      </w:pPr>
      <w:r>
        <w:tab/>
        <w:t>if word2='JOBSPLIT:' &amp; word3='STEP' then step+</w:t>
      </w:r>
      <w:proofErr w:type="gramStart"/>
      <w:r>
        <w:t>1 ;</w:t>
      </w:r>
      <w:proofErr w:type="gramEnd"/>
    </w:p>
    <w:p w14:paraId="3EB03296" w14:textId="77777777" w:rsidR="00FE103E" w:rsidRDefault="00FE103E" w:rsidP="00DC548A">
      <w:pPr>
        <w:pStyle w:val="code"/>
      </w:pPr>
      <w:r>
        <w:tab/>
        <w:t xml:space="preserve">if in&gt;'' or out&gt;'' then </w:t>
      </w:r>
      <w:proofErr w:type="gramStart"/>
      <w:r>
        <w:t>output ;</w:t>
      </w:r>
      <w:proofErr w:type="gramEnd"/>
    </w:p>
    <w:p w14:paraId="08918A79" w14:textId="77777777" w:rsidR="00FE103E" w:rsidRDefault="00FE103E" w:rsidP="00DC548A">
      <w:pPr>
        <w:pStyle w:val="code"/>
      </w:pPr>
      <w:proofErr w:type="gramStart"/>
      <w:r>
        <w:t>run ;</w:t>
      </w:r>
      <w:proofErr w:type="gramEnd"/>
    </w:p>
    <w:p w14:paraId="7E6AE8A7" w14:textId="77777777" w:rsidR="00D01C16" w:rsidRPr="00D01C16" w:rsidRDefault="00D01C16" w:rsidP="00D01C16">
      <w:pPr>
        <w:pStyle w:val="PaperBody"/>
      </w:pPr>
      <w:r w:rsidRPr="00D01C16">
        <w:t>This program will read the previous SCAPROC text file and result in a SAS table like this …</w:t>
      </w:r>
    </w:p>
    <w:p w14:paraId="2CF03501" w14:textId="13B829E3" w:rsidR="00FE103E" w:rsidRDefault="00D01C16" w:rsidP="00FE103E">
      <w:pPr>
        <w:pStyle w:val="PaperBody"/>
      </w:pPr>
      <w:r w:rsidRPr="007F0819">
        <w:rPr>
          <w:noProof/>
          <w:lang w:val="en-GB" w:eastAsia="en-GB"/>
        </w:rPr>
        <w:drawing>
          <wp:inline distT="0" distB="0" distL="0" distR="0" wp14:anchorId="1B2BA962" wp14:editId="1CA2316A">
            <wp:extent cx="3024161" cy="695209"/>
            <wp:effectExtent l="0" t="0" r="0" b="381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
                    <a:stretch>
                      <a:fillRect/>
                    </a:stretch>
                  </pic:blipFill>
                  <pic:spPr>
                    <a:xfrm>
                      <a:off x="0" y="0"/>
                      <a:ext cx="3109615" cy="714854"/>
                    </a:xfrm>
                    <a:prstGeom prst="rect">
                      <a:avLst/>
                    </a:prstGeom>
                  </pic:spPr>
                </pic:pic>
              </a:graphicData>
            </a:graphic>
          </wp:inline>
        </w:drawing>
      </w:r>
    </w:p>
    <w:p w14:paraId="7807E946" w14:textId="4F3C894B" w:rsidR="00D01C16" w:rsidRPr="00D01C16" w:rsidRDefault="00D01C16" w:rsidP="00D01C16">
      <w:pPr>
        <w:pStyle w:val="PaperBody"/>
      </w:pPr>
      <w:r w:rsidRPr="00D01C16">
        <w:t xml:space="preserve">You will notice that instead of SASHELP, I have #C00001 as the libname </w:t>
      </w:r>
      <w:r w:rsidR="00F43BA1" w:rsidRPr="00D01C16">
        <w:t>recorded. There</w:t>
      </w:r>
      <w:r w:rsidRPr="00D01C16">
        <w:t xml:space="preserve"> is another line in the SCAPROC text file that tells us what the actual libref is for this, so we can code around this issue although I haven’t done so here for simplicity.</w:t>
      </w:r>
    </w:p>
    <w:p w14:paraId="628D0D0D" w14:textId="7419FE17" w:rsidR="00D01C16" w:rsidRPr="00D01C16" w:rsidRDefault="00D01C16" w:rsidP="00D01C16">
      <w:pPr>
        <w:pStyle w:val="PaperBody"/>
      </w:pPr>
      <w:r w:rsidRPr="00D01C16">
        <w:t xml:space="preserve">What we can see from this data is that step 1 has 2 input tables and 1 output table. With that information we can draw a simple diagram. Or we could use this information to sit down with VISIO and construct a </w:t>
      </w:r>
      <w:r w:rsidRPr="00D01C16">
        <w:lastRenderedPageBreak/>
        <w:t xml:space="preserve">diagram from it. </w:t>
      </w:r>
      <w:r w:rsidR="00F43BA1" w:rsidRPr="00D01C16">
        <w:t>However,</w:t>
      </w:r>
      <w:r w:rsidRPr="00D01C16">
        <w:t xml:space="preserve"> if we distill this information into a language used to make diagrams, then we can make one automatically.</w:t>
      </w:r>
    </w:p>
    <w:p w14:paraId="583A97D8" w14:textId="6EA98A36" w:rsidR="00D01C16" w:rsidRPr="00D01C16" w:rsidRDefault="00B47D60" w:rsidP="00D01C16">
      <w:pPr>
        <w:pStyle w:val="Heading3"/>
      </w:pPr>
      <w:r>
        <w:t>GRAPHVIZ</w:t>
      </w:r>
    </w:p>
    <w:p w14:paraId="5AE0176D" w14:textId="1508B897" w:rsidR="00D01C16" w:rsidRDefault="00B47D60" w:rsidP="00D01C16">
      <w:pPr>
        <w:pStyle w:val="PaperBody"/>
      </w:pPr>
      <w:r>
        <w:t>Graphviz</w:t>
      </w:r>
      <w:r w:rsidR="00D01C16" w:rsidRPr="00D01C16">
        <w:t xml:space="preserve"> is </w:t>
      </w:r>
      <w:r w:rsidR="00F43BA1" w:rsidRPr="00D01C16">
        <w:t>open-source</w:t>
      </w:r>
      <w:r w:rsidR="00D01C16" w:rsidRPr="00D01C16">
        <w:t xml:space="preserve"> graph </w:t>
      </w:r>
      <w:r w:rsidR="00005148" w:rsidRPr="00D01C16">
        <w:t>visualization</w:t>
      </w:r>
      <w:r w:rsidR="00D01C16" w:rsidRPr="00D01C16">
        <w:t xml:space="preserve"> software that has been around for a very long time. It uses a simple text language as input which is used to construct a diagram. This language is called the DOT language. Here is a simple world graph, followed by the DOT language for a more complex one.</w:t>
      </w:r>
    </w:p>
    <w:p w14:paraId="57133B29" w14:textId="22A2409C" w:rsidR="00D01C16" w:rsidRDefault="008D7B00" w:rsidP="006025A7">
      <w:pPr>
        <w:pStyle w:val="code"/>
      </w:pPr>
      <w:r w:rsidRPr="002376AB">
        <w:rPr>
          <w:noProof/>
        </w:rPr>
        <w:drawing>
          <wp:anchor distT="0" distB="0" distL="114300" distR="114300" simplePos="0" relativeHeight="251662336" behindDoc="1" locked="0" layoutInCell="1" allowOverlap="1" wp14:anchorId="7078D934" wp14:editId="727D0572">
            <wp:simplePos x="0" y="0"/>
            <wp:positionH relativeFrom="column">
              <wp:posOffset>2419200</wp:posOffset>
            </wp:positionH>
            <wp:positionV relativeFrom="paragraph">
              <wp:posOffset>65450</wp:posOffset>
            </wp:positionV>
            <wp:extent cx="489600" cy="718727"/>
            <wp:effectExtent l="0" t="0" r="5715" b="5715"/>
            <wp:wrapNone/>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0070" cy="734097"/>
                    </a:xfrm>
                    <a:prstGeom prst="rect">
                      <a:avLst/>
                    </a:prstGeom>
                  </pic:spPr>
                </pic:pic>
              </a:graphicData>
            </a:graphic>
            <wp14:sizeRelH relativeFrom="page">
              <wp14:pctWidth>0</wp14:pctWidth>
            </wp14:sizeRelH>
            <wp14:sizeRelV relativeFrom="page">
              <wp14:pctHeight>0</wp14:pctHeight>
            </wp14:sizeRelV>
          </wp:anchor>
        </w:drawing>
      </w:r>
      <w:r w:rsidR="00301F47" w:rsidRPr="002376AB">
        <w:t>digraph G {Hello-&gt;World}</w:t>
      </w:r>
    </w:p>
    <w:p w14:paraId="72965155" w14:textId="35EB9126" w:rsidR="008D7B00" w:rsidRPr="00624935" w:rsidRDefault="008D7B00" w:rsidP="006025A7">
      <w:pPr>
        <w:pStyle w:val="code"/>
      </w:pPr>
      <w:r w:rsidRPr="002A7F5F">
        <w:rPr>
          <w:noProof/>
        </w:rPr>
        <w:drawing>
          <wp:anchor distT="0" distB="0" distL="114300" distR="114300" simplePos="0" relativeHeight="251660288" behindDoc="1" locked="0" layoutInCell="1" allowOverlap="1" wp14:anchorId="108CFF27" wp14:editId="731B9E6C">
            <wp:simplePos x="0" y="0"/>
            <wp:positionH relativeFrom="column">
              <wp:posOffset>2383200</wp:posOffset>
            </wp:positionH>
            <wp:positionV relativeFrom="paragraph">
              <wp:posOffset>10065</wp:posOffset>
            </wp:positionV>
            <wp:extent cx="3570650" cy="1730450"/>
            <wp:effectExtent l="0" t="0" r="0" b="0"/>
            <wp:wrapNone/>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89098" cy="1739390"/>
                    </a:xfrm>
                    <a:prstGeom prst="rect">
                      <a:avLst/>
                    </a:prstGeom>
                  </pic:spPr>
                </pic:pic>
              </a:graphicData>
            </a:graphic>
            <wp14:sizeRelH relativeFrom="page">
              <wp14:pctWidth>0</wp14:pctWidth>
            </wp14:sizeRelH>
            <wp14:sizeRelV relativeFrom="page">
              <wp14:pctHeight>0</wp14:pctHeight>
            </wp14:sizeRelV>
          </wp:anchor>
        </w:drawing>
      </w:r>
    </w:p>
    <w:p w14:paraId="32203833" w14:textId="0559EFE4" w:rsidR="00D01C16" w:rsidRPr="002A7F5F" w:rsidRDefault="00D01C16" w:rsidP="006025A7">
      <w:pPr>
        <w:pStyle w:val="code"/>
      </w:pPr>
      <w:r w:rsidRPr="002A7F5F">
        <w:t xml:space="preserve">digraph </w:t>
      </w:r>
      <w:proofErr w:type="spellStart"/>
      <w:r w:rsidRPr="002A7F5F">
        <w:t>finite_state_machine</w:t>
      </w:r>
      <w:proofErr w:type="spellEnd"/>
      <w:r w:rsidRPr="002A7F5F">
        <w:t xml:space="preserve"> {</w:t>
      </w:r>
      <w:proofErr w:type="spellStart"/>
      <w:r w:rsidRPr="002A7F5F">
        <w:t>rankdir</w:t>
      </w:r>
      <w:proofErr w:type="spellEnd"/>
      <w:r w:rsidRPr="002A7F5F">
        <w:t>=</w:t>
      </w:r>
      <w:proofErr w:type="gramStart"/>
      <w:r w:rsidRPr="002A7F5F">
        <w:t>LR;</w:t>
      </w:r>
      <w:proofErr w:type="gramEnd"/>
    </w:p>
    <w:p w14:paraId="1918CEBA" w14:textId="7769FAE2" w:rsidR="00D01C16" w:rsidRPr="002A7F5F" w:rsidRDefault="00D01C16" w:rsidP="00DC548A">
      <w:pPr>
        <w:pStyle w:val="code"/>
        <w:rPr>
          <w:color w:val="002060"/>
        </w:rPr>
      </w:pPr>
      <w:r w:rsidRPr="002A7F5F">
        <w:rPr>
          <w:color w:val="002060"/>
        </w:rPr>
        <w:tab/>
        <w:t>size="8,5"</w:t>
      </w:r>
    </w:p>
    <w:p w14:paraId="67BF7302" w14:textId="3112B662" w:rsidR="00D01C16" w:rsidRDefault="00D01C16" w:rsidP="00DC548A">
      <w:pPr>
        <w:pStyle w:val="code"/>
        <w:rPr>
          <w:color w:val="002060"/>
        </w:rPr>
      </w:pPr>
      <w:r w:rsidRPr="002A7F5F">
        <w:rPr>
          <w:color w:val="002060"/>
        </w:rPr>
        <w:tab/>
        <w:t xml:space="preserve">node [shape = </w:t>
      </w:r>
      <w:proofErr w:type="spellStart"/>
      <w:r w:rsidRPr="002A7F5F">
        <w:rPr>
          <w:color w:val="002060"/>
        </w:rPr>
        <w:t>doublecircle</w:t>
      </w:r>
      <w:proofErr w:type="spellEnd"/>
      <w:proofErr w:type="gramStart"/>
      <w:r w:rsidRPr="002A7F5F">
        <w:rPr>
          <w:color w:val="002060"/>
        </w:rPr>
        <w:t>];</w:t>
      </w:r>
      <w:proofErr w:type="gramEnd"/>
    </w:p>
    <w:p w14:paraId="36AC11D5" w14:textId="5E58A4E3" w:rsidR="00D01C16" w:rsidRPr="002A7F5F" w:rsidRDefault="00D01C16" w:rsidP="00DC548A">
      <w:pPr>
        <w:pStyle w:val="code"/>
        <w:rPr>
          <w:color w:val="002060"/>
        </w:rPr>
      </w:pPr>
      <w:r>
        <w:rPr>
          <w:color w:val="002060"/>
        </w:rPr>
        <w:tab/>
      </w:r>
      <w:r>
        <w:rPr>
          <w:color w:val="002060"/>
        </w:rPr>
        <w:tab/>
      </w:r>
      <w:r w:rsidRPr="002A7F5F">
        <w:rPr>
          <w:color w:val="002060"/>
        </w:rPr>
        <w:t xml:space="preserve"> LR_0 LR_3 LR_4 LR_</w:t>
      </w:r>
      <w:proofErr w:type="gramStart"/>
      <w:r w:rsidRPr="002A7F5F">
        <w:rPr>
          <w:color w:val="002060"/>
        </w:rPr>
        <w:t>8;</w:t>
      </w:r>
      <w:proofErr w:type="gramEnd"/>
    </w:p>
    <w:p w14:paraId="0234E6C2" w14:textId="6D5079C6" w:rsidR="00D01C16" w:rsidRPr="002A7F5F" w:rsidRDefault="00D01C16" w:rsidP="00DC548A">
      <w:pPr>
        <w:pStyle w:val="code"/>
        <w:rPr>
          <w:color w:val="002060"/>
        </w:rPr>
      </w:pPr>
      <w:r w:rsidRPr="002A7F5F">
        <w:rPr>
          <w:color w:val="002060"/>
        </w:rPr>
        <w:tab/>
        <w:t>node [shape = circle</w:t>
      </w:r>
      <w:proofErr w:type="gramStart"/>
      <w:r w:rsidRPr="002A7F5F">
        <w:rPr>
          <w:color w:val="002060"/>
        </w:rPr>
        <w:t>];</w:t>
      </w:r>
      <w:proofErr w:type="gramEnd"/>
    </w:p>
    <w:p w14:paraId="428553CD" w14:textId="683F5F14" w:rsidR="00D01C16" w:rsidRPr="002A7F5F" w:rsidRDefault="00D01C16" w:rsidP="00DC548A">
      <w:pPr>
        <w:pStyle w:val="code"/>
        <w:rPr>
          <w:color w:val="002060"/>
        </w:rPr>
      </w:pPr>
      <w:r w:rsidRPr="002A7F5F">
        <w:rPr>
          <w:color w:val="002060"/>
        </w:rPr>
        <w:tab/>
        <w:t>LR_0 -&gt; LR_2 [ label = "SS(B)</w:t>
      </w:r>
      <w:proofErr w:type="gramStart"/>
      <w:r w:rsidRPr="002A7F5F">
        <w:rPr>
          <w:color w:val="002060"/>
        </w:rPr>
        <w:t>" ]</w:t>
      </w:r>
      <w:proofErr w:type="gramEnd"/>
      <w:r w:rsidRPr="002A7F5F">
        <w:rPr>
          <w:color w:val="002060"/>
        </w:rPr>
        <w:t>;</w:t>
      </w:r>
    </w:p>
    <w:p w14:paraId="0FECC994" w14:textId="5BEF5613" w:rsidR="00D01C16" w:rsidRPr="002A7F5F" w:rsidRDefault="00D01C16" w:rsidP="00DC548A">
      <w:pPr>
        <w:pStyle w:val="code"/>
        <w:rPr>
          <w:color w:val="002060"/>
        </w:rPr>
      </w:pPr>
      <w:r w:rsidRPr="002A7F5F">
        <w:rPr>
          <w:color w:val="002060"/>
        </w:rPr>
        <w:tab/>
        <w:t>LR_0 -&gt; LR_1 [ label = "SS(S)</w:t>
      </w:r>
      <w:proofErr w:type="gramStart"/>
      <w:r w:rsidRPr="002A7F5F">
        <w:rPr>
          <w:color w:val="002060"/>
        </w:rPr>
        <w:t>" ]</w:t>
      </w:r>
      <w:proofErr w:type="gramEnd"/>
      <w:r w:rsidRPr="002A7F5F">
        <w:rPr>
          <w:color w:val="002060"/>
        </w:rPr>
        <w:t>;</w:t>
      </w:r>
    </w:p>
    <w:p w14:paraId="09FDDEAD" w14:textId="77777777" w:rsidR="00D01C16" w:rsidRPr="002A7F5F" w:rsidRDefault="00D01C16" w:rsidP="00DC548A">
      <w:pPr>
        <w:pStyle w:val="code"/>
        <w:rPr>
          <w:color w:val="002060"/>
        </w:rPr>
      </w:pPr>
      <w:r w:rsidRPr="002A7F5F">
        <w:rPr>
          <w:color w:val="002060"/>
        </w:rPr>
        <w:tab/>
        <w:t>LR_1 -&gt; LR_3 [ label = "S($end)</w:t>
      </w:r>
      <w:proofErr w:type="gramStart"/>
      <w:r w:rsidRPr="002A7F5F">
        <w:rPr>
          <w:color w:val="002060"/>
        </w:rPr>
        <w:t>" ]</w:t>
      </w:r>
      <w:proofErr w:type="gramEnd"/>
      <w:r w:rsidRPr="002A7F5F">
        <w:rPr>
          <w:color w:val="002060"/>
        </w:rPr>
        <w:t>;</w:t>
      </w:r>
    </w:p>
    <w:p w14:paraId="6B545741" w14:textId="77777777" w:rsidR="00D01C16" w:rsidRPr="002A7F5F" w:rsidRDefault="00D01C16" w:rsidP="00DC548A">
      <w:pPr>
        <w:pStyle w:val="code"/>
        <w:rPr>
          <w:color w:val="002060"/>
        </w:rPr>
      </w:pPr>
      <w:r w:rsidRPr="002A7F5F">
        <w:rPr>
          <w:color w:val="002060"/>
        </w:rPr>
        <w:tab/>
        <w:t>LR_2 -&gt; LR_6 [ label = "SS(b)</w:t>
      </w:r>
      <w:proofErr w:type="gramStart"/>
      <w:r w:rsidRPr="002A7F5F">
        <w:rPr>
          <w:color w:val="002060"/>
        </w:rPr>
        <w:t>" ]</w:t>
      </w:r>
      <w:proofErr w:type="gramEnd"/>
      <w:r w:rsidRPr="002A7F5F">
        <w:rPr>
          <w:color w:val="002060"/>
        </w:rPr>
        <w:t>;</w:t>
      </w:r>
    </w:p>
    <w:p w14:paraId="1DA45299" w14:textId="77777777" w:rsidR="00D01C16" w:rsidRPr="002A7F5F" w:rsidRDefault="00D01C16" w:rsidP="00DC548A">
      <w:pPr>
        <w:pStyle w:val="code"/>
        <w:rPr>
          <w:color w:val="002060"/>
        </w:rPr>
      </w:pPr>
      <w:r w:rsidRPr="002A7F5F">
        <w:rPr>
          <w:color w:val="002060"/>
        </w:rPr>
        <w:tab/>
        <w:t>LR_2 -&gt; LR_5 [ label = "SS(a)</w:t>
      </w:r>
      <w:proofErr w:type="gramStart"/>
      <w:r w:rsidRPr="002A7F5F">
        <w:rPr>
          <w:color w:val="002060"/>
        </w:rPr>
        <w:t>" ]</w:t>
      </w:r>
      <w:proofErr w:type="gramEnd"/>
      <w:r w:rsidRPr="002A7F5F">
        <w:rPr>
          <w:color w:val="002060"/>
        </w:rPr>
        <w:t>;</w:t>
      </w:r>
    </w:p>
    <w:p w14:paraId="44018655" w14:textId="77777777" w:rsidR="00D01C16" w:rsidRPr="002A7F5F" w:rsidRDefault="00D01C16" w:rsidP="00DC548A">
      <w:pPr>
        <w:pStyle w:val="code"/>
        <w:rPr>
          <w:color w:val="002060"/>
        </w:rPr>
      </w:pPr>
      <w:r w:rsidRPr="002A7F5F">
        <w:rPr>
          <w:color w:val="002060"/>
        </w:rPr>
        <w:tab/>
        <w:t>LR_2 -&gt; LR_4 [ label = "S(A)</w:t>
      </w:r>
      <w:proofErr w:type="gramStart"/>
      <w:r w:rsidRPr="002A7F5F">
        <w:rPr>
          <w:color w:val="002060"/>
        </w:rPr>
        <w:t>" ]</w:t>
      </w:r>
      <w:proofErr w:type="gramEnd"/>
      <w:r w:rsidRPr="002A7F5F">
        <w:rPr>
          <w:color w:val="002060"/>
        </w:rPr>
        <w:t>;</w:t>
      </w:r>
    </w:p>
    <w:p w14:paraId="098B410D" w14:textId="77777777" w:rsidR="00D01C16" w:rsidRPr="002A7F5F" w:rsidRDefault="00D01C16" w:rsidP="00DC548A">
      <w:pPr>
        <w:pStyle w:val="code"/>
        <w:rPr>
          <w:color w:val="002060"/>
        </w:rPr>
      </w:pPr>
      <w:r w:rsidRPr="002A7F5F">
        <w:rPr>
          <w:color w:val="002060"/>
        </w:rPr>
        <w:tab/>
        <w:t>LR_5 -&gt; LR_7 [ label = "S(b)</w:t>
      </w:r>
      <w:proofErr w:type="gramStart"/>
      <w:r w:rsidRPr="002A7F5F">
        <w:rPr>
          <w:color w:val="002060"/>
        </w:rPr>
        <w:t>" ]</w:t>
      </w:r>
      <w:proofErr w:type="gramEnd"/>
      <w:r w:rsidRPr="002A7F5F">
        <w:rPr>
          <w:color w:val="002060"/>
        </w:rPr>
        <w:t>;</w:t>
      </w:r>
    </w:p>
    <w:p w14:paraId="3E4B3EDA" w14:textId="77777777" w:rsidR="00D01C16" w:rsidRPr="002A7F5F" w:rsidRDefault="00D01C16" w:rsidP="00DC548A">
      <w:pPr>
        <w:pStyle w:val="code"/>
        <w:rPr>
          <w:color w:val="002060"/>
        </w:rPr>
      </w:pPr>
      <w:r w:rsidRPr="002A7F5F">
        <w:rPr>
          <w:color w:val="002060"/>
        </w:rPr>
        <w:tab/>
        <w:t>LR_5 -&gt; LR_5 [ label = "S(a)</w:t>
      </w:r>
      <w:proofErr w:type="gramStart"/>
      <w:r w:rsidRPr="002A7F5F">
        <w:rPr>
          <w:color w:val="002060"/>
        </w:rPr>
        <w:t>" ]</w:t>
      </w:r>
      <w:proofErr w:type="gramEnd"/>
      <w:r w:rsidRPr="002A7F5F">
        <w:rPr>
          <w:color w:val="002060"/>
        </w:rPr>
        <w:t>;</w:t>
      </w:r>
    </w:p>
    <w:p w14:paraId="67B714B3" w14:textId="77777777" w:rsidR="00D01C16" w:rsidRPr="002A7F5F" w:rsidRDefault="00D01C16" w:rsidP="00DC548A">
      <w:pPr>
        <w:pStyle w:val="code"/>
        <w:rPr>
          <w:color w:val="002060"/>
        </w:rPr>
      </w:pPr>
      <w:r w:rsidRPr="002A7F5F">
        <w:rPr>
          <w:color w:val="002060"/>
        </w:rPr>
        <w:tab/>
        <w:t>LR_6 -&gt; LR_6 [ label = "S(b)</w:t>
      </w:r>
      <w:proofErr w:type="gramStart"/>
      <w:r w:rsidRPr="002A7F5F">
        <w:rPr>
          <w:color w:val="002060"/>
        </w:rPr>
        <w:t>" ]</w:t>
      </w:r>
      <w:proofErr w:type="gramEnd"/>
      <w:r w:rsidRPr="002A7F5F">
        <w:rPr>
          <w:color w:val="002060"/>
        </w:rPr>
        <w:t>;</w:t>
      </w:r>
    </w:p>
    <w:p w14:paraId="75A1F941" w14:textId="77777777" w:rsidR="00D01C16" w:rsidRPr="002A7F5F" w:rsidRDefault="00D01C16" w:rsidP="00DC548A">
      <w:pPr>
        <w:pStyle w:val="code"/>
        <w:rPr>
          <w:color w:val="002060"/>
        </w:rPr>
      </w:pPr>
      <w:r w:rsidRPr="002A7F5F">
        <w:rPr>
          <w:color w:val="002060"/>
        </w:rPr>
        <w:tab/>
        <w:t>LR_6 -&gt; LR_5 [ label = "S(a)</w:t>
      </w:r>
      <w:proofErr w:type="gramStart"/>
      <w:r w:rsidRPr="002A7F5F">
        <w:rPr>
          <w:color w:val="002060"/>
        </w:rPr>
        <w:t>" ]</w:t>
      </w:r>
      <w:proofErr w:type="gramEnd"/>
      <w:r w:rsidRPr="002A7F5F">
        <w:rPr>
          <w:color w:val="002060"/>
        </w:rPr>
        <w:t>;</w:t>
      </w:r>
    </w:p>
    <w:p w14:paraId="61E437D6" w14:textId="77777777" w:rsidR="00D01C16" w:rsidRPr="002A7F5F" w:rsidRDefault="00D01C16" w:rsidP="00DC548A">
      <w:pPr>
        <w:pStyle w:val="code"/>
        <w:rPr>
          <w:color w:val="002060"/>
        </w:rPr>
      </w:pPr>
      <w:r w:rsidRPr="002A7F5F">
        <w:rPr>
          <w:color w:val="002060"/>
        </w:rPr>
        <w:tab/>
        <w:t>LR_7 -&gt; LR_8 [ label = "S(b)</w:t>
      </w:r>
      <w:proofErr w:type="gramStart"/>
      <w:r w:rsidRPr="002A7F5F">
        <w:rPr>
          <w:color w:val="002060"/>
        </w:rPr>
        <w:t>" ]</w:t>
      </w:r>
      <w:proofErr w:type="gramEnd"/>
      <w:r w:rsidRPr="002A7F5F">
        <w:rPr>
          <w:color w:val="002060"/>
        </w:rPr>
        <w:t>;</w:t>
      </w:r>
    </w:p>
    <w:p w14:paraId="0B3EE516" w14:textId="77777777" w:rsidR="00D01C16" w:rsidRPr="002A7F5F" w:rsidRDefault="00D01C16" w:rsidP="00DC548A">
      <w:pPr>
        <w:pStyle w:val="code"/>
        <w:rPr>
          <w:color w:val="002060"/>
        </w:rPr>
      </w:pPr>
      <w:r w:rsidRPr="002A7F5F">
        <w:rPr>
          <w:color w:val="002060"/>
        </w:rPr>
        <w:tab/>
        <w:t>LR_7 -&gt; LR_5 [ label = "S(a)</w:t>
      </w:r>
      <w:proofErr w:type="gramStart"/>
      <w:r w:rsidRPr="002A7F5F">
        <w:rPr>
          <w:color w:val="002060"/>
        </w:rPr>
        <w:t>" ]</w:t>
      </w:r>
      <w:proofErr w:type="gramEnd"/>
      <w:r w:rsidRPr="002A7F5F">
        <w:rPr>
          <w:color w:val="002060"/>
        </w:rPr>
        <w:t>;</w:t>
      </w:r>
    </w:p>
    <w:p w14:paraId="06E73664" w14:textId="77777777" w:rsidR="00D01C16" w:rsidRPr="002A7F5F" w:rsidRDefault="00D01C16" w:rsidP="00DC548A">
      <w:pPr>
        <w:pStyle w:val="code"/>
        <w:rPr>
          <w:color w:val="002060"/>
        </w:rPr>
      </w:pPr>
      <w:r w:rsidRPr="002A7F5F">
        <w:rPr>
          <w:color w:val="002060"/>
        </w:rPr>
        <w:tab/>
        <w:t>LR_8 -&gt; LR_6 [ label = "S(b)</w:t>
      </w:r>
      <w:proofErr w:type="gramStart"/>
      <w:r w:rsidRPr="002A7F5F">
        <w:rPr>
          <w:color w:val="002060"/>
        </w:rPr>
        <w:t>" ]</w:t>
      </w:r>
      <w:proofErr w:type="gramEnd"/>
      <w:r w:rsidRPr="002A7F5F">
        <w:rPr>
          <w:color w:val="002060"/>
        </w:rPr>
        <w:t>;</w:t>
      </w:r>
    </w:p>
    <w:p w14:paraId="6F1E530C" w14:textId="77777777" w:rsidR="00D01C16" w:rsidRPr="002A7F5F" w:rsidRDefault="00D01C16" w:rsidP="00DC548A">
      <w:pPr>
        <w:pStyle w:val="code"/>
        <w:rPr>
          <w:color w:val="002060"/>
        </w:rPr>
      </w:pPr>
      <w:r w:rsidRPr="002A7F5F">
        <w:rPr>
          <w:color w:val="002060"/>
        </w:rPr>
        <w:tab/>
        <w:t>LR_8 -&gt; LR_5 [ label = "S(a)</w:t>
      </w:r>
      <w:proofErr w:type="gramStart"/>
      <w:r w:rsidRPr="002A7F5F">
        <w:rPr>
          <w:color w:val="002060"/>
        </w:rPr>
        <w:t>" ]</w:t>
      </w:r>
      <w:proofErr w:type="gramEnd"/>
      <w:r w:rsidRPr="002A7F5F">
        <w:rPr>
          <w:color w:val="002060"/>
        </w:rPr>
        <w:t>;</w:t>
      </w:r>
    </w:p>
    <w:p w14:paraId="7964E074" w14:textId="77777777" w:rsidR="00D01C16" w:rsidRDefault="00D01C16" w:rsidP="00DC548A">
      <w:pPr>
        <w:pStyle w:val="code"/>
      </w:pPr>
      <w:r w:rsidRPr="002A7F5F">
        <w:t>}</w:t>
      </w:r>
    </w:p>
    <w:p w14:paraId="02B36C43" w14:textId="3794A81E" w:rsidR="00D01C16" w:rsidRPr="00D01C16" w:rsidRDefault="00005148" w:rsidP="00D01C16">
      <w:pPr>
        <w:pStyle w:val="Heading3"/>
      </w:pPr>
      <w:r>
        <w:t>D</w:t>
      </w:r>
      <w:r w:rsidR="00D01C16" w:rsidRPr="00D01C16">
        <w:t>efining a diagram</w:t>
      </w:r>
    </w:p>
    <w:p w14:paraId="384CFEFD" w14:textId="31E5DAA8" w:rsidR="00D01C16" w:rsidRDefault="00D01C16" w:rsidP="00D01C16">
      <w:pPr>
        <w:pStyle w:val="PaperBody"/>
      </w:pPr>
      <w:r w:rsidRPr="00D01C16">
        <w:t>We can use the data from our table which was produced after analyzing the PROC SCAPROC text file. That data shows us that step 1 has 2 inputs and 1 output. In DOT language this can be represented like this…</w:t>
      </w:r>
    </w:p>
    <w:p w14:paraId="7A068EE1" w14:textId="77777777" w:rsidR="00D01C16" w:rsidRDefault="00D01C16" w:rsidP="00D01C16">
      <w:pPr>
        <w:pStyle w:val="SASCode"/>
        <w:pBdr>
          <w:top w:val="single" w:sz="4" w:space="1" w:color="auto"/>
          <w:left w:val="single" w:sz="4" w:space="4" w:color="auto"/>
          <w:bottom w:val="single" w:sz="4" w:space="1" w:color="auto"/>
          <w:right w:val="single" w:sz="4" w:space="4" w:color="auto"/>
        </w:pBdr>
      </w:pPr>
      <w:r>
        <w:t>digraph {</w:t>
      </w:r>
    </w:p>
    <w:p w14:paraId="68A454FB" w14:textId="77777777" w:rsidR="00D01C16" w:rsidRDefault="00D01C16" w:rsidP="00D01C16">
      <w:pPr>
        <w:pStyle w:val="SASCode"/>
        <w:pBdr>
          <w:top w:val="single" w:sz="4" w:space="1" w:color="auto"/>
          <w:left w:val="single" w:sz="4" w:space="4" w:color="auto"/>
          <w:bottom w:val="single" w:sz="4" w:space="1" w:color="auto"/>
          <w:right w:val="single" w:sz="4" w:space="4" w:color="auto"/>
        </w:pBdr>
      </w:pPr>
      <w:r>
        <w:t>"#C00001.PRDSALE.DATA" -&gt; "WORK.X.DATA"</w:t>
      </w:r>
    </w:p>
    <w:p w14:paraId="035D1C25" w14:textId="77777777" w:rsidR="00D01C16" w:rsidRDefault="00D01C16" w:rsidP="00D01C16">
      <w:pPr>
        <w:pStyle w:val="SASCode"/>
        <w:pBdr>
          <w:top w:val="single" w:sz="4" w:space="1" w:color="auto"/>
          <w:left w:val="single" w:sz="4" w:space="4" w:color="auto"/>
          <w:bottom w:val="single" w:sz="4" w:space="1" w:color="auto"/>
          <w:right w:val="single" w:sz="4" w:space="4" w:color="auto"/>
        </w:pBdr>
      </w:pPr>
      <w:r>
        <w:t>"#C00001.PRDSAL2.DATA" -&gt; "WORK.X.DATA"</w:t>
      </w:r>
    </w:p>
    <w:p w14:paraId="260D6DB1" w14:textId="77777777" w:rsidR="00D01C16" w:rsidRPr="00712360" w:rsidRDefault="00D01C16" w:rsidP="00D01C16">
      <w:pPr>
        <w:pStyle w:val="SASCode"/>
        <w:pBdr>
          <w:top w:val="single" w:sz="4" w:space="1" w:color="auto"/>
          <w:left w:val="single" w:sz="4" w:space="4" w:color="auto"/>
          <w:bottom w:val="single" w:sz="4" w:space="1" w:color="auto"/>
          <w:right w:val="single" w:sz="4" w:space="4" w:color="auto"/>
        </w:pBdr>
      </w:pPr>
      <w:r>
        <w:t>}</w:t>
      </w:r>
    </w:p>
    <w:p w14:paraId="405F9786" w14:textId="407F563C" w:rsidR="00D01C16" w:rsidRPr="00D01C16" w:rsidRDefault="00005148" w:rsidP="00D01C16">
      <w:pPr>
        <w:pStyle w:val="Heading3"/>
      </w:pPr>
      <w:r>
        <w:t>M</w:t>
      </w:r>
      <w:r w:rsidR="00D01C16" w:rsidRPr="00D01C16">
        <w:t>aking a diagram</w:t>
      </w:r>
    </w:p>
    <w:p w14:paraId="2E44BF2E" w14:textId="28DAD4E4" w:rsidR="00D01C16" w:rsidRPr="00D01C16" w:rsidRDefault="00D01C16" w:rsidP="00D01C16">
      <w:pPr>
        <w:pStyle w:val="PaperBody"/>
      </w:pPr>
      <w:r w:rsidRPr="00D01C16">
        <w:t xml:space="preserve">Once we have the DOT commands to make a diagram, then we can use that with the </w:t>
      </w:r>
      <w:r w:rsidR="00B47D60">
        <w:t>Graphviz</w:t>
      </w:r>
      <w:r w:rsidRPr="00D01C16">
        <w:t xml:space="preserve"> software to generate it. This can be done in </w:t>
      </w:r>
      <w:r w:rsidR="007E63C1" w:rsidRPr="00D01C16">
        <w:t>several</w:t>
      </w:r>
      <w:r w:rsidRPr="00D01C16">
        <w:t xml:space="preserve"> ways. You can install the software on your own </w:t>
      </w:r>
      <w:r w:rsidR="007E63C1" w:rsidRPr="00D01C16">
        <w:t>machine and</w:t>
      </w:r>
      <w:r w:rsidRPr="00D01C16">
        <w:t xml:space="preserve"> run it locally on that machine. Or if you don’t have the software installed you can use a web version of it, such as </w:t>
      </w:r>
      <w:proofErr w:type="spellStart"/>
      <w:r w:rsidRPr="00D01C16">
        <w:t>Web</w:t>
      </w:r>
      <w:r w:rsidR="00B47D60">
        <w:t>Graphviz</w:t>
      </w:r>
      <w:proofErr w:type="spellEnd"/>
      <w:r w:rsidRPr="00D01C16">
        <w:t xml:space="preserve">, to generate the diagram. </w:t>
      </w:r>
      <w:r w:rsidR="008D7B00" w:rsidRPr="00D01C16">
        <w:t>So,</w:t>
      </w:r>
      <w:r w:rsidRPr="00D01C16">
        <w:t xml:space="preserve"> if I copy and paste this DOT language into </w:t>
      </w:r>
      <w:proofErr w:type="spellStart"/>
      <w:r w:rsidR="00F43BA1">
        <w:t>Web</w:t>
      </w:r>
      <w:r w:rsidR="00B47D60">
        <w:t>Graphviz</w:t>
      </w:r>
      <w:proofErr w:type="spellEnd"/>
      <w:r w:rsidRPr="00D01C16">
        <w:t>, it generates the following diagram…</w:t>
      </w:r>
    </w:p>
    <w:p w14:paraId="5A02313A" w14:textId="6F6D9A69" w:rsidR="00D01C16" w:rsidRDefault="00D01C16" w:rsidP="00D01C16">
      <w:pPr>
        <w:pStyle w:val="PaperBody"/>
      </w:pPr>
      <w:r w:rsidRPr="00133F23">
        <w:rPr>
          <w:noProof/>
          <w:lang w:val="en-GB" w:eastAsia="en-GB"/>
        </w:rPr>
        <w:drawing>
          <wp:inline distT="0" distB="0" distL="0" distR="0" wp14:anchorId="21279CED" wp14:editId="07BBFAE1">
            <wp:extent cx="3766185" cy="92236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stretch>
                      <a:fillRect/>
                    </a:stretch>
                  </pic:blipFill>
                  <pic:spPr>
                    <a:xfrm>
                      <a:off x="0" y="0"/>
                      <a:ext cx="3861971" cy="945826"/>
                    </a:xfrm>
                    <a:prstGeom prst="rect">
                      <a:avLst/>
                    </a:prstGeom>
                  </pic:spPr>
                </pic:pic>
              </a:graphicData>
            </a:graphic>
          </wp:inline>
        </w:drawing>
      </w:r>
    </w:p>
    <w:p w14:paraId="042FD528" w14:textId="77777777" w:rsidR="00D01C16" w:rsidRPr="00D01C16" w:rsidRDefault="00D01C16" w:rsidP="00D01C16">
      <w:pPr>
        <w:pStyle w:val="PaperBody"/>
      </w:pPr>
      <w:r w:rsidRPr="00D01C16">
        <w:t>I could, of course clean up the text a bit manually, or enhance my SAS program to do it for me, thus making a diagram like this…</w:t>
      </w:r>
    </w:p>
    <w:p w14:paraId="661BAA33" w14:textId="77777777" w:rsidR="00D01C16" w:rsidRDefault="00D01C16" w:rsidP="00D01C16">
      <w:pPr>
        <w:pStyle w:val="SASCode"/>
        <w:pBdr>
          <w:top w:val="single" w:sz="4" w:space="1" w:color="auto"/>
          <w:left w:val="single" w:sz="4" w:space="4" w:color="auto"/>
          <w:bottom w:val="single" w:sz="4" w:space="1" w:color="auto"/>
          <w:right w:val="single" w:sz="4" w:space="4" w:color="auto"/>
        </w:pBdr>
      </w:pPr>
      <w:r>
        <w:t>digraph {</w:t>
      </w:r>
    </w:p>
    <w:p w14:paraId="4E5D65C1" w14:textId="77777777" w:rsidR="00D01C16" w:rsidRDefault="00D01C16" w:rsidP="00D01C16">
      <w:pPr>
        <w:pStyle w:val="SASCode"/>
        <w:pBdr>
          <w:top w:val="single" w:sz="4" w:space="1" w:color="auto"/>
          <w:left w:val="single" w:sz="4" w:space="4" w:color="auto"/>
          <w:bottom w:val="single" w:sz="4" w:space="1" w:color="auto"/>
          <w:right w:val="single" w:sz="4" w:space="4" w:color="auto"/>
        </w:pBdr>
      </w:pPr>
      <w:r>
        <w:t>"SASHELP.PRDSALE" -&gt; "X"</w:t>
      </w:r>
    </w:p>
    <w:p w14:paraId="70158749" w14:textId="77777777" w:rsidR="00D01C16" w:rsidRDefault="00D01C16" w:rsidP="00D01C16">
      <w:pPr>
        <w:pStyle w:val="SASCode"/>
        <w:pBdr>
          <w:top w:val="single" w:sz="4" w:space="1" w:color="auto"/>
          <w:left w:val="single" w:sz="4" w:space="4" w:color="auto"/>
          <w:bottom w:val="single" w:sz="4" w:space="1" w:color="auto"/>
          <w:right w:val="single" w:sz="4" w:space="4" w:color="auto"/>
        </w:pBdr>
      </w:pPr>
      <w:r>
        <w:t>"SASHELP.PRDSAL2" -&gt; "X"</w:t>
      </w:r>
    </w:p>
    <w:p w14:paraId="04F3E420" w14:textId="77777777" w:rsidR="00D01C16" w:rsidRDefault="00D01C16" w:rsidP="00D01C16">
      <w:pPr>
        <w:pStyle w:val="SASCode"/>
        <w:pBdr>
          <w:top w:val="single" w:sz="4" w:space="1" w:color="auto"/>
          <w:left w:val="single" w:sz="4" w:space="4" w:color="auto"/>
          <w:bottom w:val="single" w:sz="4" w:space="1" w:color="auto"/>
          <w:right w:val="single" w:sz="4" w:space="4" w:color="auto"/>
        </w:pBdr>
      </w:pPr>
      <w:r>
        <w:t>}</w:t>
      </w:r>
    </w:p>
    <w:p w14:paraId="5AC9A0EF" w14:textId="01015C21" w:rsidR="00D01C16" w:rsidRDefault="00D01C16" w:rsidP="00D01C16">
      <w:pPr>
        <w:pStyle w:val="PaperBody"/>
      </w:pPr>
      <w:r w:rsidRPr="0099418F">
        <w:rPr>
          <w:noProof/>
          <w:lang w:val="en-GB" w:eastAsia="en-GB"/>
        </w:rPr>
        <w:lastRenderedPageBreak/>
        <w:drawing>
          <wp:inline distT="0" distB="0" distL="0" distR="0" wp14:anchorId="5B677900" wp14:editId="2B99D057">
            <wp:extent cx="3194685" cy="921726"/>
            <wp:effectExtent l="0" t="0" r="571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3216605" cy="928050"/>
                    </a:xfrm>
                    <a:prstGeom prst="rect">
                      <a:avLst/>
                    </a:prstGeom>
                  </pic:spPr>
                </pic:pic>
              </a:graphicData>
            </a:graphic>
          </wp:inline>
        </w:drawing>
      </w:r>
    </w:p>
    <w:p w14:paraId="7AEC5777" w14:textId="77777777" w:rsidR="009D6747" w:rsidRPr="009D6747" w:rsidRDefault="009D6747" w:rsidP="009D6747">
      <w:pPr>
        <w:pStyle w:val="Heading3"/>
      </w:pPr>
      <w:r w:rsidRPr="009D6747">
        <w:t>Automating the approach</w:t>
      </w:r>
    </w:p>
    <w:p w14:paraId="57E469E0" w14:textId="77777777" w:rsidR="009D6747" w:rsidRPr="009D6747" w:rsidRDefault="009D6747" w:rsidP="009D6747">
      <w:pPr>
        <w:pStyle w:val="PaperBody"/>
      </w:pPr>
      <w:r w:rsidRPr="009D6747">
        <w:t>I have made some macros to enable this technique to be used more easily on all kinds of SAS code. The macros are:</w:t>
      </w:r>
    </w:p>
    <w:p w14:paraId="70BE9F59" w14:textId="424E3465" w:rsidR="009D6747" w:rsidRPr="009D6747" w:rsidRDefault="00986E4C">
      <w:pPr>
        <w:pStyle w:val="PaperBody"/>
        <w:numPr>
          <w:ilvl w:val="0"/>
          <w:numId w:val="6"/>
        </w:numPr>
      </w:pPr>
      <w:proofErr w:type="spellStart"/>
      <w:r w:rsidRPr="007E63C1">
        <w:rPr>
          <w:b/>
          <w:bCs/>
        </w:rPr>
        <w:t>e</w:t>
      </w:r>
      <w:r w:rsidR="009D6747" w:rsidRPr="007E63C1">
        <w:rPr>
          <w:b/>
          <w:bCs/>
        </w:rPr>
        <w:t>anbegin</w:t>
      </w:r>
      <w:proofErr w:type="spellEnd"/>
      <w:r w:rsidR="009D6747" w:rsidRPr="009D6747">
        <w:t xml:space="preserve"> - turns on recording with PROC SCAPROC</w:t>
      </w:r>
      <w:r w:rsidR="007E63C1">
        <w:t>.</w:t>
      </w:r>
    </w:p>
    <w:p w14:paraId="5BF40587" w14:textId="378D62A2" w:rsidR="009D6747" w:rsidRPr="009D6747" w:rsidRDefault="00986E4C">
      <w:pPr>
        <w:pStyle w:val="PaperBody"/>
        <w:numPr>
          <w:ilvl w:val="0"/>
          <w:numId w:val="6"/>
        </w:numPr>
      </w:pPr>
      <w:proofErr w:type="spellStart"/>
      <w:r w:rsidRPr="007E63C1">
        <w:rPr>
          <w:b/>
          <w:bCs/>
        </w:rPr>
        <w:t>e</w:t>
      </w:r>
      <w:r w:rsidR="009D6747" w:rsidRPr="007E63C1">
        <w:rPr>
          <w:b/>
          <w:bCs/>
        </w:rPr>
        <w:t>anend</w:t>
      </w:r>
      <w:proofErr w:type="spellEnd"/>
      <w:r w:rsidR="009D6747" w:rsidRPr="009D6747">
        <w:t xml:space="preserve"> - turns off recording and writes out</w:t>
      </w:r>
      <w:r w:rsidR="003018BF">
        <w:t>put</w:t>
      </w:r>
      <w:r w:rsidR="009D6747" w:rsidRPr="009D6747">
        <w:t xml:space="preserve"> to</w:t>
      </w:r>
      <w:r w:rsidR="003018BF">
        <w:t xml:space="preserve"> an external</w:t>
      </w:r>
      <w:r w:rsidR="009D6747" w:rsidRPr="009D6747">
        <w:t xml:space="preserve"> file</w:t>
      </w:r>
      <w:r w:rsidR="003018BF">
        <w:t>.</w:t>
      </w:r>
    </w:p>
    <w:p w14:paraId="3B84F0F9" w14:textId="3EAABFD0" w:rsidR="009D6747" w:rsidRPr="009D6747" w:rsidRDefault="00986E4C">
      <w:pPr>
        <w:pStyle w:val="PaperBody"/>
        <w:numPr>
          <w:ilvl w:val="0"/>
          <w:numId w:val="6"/>
        </w:numPr>
      </w:pPr>
      <w:r w:rsidRPr="007E63C1">
        <w:rPr>
          <w:b/>
          <w:bCs/>
        </w:rPr>
        <w:t>p</w:t>
      </w:r>
      <w:r w:rsidR="009D6747" w:rsidRPr="007E63C1">
        <w:rPr>
          <w:b/>
          <w:bCs/>
        </w:rPr>
        <w:t>ercentiles</w:t>
      </w:r>
      <w:r w:rsidR="009D6747" w:rsidRPr="009D6747">
        <w:t xml:space="preserve"> - calculates some percentiles based on the run time of steps, so we know which are the longest </w:t>
      </w:r>
      <w:r w:rsidR="003018BF" w:rsidRPr="009D6747">
        <w:t>ones.</w:t>
      </w:r>
    </w:p>
    <w:p w14:paraId="761D4DA1" w14:textId="3EE61651" w:rsidR="009D6747" w:rsidRPr="009D6747" w:rsidRDefault="00986E4C">
      <w:pPr>
        <w:pStyle w:val="PaperBody"/>
        <w:numPr>
          <w:ilvl w:val="0"/>
          <w:numId w:val="6"/>
        </w:numPr>
      </w:pPr>
      <w:proofErr w:type="spellStart"/>
      <w:r w:rsidRPr="007E63C1">
        <w:rPr>
          <w:b/>
          <w:bCs/>
        </w:rPr>
        <w:t>s</w:t>
      </w:r>
      <w:r w:rsidR="009D6747" w:rsidRPr="007E63C1">
        <w:rPr>
          <w:b/>
          <w:bCs/>
        </w:rPr>
        <w:t>caproc_analyse</w:t>
      </w:r>
      <w:proofErr w:type="spellEnd"/>
      <w:r w:rsidR="009D6747" w:rsidRPr="009D6747">
        <w:t xml:space="preserve"> - analyses the output from PROC SCAPROC and produces DOT language that is used by </w:t>
      </w:r>
      <w:r w:rsidR="00B47D60">
        <w:t>Graphviz</w:t>
      </w:r>
      <w:r w:rsidR="009D6747" w:rsidRPr="009D6747">
        <w:t xml:space="preserve"> to make a diagram.</w:t>
      </w:r>
    </w:p>
    <w:p w14:paraId="4452FF3D" w14:textId="77777777" w:rsidR="009D6747" w:rsidRPr="009D6747" w:rsidRDefault="009D6747" w:rsidP="009D6747">
      <w:pPr>
        <w:pStyle w:val="Heading3"/>
      </w:pPr>
      <w:r w:rsidRPr="009D6747">
        <w:t>To use this in your own SAS program</w:t>
      </w:r>
    </w:p>
    <w:p w14:paraId="3F1694F0" w14:textId="02623036" w:rsidR="009D6747" w:rsidRPr="009D6747" w:rsidRDefault="009D6747">
      <w:pPr>
        <w:pStyle w:val="PaperBody"/>
        <w:numPr>
          <w:ilvl w:val="0"/>
          <w:numId w:val="7"/>
        </w:numPr>
        <w:rPr>
          <w:lang w:val="en-GB"/>
        </w:rPr>
      </w:pPr>
      <w:r w:rsidRPr="009D6747">
        <w:rPr>
          <w:lang w:val="en-GB"/>
        </w:rPr>
        <w:t>You need to have the macros accessible either via an auto</w:t>
      </w:r>
      <w:r w:rsidR="003018BF">
        <w:rPr>
          <w:lang w:val="en-GB"/>
        </w:rPr>
        <w:t>-</w:t>
      </w:r>
      <w:r w:rsidRPr="009D6747">
        <w:rPr>
          <w:lang w:val="en-GB"/>
        </w:rPr>
        <w:t>call library or just run them first. Just copy them from this document and run in your SAS session.</w:t>
      </w:r>
    </w:p>
    <w:p w14:paraId="605C837E" w14:textId="77777777" w:rsidR="009D6747" w:rsidRPr="009D6747" w:rsidRDefault="009D6747">
      <w:pPr>
        <w:pStyle w:val="PaperBody"/>
        <w:numPr>
          <w:ilvl w:val="0"/>
          <w:numId w:val="7"/>
        </w:numPr>
        <w:rPr>
          <w:lang w:val="en-GB"/>
        </w:rPr>
      </w:pPr>
      <w:r w:rsidRPr="009D6747">
        <w:rPr>
          <w:lang w:val="en-GB"/>
        </w:rPr>
        <w:t>Turn on Enhanced Logging:</w:t>
      </w:r>
      <w:r w:rsidRPr="009D6747">
        <w:rPr>
          <w:lang w:val="en-GB"/>
        </w:rPr>
        <w:br/>
      </w:r>
      <w:r w:rsidRPr="009D6747">
        <w:rPr>
          <w:b/>
          <w:bCs/>
          <w:lang w:val="en-GB"/>
        </w:rPr>
        <w:t>%let _</w:t>
      </w:r>
      <w:proofErr w:type="spellStart"/>
      <w:r w:rsidRPr="009D6747">
        <w:rPr>
          <w:b/>
          <w:bCs/>
          <w:lang w:val="en-GB"/>
        </w:rPr>
        <w:t>eandebug</w:t>
      </w:r>
      <w:proofErr w:type="spellEnd"/>
      <w:r w:rsidRPr="009D6747">
        <w:rPr>
          <w:b/>
          <w:bCs/>
          <w:lang w:val="en-GB"/>
        </w:rPr>
        <w:t>=</w:t>
      </w:r>
      <w:proofErr w:type="spellStart"/>
      <w:proofErr w:type="gramStart"/>
      <w:r w:rsidRPr="009D6747">
        <w:rPr>
          <w:b/>
          <w:bCs/>
          <w:lang w:val="en-GB"/>
        </w:rPr>
        <w:t>scaproc</w:t>
      </w:r>
      <w:proofErr w:type="spellEnd"/>
      <w:r w:rsidRPr="009D6747">
        <w:rPr>
          <w:b/>
          <w:bCs/>
          <w:lang w:val="en-GB"/>
        </w:rPr>
        <w:t xml:space="preserve"> ;</w:t>
      </w:r>
      <w:proofErr w:type="gramEnd"/>
    </w:p>
    <w:p w14:paraId="582D5D7A" w14:textId="77777777" w:rsidR="009D6747" w:rsidRPr="009D6747" w:rsidRDefault="009D6747">
      <w:pPr>
        <w:pStyle w:val="PaperBody"/>
        <w:numPr>
          <w:ilvl w:val="0"/>
          <w:numId w:val="7"/>
        </w:numPr>
        <w:rPr>
          <w:lang w:val="en-GB"/>
        </w:rPr>
      </w:pPr>
      <w:r w:rsidRPr="009D6747">
        <w:rPr>
          <w:lang w:val="en-GB"/>
        </w:rPr>
        <w:t>Put the %EANBEGIN macro before your code.</w:t>
      </w:r>
    </w:p>
    <w:p w14:paraId="5F67EFF4" w14:textId="77777777" w:rsidR="009D6747" w:rsidRPr="009D6747" w:rsidRDefault="009D6747">
      <w:pPr>
        <w:pStyle w:val="PaperBody"/>
        <w:numPr>
          <w:ilvl w:val="0"/>
          <w:numId w:val="7"/>
        </w:numPr>
        <w:rPr>
          <w:lang w:val="en-GB"/>
        </w:rPr>
      </w:pPr>
      <w:r w:rsidRPr="009D6747">
        <w:rPr>
          <w:lang w:val="en-GB"/>
        </w:rPr>
        <w:t>Put the %EANEND macro after your code.</w:t>
      </w:r>
    </w:p>
    <w:p w14:paraId="316D4D4A" w14:textId="77777777" w:rsidR="009D6747" w:rsidRPr="009D6747" w:rsidRDefault="009D6747">
      <w:pPr>
        <w:pStyle w:val="PaperBody"/>
        <w:numPr>
          <w:ilvl w:val="0"/>
          <w:numId w:val="7"/>
        </w:numPr>
        <w:rPr>
          <w:lang w:val="en-GB"/>
        </w:rPr>
      </w:pPr>
      <w:r w:rsidRPr="009D6747">
        <w:rPr>
          <w:lang w:val="en-GB"/>
        </w:rPr>
        <w:t>Run those macros with your code.</w:t>
      </w:r>
    </w:p>
    <w:p w14:paraId="493AEE11" w14:textId="55251FC9" w:rsidR="009D6747" w:rsidRPr="009D6747" w:rsidRDefault="009D6747">
      <w:pPr>
        <w:pStyle w:val="PaperBody"/>
        <w:numPr>
          <w:ilvl w:val="0"/>
          <w:numId w:val="7"/>
        </w:numPr>
        <w:rPr>
          <w:lang w:val="en-GB"/>
        </w:rPr>
      </w:pPr>
      <w:r w:rsidRPr="009D6747">
        <w:rPr>
          <w:lang w:val="en-GB"/>
        </w:rPr>
        <w:t>Copy the lines from the table just created (</w:t>
      </w:r>
      <w:r w:rsidR="00B47D60">
        <w:rPr>
          <w:lang w:val="en-GB"/>
        </w:rPr>
        <w:t>GRAPHVIZ</w:t>
      </w:r>
      <w:r w:rsidRPr="009D6747">
        <w:rPr>
          <w:lang w:val="en-GB"/>
        </w:rPr>
        <w:t>).</w:t>
      </w:r>
    </w:p>
    <w:p w14:paraId="74CBE860" w14:textId="77777777" w:rsidR="009D6747" w:rsidRPr="009D6747" w:rsidRDefault="009D6747">
      <w:pPr>
        <w:pStyle w:val="PaperBody"/>
        <w:numPr>
          <w:ilvl w:val="1"/>
          <w:numId w:val="7"/>
        </w:numPr>
        <w:rPr>
          <w:lang w:val="en-GB"/>
        </w:rPr>
      </w:pPr>
      <w:r w:rsidRPr="009D6747">
        <w:rPr>
          <w:lang w:val="en-GB"/>
        </w:rPr>
        <w:t>View the table.</w:t>
      </w:r>
    </w:p>
    <w:p w14:paraId="4D9EA1C9" w14:textId="77777777" w:rsidR="009D6747" w:rsidRPr="009D6747" w:rsidRDefault="009D6747">
      <w:pPr>
        <w:pStyle w:val="PaperBody"/>
        <w:numPr>
          <w:ilvl w:val="1"/>
          <w:numId w:val="7"/>
        </w:numPr>
        <w:rPr>
          <w:lang w:val="en-GB"/>
        </w:rPr>
      </w:pPr>
      <w:r w:rsidRPr="009D6747">
        <w:rPr>
          <w:lang w:val="en-GB"/>
        </w:rPr>
        <w:t xml:space="preserve">Click on column, to select all values in </w:t>
      </w:r>
      <w:proofErr w:type="gramStart"/>
      <w:r w:rsidRPr="009D6747">
        <w:rPr>
          <w:lang w:val="en-GB"/>
        </w:rPr>
        <w:t>it</w:t>
      </w:r>
      <w:proofErr w:type="gramEnd"/>
    </w:p>
    <w:p w14:paraId="59B1800C" w14:textId="77777777" w:rsidR="009D6747" w:rsidRPr="009D6747" w:rsidRDefault="009D6747">
      <w:pPr>
        <w:pStyle w:val="PaperBody"/>
        <w:numPr>
          <w:ilvl w:val="1"/>
          <w:numId w:val="7"/>
        </w:numPr>
        <w:rPr>
          <w:lang w:val="en-GB"/>
        </w:rPr>
      </w:pPr>
      <w:r w:rsidRPr="009D6747">
        <w:rPr>
          <w:lang w:val="en-GB"/>
        </w:rPr>
        <w:t>Then control-C.</w:t>
      </w:r>
    </w:p>
    <w:p w14:paraId="098A3902" w14:textId="3FCFDF81" w:rsidR="009D6747" w:rsidRPr="009D6747" w:rsidRDefault="009D6747">
      <w:pPr>
        <w:pStyle w:val="PaperBody"/>
        <w:numPr>
          <w:ilvl w:val="0"/>
          <w:numId w:val="7"/>
        </w:numPr>
        <w:rPr>
          <w:lang w:val="en-GB"/>
        </w:rPr>
      </w:pPr>
      <w:r w:rsidRPr="009D6747">
        <w:rPr>
          <w:lang w:val="en-GB"/>
        </w:rPr>
        <w:t>Go to </w:t>
      </w:r>
      <w:hyperlink r:id="rId22" w:history="1">
        <w:r w:rsidRPr="009D6747">
          <w:rPr>
            <w:rStyle w:val="Hyperlink"/>
            <w:lang w:val="en-GB"/>
          </w:rPr>
          <w:t>http://web</w:t>
        </w:r>
        <w:r w:rsidR="00B47D60">
          <w:rPr>
            <w:rStyle w:val="Hyperlink"/>
            <w:lang w:val="en-GB"/>
          </w:rPr>
          <w:t>Graphviz</w:t>
        </w:r>
        <w:r w:rsidRPr="009D6747">
          <w:rPr>
            <w:rStyle w:val="Hyperlink"/>
            <w:lang w:val="en-GB"/>
          </w:rPr>
          <w:t>.com</w:t>
        </w:r>
      </w:hyperlink>
    </w:p>
    <w:p w14:paraId="16B9C3BE" w14:textId="77777777" w:rsidR="009D6747" w:rsidRPr="009D6747" w:rsidRDefault="009D6747">
      <w:pPr>
        <w:pStyle w:val="PaperBody"/>
        <w:numPr>
          <w:ilvl w:val="1"/>
          <w:numId w:val="7"/>
        </w:numPr>
        <w:rPr>
          <w:lang w:val="en-GB"/>
        </w:rPr>
      </w:pPr>
      <w:r w:rsidRPr="009D6747">
        <w:rPr>
          <w:lang w:val="en-GB"/>
        </w:rPr>
        <w:t>Paste the lines into the Text Area.</w:t>
      </w:r>
    </w:p>
    <w:p w14:paraId="6F970478" w14:textId="77777777" w:rsidR="009D6747" w:rsidRPr="009D6747" w:rsidRDefault="009D6747">
      <w:pPr>
        <w:pStyle w:val="PaperBody"/>
        <w:numPr>
          <w:ilvl w:val="1"/>
          <w:numId w:val="7"/>
        </w:numPr>
        <w:rPr>
          <w:lang w:val="en-GB"/>
        </w:rPr>
      </w:pPr>
      <w:r w:rsidRPr="009D6747">
        <w:rPr>
          <w:lang w:val="en-GB"/>
        </w:rPr>
        <w:t>Press "Generate Graph!" button.</w:t>
      </w:r>
    </w:p>
    <w:p w14:paraId="0F93757E" w14:textId="0816A837" w:rsidR="009D6747" w:rsidRPr="009D6747" w:rsidRDefault="009D6747">
      <w:pPr>
        <w:pStyle w:val="PaperBody"/>
        <w:numPr>
          <w:ilvl w:val="0"/>
          <w:numId w:val="7"/>
        </w:numPr>
        <w:rPr>
          <w:lang w:val="en-GB"/>
        </w:rPr>
      </w:pPr>
      <w:r w:rsidRPr="009D6747">
        <w:rPr>
          <w:lang w:val="en-GB"/>
        </w:rPr>
        <w:t xml:space="preserve">Now you will have your diagram displayed in your web browser. You can copy it into documentation, or you could save it as a SVG (small and scalable), PNG (small and not scalable) or BMP (big and not scalable). I would suggest SVG as the file size is small and you can scale it as big or small as </w:t>
      </w:r>
      <w:r w:rsidR="007F4C38">
        <w:rPr>
          <w:lang w:val="en-GB"/>
        </w:rPr>
        <w:t>required</w:t>
      </w:r>
      <w:r w:rsidRPr="009D6747">
        <w:rPr>
          <w:lang w:val="en-GB"/>
        </w:rPr>
        <w:t xml:space="preserve"> without </w:t>
      </w:r>
      <w:r w:rsidR="003018BF">
        <w:rPr>
          <w:lang w:val="en-GB"/>
        </w:rPr>
        <w:t>reducing</w:t>
      </w:r>
      <w:r w:rsidRPr="009D6747">
        <w:rPr>
          <w:lang w:val="en-GB"/>
        </w:rPr>
        <w:t xml:space="preserve"> quality.</w:t>
      </w:r>
      <w:r w:rsidRPr="009D6747">
        <w:t xml:space="preserve"> </w:t>
      </w:r>
    </w:p>
    <w:p w14:paraId="03727C47" w14:textId="77777777" w:rsidR="009D6747" w:rsidRPr="009D6747" w:rsidRDefault="009D6747" w:rsidP="009D6747">
      <w:pPr>
        <w:pStyle w:val="Heading3"/>
      </w:pPr>
      <w:r w:rsidRPr="009D6747">
        <w:t xml:space="preserve">Example showing how we can make a </w:t>
      </w:r>
      <w:proofErr w:type="gramStart"/>
      <w:r w:rsidRPr="009D6747">
        <w:t>diagram</w:t>
      </w:r>
      <w:proofErr w:type="gramEnd"/>
    </w:p>
    <w:p w14:paraId="5A166A3C" w14:textId="77777777" w:rsidR="009D6747" w:rsidRPr="009D6747" w:rsidRDefault="009D6747" w:rsidP="009D6747">
      <w:pPr>
        <w:pStyle w:val="PaperBody"/>
      </w:pPr>
      <w:r w:rsidRPr="009D6747">
        <w:t xml:space="preserve">The statements highlighted in </w:t>
      </w:r>
      <w:r w:rsidRPr="009F59C6">
        <w:rPr>
          <w:highlight w:val="yellow"/>
        </w:rPr>
        <w:t>yellow</w:t>
      </w:r>
      <w:r w:rsidRPr="009D6747">
        <w:t xml:space="preserve"> are the ones which are used to create the information needed to make a flow diagram of your SAS code.</w:t>
      </w:r>
    </w:p>
    <w:p w14:paraId="01708A8A" w14:textId="77777777" w:rsidR="009D6747" w:rsidRDefault="009D6747" w:rsidP="00EE1E94">
      <w:pPr>
        <w:pStyle w:val="code"/>
        <w:rPr>
          <w:rFonts w:ascii="Calibri" w:hAnsi="Calibri"/>
          <w:color w:val="000000"/>
          <w:sz w:val="22"/>
          <w:szCs w:val="22"/>
        </w:rPr>
      </w:pPr>
      <w:r>
        <w:rPr>
          <w:color w:val="000000"/>
        </w:rPr>
        <w:t>%</w:t>
      </w:r>
      <w:r>
        <w:t xml:space="preserve">* set macro variable to turn on SCAPROC and set verbose </w:t>
      </w:r>
      <w:proofErr w:type="gramStart"/>
      <w:r>
        <w:t>logging ;</w:t>
      </w:r>
      <w:proofErr w:type="gramEnd"/>
    </w:p>
    <w:p w14:paraId="557F6EC7" w14:textId="77777777" w:rsidR="009D6747" w:rsidRDefault="009D6747" w:rsidP="00EE1E94">
      <w:pPr>
        <w:pStyle w:val="code"/>
        <w:rPr>
          <w:rFonts w:ascii="Calibri" w:hAnsi="Calibri"/>
          <w:color w:val="000000"/>
          <w:sz w:val="22"/>
          <w:szCs w:val="22"/>
        </w:rPr>
      </w:pPr>
      <w:r>
        <w:rPr>
          <w:color w:val="0000FF"/>
          <w:shd w:val="clear" w:color="auto" w:fill="FFFF00"/>
        </w:rPr>
        <w:t>%let</w:t>
      </w:r>
      <w:r>
        <w:rPr>
          <w:rStyle w:val="apple-converted-space"/>
          <w:color w:val="000000"/>
          <w:sz w:val="18"/>
          <w:szCs w:val="18"/>
          <w:shd w:val="clear" w:color="auto" w:fill="FFFF00"/>
        </w:rPr>
        <w:t> </w:t>
      </w:r>
      <w:r>
        <w:rPr>
          <w:color w:val="000000"/>
          <w:shd w:val="clear" w:color="auto" w:fill="FFFF00"/>
        </w:rPr>
        <w:t>_</w:t>
      </w:r>
      <w:proofErr w:type="spellStart"/>
      <w:r>
        <w:rPr>
          <w:color w:val="000000"/>
          <w:shd w:val="clear" w:color="auto" w:fill="FFFF00"/>
        </w:rPr>
        <w:t>eandebug</w:t>
      </w:r>
      <w:proofErr w:type="spellEnd"/>
      <w:r>
        <w:rPr>
          <w:color w:val="000000"/>
          <w:shd w:val="clear" w:color="auto" w:fill="FFFF00"/>
        </w:rPr>
        <w:t>=</w:t>
      </w:r>
      <w:proofErr w:type="spellStart"/>
      <w:proofErr w:type="gramStart"/>
      <w:r>
        <w:rPr>
          <w:color w:val="000000"/>
          <w:shd w:val="clear" w:color="auto" w:fill="FFFF00"/>
        </w:rPr>
        <w:t>scaproc,verbose</w:t>
      </w:r>
      <w:proofErr w:type="spellEnd"/>
      <w:proofErr w:type="gramEnd"/>
      <w:r>
        <w:rPr>
          <w:color w:val="000000"/>
          <w:shd w:val="clear" w:color="auto" w:fill="FFFF00"/>
        </w:rPr>
        <w:t>;</w:t>
      </w:r>
    </w:p>
    <w:p w14:paraId="14C9AD4D" w14:textId="77777777" w:rsidR="009D6747" w:rsidRDefault="009D6747" w:rsidP="00EE1E94">
      <w:pPr>
        <w:pStyle w:val="code"/>
        <w:rPr>
          <w:rFonts w:ascii="Calibri" w:hAnsi="Calibri"/>
          <w:color w:val="000000"/>
          <w:sz w:val="22"/>
          <w:szCs w:val="22"/>
        </w:rPr>
      </w:pPr>
      <w:r>
        <w:rPr>
          <w:color w:val="000000"/>
        </w:rPr>
        <w:t> </w:t>
      </w:r>
    </w:p>
    <w:p w14:paraId="180A1C38" w14:textId="77777777" w:rsidR="009D6747" w:rsidRDefault="009D6747" w:rsidP="00EE1E94">
      <w:pPr>
        <w:pStyle w:val="code"/>
        <w:rPr>
          <w:rFonts w:ascii="Calibri" w:hAnsi="Calibri"/>
          <w:color w:val="000000"/>
          <w:sz w:val="22"/>
          <w:szCs w:val="22"/>
        </w:rPr>
      </w:pPr>
      <w:r>
        <w:rPr>
          <w:color w:val="000000"/>
        </w:rPr>
        <w:t>%</w:t>
      </w:r>
      <w:r>
        <w:t xml:space="preserve">* Start recording SCAPROC </w:t>
      </w:r>
      <w:proofErr w:type="gramStart"/>
      <w:r>
        <w:t>data ;</w:t>
      </w:r>
      <w:proofErr w:type="gramEnd"/>
    </w:p>
    <w:p w14:paraId="56E9617D" w14:textId="77777777" w:rsidR="009D6747" w:rsidRDefault="009D6747" w:rsidP="00EE1E94">
      <w:pPr>
        <w:pStyle w:val="code"/>
        <w:rPr>
          <w:rFonts w:ascii="Calibri" w:hAnsi="Calibri"/>
          <w:color w:val="000000"/>
          <w:sz w:val="22"/>
          <w:szCs w:val="22"/>
        </w:rPr>
      </w:pPr>
      <w:r>
        <w:rPr>
          <w:color w:val="000000"/>
          <w:shd w:val="clear" w:color="auto" w:fill="FFFF00"/>
        </w:rPr>
        <w:t>%</w:t>
      </w:r>
      <w:proofErr w:type="spellStart"/>
      <w:proofErr w:type="gramStart"/>
      <w:r>
        <w:rPr>
          <w:b/>
          <w:bCs/>
          <w:i/>
          <w:iCs/>
          <w:color w:val="000000"/>
          <w:shd w:val="clear" w:color="auto" w:fill="FFFF00"/>
        </w:rPr>
        <w:t>eanbegin</w:t>
      </w:r>
      <w:proofErr w:type="spellEnd"/>
      <w:r>
        <w:rPr>
          <w:color w:val="000000"/>
          <w:shd w:val="clear" w:color="auto" w:fill="FFFF00"/>
        </w:rPr>
        <w:t>(</w:t>
      </w:r>
      <w:proofErr w:type="gramEnd"/>
      <w:r>
        <w:rPr>
          <w:color w:val="000000"/>
          <w:shd w:val="clear" w:color="auto" w:fill="FFFF00"/>
        </w:rPr>
        <w:t>Sample</w:t>
      </w:r>
      <w:r>
        <w:rPr>
          <w:rStyle w:val="apple-converted-space"/>
          <w:color w:val="000000"/>
          <w:sz w:val="18"/>
          <w:szCs w:val="18"/>
          <w:shd w:val="clear" w:color="auto" w:fill="FFFF00"/>
        </w:rPr>
        <w:t> </w:t>
      </w:r>
      <w:r>
        <w:rPr>
          <w:b/>
          <w:bCs/>
          <w:color w:val="008080"/>
          <w:shd w:val="clear" w:color="auto" w:fill="FFFF00"/>
        </w:rPr>
        <w:t>1</w:t>
      </w:r>
      <w:r>
        <w:rPr>
          <w:color w:val="000000"/>
          <w:shd w:val="clear" w:color="auto" w:fill="FFFF00"/>
        </w:rPr>
        <w:t>)</w:t>
      </w:r>
    </w:p>
    <w:p w14:paraId="524DEDBF" w14:textId="77777777" w:rsidR="009D6747" w:rsidRDefault="009D6747" w:rsidP="00EE1E94">
      <w:pPr>
        <w:pStyle w:val="code"/>
        <w:rPr>
          <w:rFonts w:ascii="Calibri" w:hAnsi="Calibri"/>
          <w:color w:val="000000"/>
          <w:sz w:val="22"/>
          <w:szCs w:val="22"/>
        </w:rPr>
      </w:pPr>
      <w:r>
        <w:rPr>
          <w:color w:val="000000"/>
        </w:rPr>
        <w:t> </w:t>
      </w:r>
    </w:p>
    <w:p w14:paraId="12A6A376" w14:textId="77777777" w:rsidR="009D6747" w:rsidRDefault="009D6747" w:rsidP="00EE1E94">
      <w:pPr>
        <w:pStyle w:val="code"/>
        <w:rPr>
          <w:rFonts w:ascii="Calibri" w:hAnsi="Calibri"/>
          <w:color w:val="000000"/>
          <w:sz w:val="22"/>
          <w:szCs w:val="22"/>
        </w:rPr>
      </w:pPr>
      <w:r>
        <w:t>**************************************************************************;</w:t>
      </w:r>
    </w:p>
    <w:p w14:paraId="1DD9AF00" w14:textId="77777777" w:rsidR="009D6747" w:rsidRDefault="009D6747" w:rsidP="00EE1E94">
      <w:pPr>
        <w:pStyle w:val="code"/>
        <w:rPr>
          <w:rFonts w:ascii="Calibri" w:hAnsi="Calibri"/>
          <w:color w:val="000000"/>
          <w:sz w:val="22"/>
          <w:szCs w:val="22"/>
        </w:rPr>
      </w:pPr>
      <w:r>
        <w:t xml:space="preserve">*** This is the sample program we will measure and then make a flow </w:t>
      </w:r>
      <w:proofErr w:type="gramStart"/>
      <w:r>
        <w:t>chart ;</w:t>
      </w:r>
      <w:proofErr w:type="gramEnd"/>
    </w:p>
    <w:p w14:paraId="431B5144" w14:textId="77777777" w:rsidR="009D6747" w:rsidRDefault="009D6747" w:rsidP="00EE1E94">
      <w:pPr>
        <w:pStyle w:val="code"/>
        <w:rPr>
          <w:rFonts w:ascii="Calibri" w:hAnsi="Calibri"/>
          <w:color w:val="000000"/>
          <w:sz w:val="22"/>
          <w:szCs w:val="22"/>
        </w:rPr>
      </w:pPr>
      <w:r>
        <w:lastRenderedPageBreak/>
        <w:t>**************************************************************************;</w:t>
      </w:r>
    </w:p>
    <w:p w14:paraId="0A09755F" w14:textId="77777777" w:rsidR="009D6747" w:rsidRDefault="009D6747" w:rsidP="00EE1E94">
      <w:pPr>
        <w:pStyle w:val="code"/>
        <w:rPr>
          <w:rFonts w:ascii="Calibri" w:hAnsi="Calibri"/>
          <w:color w:val="000000"/>
          <w:sz w:val="22"/>
          <w:szCs w:val="22"/>
        </w:rPr>
      </w:pPr>
      <w:r>
        <w:rPr>
          <w:b/>
          <w:bCs/>
          <w:color w:val="000080"/>
        </w:rPr>
        <w:t>data</w:t>
      </w:r>
      <w:r>
        <w:rPr>
          <w:rStyle w:val="apple-converted-space"/>
          <w:color w:val="000000"/>
          <w:sz w:val="18"/>
          <w:szCs w:val="18"/>
        </w:rPr>
        <w:t> </w:t>
      </w:r>
      <w:proofErr w:type="gramStart"/>
      <w:r>
        <w:rPr>
          <w:color w:val="000000"/>
        </w:rPr>
        <w:t>x ;</w:t>
      </w:r>
      <w:proofErr w:type="gramEnd"/>
    </w:p>
    <w:p w14:paraId="27E884EC"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set</w:t>
      </w:r>
      <w:r>
        <w:rPr>
          <w:rStyle w:val="apple-converted-space"/>
          <w:color w:val="000000"/>
          <w:sz w:val="18"/>
          <w:szCs w:val="18"/>
        </w:rPr>
        <w:t> </w:t>
      </w:r>
      <w:proofErr w:type="spellStart"/>
      <w:r>
        <w:rPr>
          <w:color w:val="000000"/>
        </w:rPr>
        <w:t>sashelp.</w:t>
      </w:r>
      <w:proofErr w:type="gramStart"/>
      <w:r>
        <w:rPr>
          <w:color w:val="000000"/>
        </w:rPr>
        <w:t>class</w:t>
      </w:r>
      <w:proofErr w:type="spellEnd"/>
      <w:r>
        <w:rPr>
          <w:color w:val="000000"/>
        </w:rPr>
        <w:t xml:space="preserve"> ;</w:t>
      </w:r>
      <w:proofErr w:type="gramEnd"/>
    </w:p>
    <w:p w14:paraId="1E40092F" w14:textId="77777777" w:rsidR="009D6747" w:rsidRDefault="009D6747" w:rsidP="00EE1E94">
      <w:pPr>
        <w:pStyle w:val="code"/>
        <w:rPr>
          <w:rFonts w:ascii="Calibri" w:hAnsi="Calibri"/>
          <w:color w:val="000000"/>
          <w:sz w:val="22"/>
          <w:szCs w:val="22"/>
        </w:rPr>
      </w:pPr>
      <w:proofErr w:type="gramStart"/>
      <w:r>
        <w:rPr>
          <w:b/>
          <w:bCs/>
          <w:color w:val="000080"/>
        </w:rPr>
        <w:t>run</w:t>
      </w:r>
      <w:r>
        <w:rPr>
          <w:rStyle w:val="apple-converted-space"/>
          <w:color w:val="000000"/>
          <w:sz w:val="18"/>
          <w:szCs w:val="18"/>
        </w:rPr>
        <w:t> </w:t>
      </w:r>
      <w:r>
        <w:rPr>
          <w:color w:val="000000"/>
        </w:rPr>
        <w:t>;</w:t>
      </w:r>
      <w:proofErr w:type="gramEnd"/>
    </w:p>
    <w:p w14:paraId="19AD1370" w14:textId="77777777" w:rsidR="009D6747" w:rsidRDefault="009D6747" w:rsidP="00EE1E94">
      <w:pPr>
        <w:pStyle w:val="code"/>
        <w:rPr>
          <w:rFonts w:ascii="Calibri" w:hAnsi="Calibri"/>
          <w:color w:val="000000"/>
          <w:sz w:val="22"/>
          <w:szCs w:val="22"/>
        </w:rPr>
      </w:pPr>
      <w:r>
        <w:rPr>
          <w:color w:val="000000"/>
        </w:rPr>
        <w:t> </w:t>
      </w:r>
    </w:p>
    <w:p w14:paraId="1FCF6E7B" w14:textId="77777777" w:rsidR="009D6747" w:rsidRDefault="009D6747" w:rsidP="00EE1E94">
      <w:pPr>
        <w:pStyle w:val="code"/>
        <w:rPr>
          <w:rFonts w:ascii="Calibri" w:hAnsi="Calibri"/>
          <w:color w:val="000000"/>
          <w:sz w:val="22"/>
          <w:szCs w:val="22"/>
        </w:rPr>
      </w:pPr>
      <w:r>
        <w:rPr>
          <w:b/>
          <w:bCs/>
          <w:color w:val="000080"/>
        </w:rPr>
        <w:t>data</w:t>
      </w:r>
      <w:r>
        <w:rPr>
          <w:rStyle w:val="apple-converted-space"/>
          <w:color w:val="000000"/>
          <w:sz w:val="18"/>
          <w:szCs w:val="18"/>
        </w:rPr>
        <w:t> </w:t>
      </w:r>
      <w:proofErr w:type="gramStart"/>
      <w:r>
        <w:rPr>
          <w:color w:val="000000"/>
        </w:rPr>
        <w:t>y ;</w:t>
      </w:r>
      <w:proofErr w:type="gramEnd"/>
    </w:p>
    <w:p w14:paraId="73CE2066"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set</w:t>
      </w:r>
      <w:r>
        <w:rPr>
          <w:rStyle w:val="apple-converted-space"/>
          <w:color w:val="000000"/>
          <w:sz w:val="18"/>
          <w:szCs w:val="18"/>
        </w:rPr>
        <w:t> </w:t>
      </w:r>
      <w:proofErr w:type="spellStart"/>
      <w:r>
        <w:rPr>
          <w:color w:val="000000"/>
        </w:rPr>
        <w:t>sashelp.</w:t>
      </w:r>
      <w:proofErr w:type="gramStart"/>
      <w:r>
        <w:rPr>
          <w:color w:val="000000"/>
        </w:rPr>
        <w:t>class</w:t>
      </w:r>
      <w:proofErr w:type="spellEnd"/>
      <w:r>
        <w:rPr>
          <w:color w:val="000000"/>
        </w:rPr>
        <w:t xml:space="preserve"> ;</w:t>
      </w:r>
      <w:proofErr w:type="gramEnd"/>
    </w:p>
    <w:p w14:paraId="45BDE057" w14:textId="77777777" w:rsidR="009D6747" w:rsidRDefault="009D6747" w:rsidP="00EE1E94">
      <w:pPr>
        <w:pStyle w:val="code"/>
        <w:rPr>
          <w:rFonts w:ascii="Calibri" w:hAnsi="Calibri"/>
          <w:color w:val="000000"/>
          <w:sz w:val="22"/>
          <w:szCs w:val="22"/>
        </w:rPr>
      </w:pPr>
      <w:proofErr w:type="gramStart"/>
      <w:r>
        <w:rPr>
          <w:b/>
          <w:bCs/>
          <w:color w:val="000080"/>
        </w:rPr>
        <w:t>run</w:t>
      </w:r>
      <w:r>
        <w:rPr>
          <w:rStyle w:val="apple-converted-space"/>
          <w:color w:val="000000"/>
          <w:sz w:val="18"/>
          <w:szCs w:val="18"/>
        </w:rPr>
        <w:t> </w:t>
      </w:r>
      <w:r>
        <w:rPr>
          <w:color w:val="000000"/>
        </w:rPr>
        <w:t>;</w:t>
      </w:r>
      <w:proofErr w:type="gramEnd"/>
    </w:p>
    <w:p w14:paraId="20544A0A" w14:textId="77777777" w:rsidR="009D6747" w:rsidRDefault="009D6747" w:rsidP="00EE1E94">
      <w:pPr>
        <w:pStyle w:val="code"/>
        <w:rPr>
          <w:rFonts w:ascii="Calibri" w:hAnsi="Calibri"/>
          <w:color w:val="000000"/>
          <w:sz w:val="22"/>
          <w:szCs w:val="22"/>
        </w:rPr>
      </w:pPr>
      <w:r>
        <w:rPr>
          <w:color w:val="000000"/>
        </w:rPr>
        <w:t> </w:t>
      </w:r>
    </w:p>
    <w:p w14:paraId="5CA932B4" w14:textId="77777777" w:rsidR="009D6747" w:rsidRDefault="009D6747" w:rsidP="00EE1E94">
      <w:pPr>
        <w:pStyle w:val="code"/>
        <w:rPr>
          <w:rFonts w:ascii="Calibri" w:hAnsi="Calibri"/>
          <w:color w:val="000000"/>
          <w:sz w:val="22"/>
          <w:szCs w:val="22"/>
        </w:rPr>
      </w:pPr>
      <w:r>
        <w:rPr>
          <w:b/>
          <w:bCs/>
          <w:color w:val="000080"/>
        </w:rPr>
        <w:t>proc</w:t>
      </w:r>
      <w:r>
        <w:rPr>
          <w:rStyle w:val="apple-converted-space"/>
          <w:color w:val="000000"/>
          <w:sz w:val="18"/>
          <w:szCs w:val="18"/>
        </w:rPr>
        <w:t> </w:t>
      </w:r>
      <w:r>
        <w:rPr>
          <w:b/>
          <w:bCs/>
          <w:color w:val="000080"/>
        </w:rPr>
        <w:t>summary</w:t>
      </w:r>
      <w:r>
        <w:rPr>
          <w:rStyle w:val="apple-converted-space"/>
          <w:color w:val="000000"/>
          <w:sz w:val="18"/>
          <w:szCs w:val="18"/>
        </w:rPr>
        <w:t> </w:t>
      </w:r>
      <w:r>
        <w:rPr>
          <w:color w:val="0000FF"/>
        </w:rPr>
        <w:t>data</w:t>
      </w:r>
      <w:r>
        <w:rPr>
          <w:color w:val="000000"/>
        </w:rPr>
        <w:t>=</w:t>
      </w:r>
      <w:proofErr w:type="gramStart"/>
      <w:r>
        <w:rPr>
          <w:color w:val="000000"/>
        </w:rPr>
        <w:t>x ;</w:t>
      </w:r>
      <w:proofErr w:type="gramEnd"/>
    </w:p>
    <w:p w14:paraId="620B11C2"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class</w:t>
      </w:r>
      <w:r>
        <w:rPr>
          <w:rStyle w:val="apple-converted-space"/>
          <w:color w:val="000000"/>
          <w:sz w:val="18"/>
          <w:szCs w:val="18"/>
        </w:rPr>
        <w:t> </w:t>
      </w:r>
      <w:proofErr w:type="gramStart"/>
      <w:r>
        <w:rPr>
          <w:color w:val="000000"/>
        </w:rPr>
        <w:t>sex ;</w:t>
      </w:r>
      <w:proofErr w:type="gramEnd"/>
    </w:p>
    <w:p w14:paraId="5DB52EAB"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var</w:t>
      </w:r>
      <w:r>
        <w:rPr>
          <w:rStyle w:val="apple-converted-space"/>
          <w:color w:val="000000"/>
          <w:sz w:val="18"/>
          <w:szCs w:val="18"/>
        </w:rPr>
        <w:t> </w:t>
      </w:r>
      <w:proofErr w:type="gramStart"/>
      <w:r>
        <w:rPr>
          <w:color w:val="000000"/>
        </w:rPr>
        <w:t>height ;</w:t>
      </w:r>
      <w:proofErr w:type="gramEnd"/>
    </w:p>
    <w:p w14:paraId="0ACC453E"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output</w:t>
      </w:r>
      <w:r>
        <w:rPr>
          <w:rStyle w:val="apple-converted-space"/>
          <w:color w:val="000000"/>
          <w:sz w:val="18"/>
          <w:szCs w:val="18"/>
        </w:rPr>
        <w:t> </w:t>
      </w:r>
      <w:r>
        <w:rPr>
          <w:color w:val="0000FF"/>
        </w:rPr>
        <w:t>out</w:t>
      </w:r>
      <w:r>
        <w:rPr>
          <w:color w:val="000000"/>
        </w:rPr>
        <w:t>=x2</w:t>
      </w:r>
      <w:r>
        <w:rPr>
          <w:rStyle w:val="apple-converted-space"/>
          <w:color w:val="000000"/>
          <w:sz w:val="18"/>
          <w:szCs w:val="18"/>
        </w:rPr>
        <w:t> </w:t>
      </w:r>
      <w:r>
        <w:rPr>
          <w:color w:val="0000FF"/>
        </w:rPr>
        <w:t>mean</w:t>
      </w:r>
      <w:proofErr w:type="gramStart"/>
      <w:r>
        <w:rPr>
          <w:color w:val="000000"/>
        </w:rPr>
        <w:t>= ;</w:t>
      </w:r>
      <w:proofErr w:type="gramEnd"/>
    </w:p>
    <w:p w14:paraId="59891D4F" w14:textId="77777777" w:rsidR="009D6747" w:rsidRDefault="009D6747" w:rsidP="00EE1E94">
      <w:pPr>
        <w:pStyle w:val="code"/>
        <w:rPr>
          <w:rFonts w:ascii="Calibri" w:hAnsi="Calibri"/>
          <w:color w:val="000000"/>
          <w:sz w:val="22"/>
          <w:szCs w:val="22"/>
        </w:rPr>
      </w:pPr>
      <w:proofErr w:type="gramStart"/>
      <w:r>
        <w:rPr>
          <w:b/>
          <w:bCs/>
          <w:color w:val="000080"/>
        </w:rPr>
        <w:t>run</w:t>
      </w:r>
      <w:r>
        <w:rPr>
          <w:rStyle w:val="apple-converted-space"/>
          <w:color w:val="000000"/>
          <w:sz w:val="18"/>
          <w:szCs w:val="18"/>
        </w:rPr>
        <w:t> </w:t>
      </w:r>
      <w:r>
        <w:rPr>
          <w:color w:val="000000"/>
        </w:rPr>
        <w:t>;</w:t>
      </w:r>
      <w:proofErr w:type="gramEnd"/>
    </w:p>
    <w:p w14:paraId="7C364BF8" w14:textId="77777777" w:rsidR="009D6747" w:rsidRDefault="009D6747" w:rsidP="00EE1E94">
      <w:pPr>
        <w:pStyle w:val="code"/>
        <w:rPr>
          <w:rFonts w:ascii="Calibri" w:hAnsi="Calibri"/>
          <w:color w:val="000000"/>
          <w:sz w:val="22"/>
          <w:szCs w:val="22"/>
        </w:rPr>
      </w:pPr>
      <w:r>
        <w:rPr>
          <w:color w:val="000000"/>
        </w:rPr>
        <w:t> </w:t>
      </w:r>
    </w:p>
    <w:p w14:paraId="4A0D54FD" w14:textId="77777777" w:rsidR="009D6747" w:rsidRDefault="009D6747" w:rsidP="00EE1E94">
      <w:pPr>
        <w:pStyle w:val="code"/>
        <w:rPr>
          <w:rFonts w:ascii="Calibri" w:hAnsi="Calibri"/>
          <w:color w:val="000000"/>
          <w:sz w:val="22"/>
          <w:szCs w:val="22"/>
        </w:rPr>
      </w:pPr>
      <w:r>
        <w:rPr>
          <w:b/>
          <w:bCs/>
          <w:color w:val="000080"/>
        </w:rPr>
        <w:t>proc</w:t>
      </w:r>
      <w:r>
        <w:rPr>
          <w:rStyle w:val="apple-converted-space"/>
          <w:color w:val="000000"/>
          <w:sz w:val="18"/>
          <w:szCs w:val="18"/>
        </w:rPr>
        <w:t> </w:t>
      </w:r>
      <w:r>
        <w:rPr>
          <w:b/>
          <w:bCs/>
          <w:color w:val="000080"/>
        </w:rPr>
        <w:t>summary</w:t>
      </w:r>
      <w:r>
        <w:rPr>
          <w:rStyle w:val="apple-converted-space"/>
          <w:color w:val="000000"/>
          <w:sz w:val="18"/>
          <w:szCs w:val="18"/>
        </w:rPr>
        <w:t> </w:t>
      </w:r>
      <w:r>
        <w:rPr>
          <w:color w:val="0000FF"/>
        </w:rPr>
        <w:t>data</w:t>
      </w:r>
      <w:r>
        <w:rPr>
          <w:color w:val="000000"/>
        </w:rPr>
        <w:t>=</w:t>
      </w:r>
      <w:proofErr w:type="gramStart"/>
      <w:r>
        <w:rPr>
          <w:color w:val="000000"/>
        </w:rPr>
        <w:t>y ;</w:t>
      </w:r>
      <w:proofErr w:type="gramEnd"/>
    </w:p>
    <w:p w14:paraId="7C825D53"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class</w:t>
      </w:r>
      <w:r>
        <w:rPr>
          <w:rStyle w:val="apple-converted-space"/>
          <w:color w:val="000000"/>
          <w:sz w:val="18"/>
          <w:szCs w:val="18"/>
        </w:rPr>
        <w:t> </w:t>
      </w:r>
      <w:proofErr w:type="gramStart"/>
      <w:r>
        <w:rPr>
          <w:color w:val="000000"/>
        </w:rPr>
        <w:t>sex ;</w:t>
      </w:r>
      <w:proofErr w:type="gramEnd"/>
    </w:p>
    <w:p w14:paraId="30433D2D"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var</w:t>
      </w:r>
      <w:r>
        <w:rPr>
          <w:rStyle w:val="apple-converted-space"/>
          <w:color w:val="000000"/>
          <w:sz w:val="18"/>
          <w:szCs w:val="18"/>
        </w:rPr>
        <w:t> </w:t>
      </w:r>
      <w:proofErr w:type="gramStart"/>
      <w:r>
        <w:rPr>
          <w:color w:val="000000"/>
        </w:rPr>
        <w:t>height ;</w:t>
      </w:r>
      <w:proofErr w:type="gramEnd"/>
    </w:p>
    <w:p w14:paraId="1E8EC349"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output</w:t>
      </w:r>
      <w:r>
        <w:rPr>
          <w:rStyle w:val="apple-converted-space"/>
          <w:color w:val="000000"/>
          <w:sz w:val="18"/>
          <w:szCs w:val="18"/>
        </w:rPr>
        <w:t> </w:t>
      </w:r>
      <w:r>
        <w:rPr>
          <w:color w:val="0000FF"/>
        </w:rPr>
        <w:t>out</w:t>
      </w:r>
      <w:r>
        <w:rPr>
          <w:color w:val="000000"/>
        </w:rPr>
        <w:t>=y2</w:t>
      </w:r>
      <w:r>
        <w:rPr>
          <w:rStyle w:val="apple-converted-space"/>
          <w:color w:val="000000"/>
          <w:sz w:val="18"/>
          <w:szCs w:val="18"/>
        </w:rPr>
        <w:t> </w:t>
      </w:r>
      <w:r>
        <w:rPr>
          <w:color w:val="0000FF"/>
        </w:rPr>
        <w:t>mean</w:t>
      </w:r>
      <w:proofErr w:type="gramStart"/>
      <w:r>
        <w:rPr>
          <w:color w:val="000000"/>
        </w:rPr>
        <w:t>= ;</w:t>
      </w:r>
      <w:proofErr w:type="gramEnd"/>
    </w:p>
    <w:p w14:paraId="65E69C7C" w14:textId="77777777" w:rsidR="009D6747" w:rsidRDefault="009D6747" w:rsidP="00EE1E94">
      <w:pPr>
        <w:pStyle w:val="code"/>
        <w:rPr>
          <w:rFonts w:ascii="Calibri" w:hAnsi="Calibri"/>
          <w:color w:val="000000"/>
          <w:sz w:val="22"/>
          <w:szCs w:val="22"/>
        </w:rPr>
      </w:pPr>
      <w:proofErr w:type="gramStart"/>
      <w:r>
        <w:rPr>
          <w:b/>
          <w:bCs/>
          <w:color w:val="000080"/>
        </w:rPr>
        <w:t>run</w:t>
      </w:r>
      <w:r>
        <w:rPr>
          <w:rStyle w:val="apple-converted-space"/>
          <w:color w:val="000000"/>
          <w:sz w:val="18"/>
          <w:szCs w:val="18"/>
        </w:rPr>
        <w:t> </w:t>
      </w:r>
      <w:r>
        <w:rPr>
          <w:color w:val="000000"/>
        </w:rPr>
        <w:t>;</w:t>
      </w:r>
      <w:proofErr w:type="gramEnd"/>
    </w:p>
    <w:p w14:paraId="5B0E4080" w14:textId="77777777" w:rsidR="009D6747" w:rsidRDefault="009D6747" w:rsidP="00EE1E94">
      <w:pPr>
        <w:pStyle w:val="code"/>
        <w:rPr>
          <w:rFonts w:ascii="Calibri" w:hAnsi="Calibri"/>
          <w:color w:val="000000"/>
          <w:sz w:val="22"/>
          <w:szCs w:val="22"/>
        </w:rPr>
      </w:pPr>
      <w:r>
        <w:rPr>
          <w:color w:val="000000"/>
        </w:rPr>
        <w:t> </w:t>
      </w:r>
    </w:p>
    <w:p w14:paraId="4CCD4737" w14:textId="77777777" w:rsidR="009D6747" w:rsidRDefault="009D6747" w:rsidP="00EE1E94">
      <w:pPr>
        <w:pStyle w:val="code"/>
        <w:rPr>
          <w:rFonts w:ascii="Calibri" w:hAnsi="Calibri"/>
          <w:color w:val="000000"/>
          <w:sz w:val="22"/>
          <w:szCs w:val="22"/>
        </w:rPr>
      </w:pPr>
      <w:r>
        <w:rPr>
          <w:b/>
          <w:bCs/>
          <w:color w:val="000080"/>
        </w:rPr>
        <w:t>proc</w:t>
      </w:r>
      <w:r>
        <w:rPr>
          <w:rStyle w:val="apple-converted-space"/>
          <w:color w:val="000000"/>
          <w:sz w:val="18"/>
          <w:szCs w:val="18"/>
        </w:rPr>
        <w:t> </w:t>
      </w:r>
      <w:r>
        <w:rPr>
          <w:b/>
          <w:bCs/>
          <w:color w:val="000080"/>
        </w:rPr>
        <w:t>sort</w:t>
      </w:r>
      <w:r>
        <w:rPr>
          <w:rStyle w:val="apple-converted-space"/>
          <w:color w:val="000000"/>
          <w:sz w:val="18"/>
          <w:szCs w:val="18"/>
        </w:rPr>
        <w:t> </w:t>
      </w:r>
      <w:r>
        <w:rPr>
          <w:color w:val="0000FF"/>
        </w:rPr>
        <w:t>data</w:t>
      </w:r>
      <w:r>
        <w:rPr>
          <w:color w:val="000000"/>
        </w:rPr>
        <w:t>=x2</w:t>
      </w:r>
      <w:r>
        <w:rPr>
          <w:rStyle w:val="apple-converted-space"/>
          <w:color w:val="000000"/>
          <w:sz w:val="18"/>
          <w:szCs w:val="18"/>
        </w:rPr>
        <w:t> </w:t>
      </w:r>
      <w:r>
        <w:rPr>
          <w:color w:val="0000FF"/>
        </w:rPr>
        <w:t>out</w:t>
      </w:r>
      <w:r>
        <w:rPr>
          <w:color w:val="000000"/>
        </w:rPr>
        <w:t>=x</w:t>
      </w:r>
      <w:proofErr w:type="gramStart"/>
      <w:r>
        <w:rPr>
          <w:color w:val="000000"/>
        </w:rPr>
        <w:t>3 ;</w:t>
      </w:r>
      <w:proofErr w:type="gramEnd"/>
    </w:p>
    <w:p w14:paraId="7A31E537"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by</w:t>
      </w:r>
      <w:r>
        <w:rPr>
          <w:rStyle w:val="apple-converted-space"/>
          <w:color w:val="000000"/>
          <w:sz w:val="18"/>
          <w:szCs w:val="18"/>
        </w:rPr>
        <w:t> </w:t>
      </w:r>
      <w:proofErr w:type="gramStart"/>
      <w:r>
        <w:rPr>
          <w:color w:val="000000"/>
        </w:rPr>
        <w:t>sex ;</w:t>
      </w:r>
      <w:proofErr w:type="gramEnd"/>
    </w:p>
    <w:p w14:paraId="67335FD2" w14:textId="77777777" w:rsidR="009D6747" w:rsidRDefault="009D6747" w:rsidP="00EE1E94">
      <w:pPr>
        <w:pStyle w:val="code"/>
        <w:rPr>
          <w:rFonts w:ascii="Calibri" w:hAnsi="Calibri"/>
          <w:color w:val="000000"/>
          <w:sz w:val="22"/>
          <w:szCs w:val="22"/>
        </w:rPr>
      </w:pPr>
      <w:proofErr w:type="gramStart"/>
      <w:r>
        <w:rPr>
          <w:b/>
          <w:bCs/>
          <w:color w:val="000080"/>
        </w:rPr>
        <w:t>run</w:t>
      </w:r>
      <w:r>
        <w:rPr>
          <w:rStyle w:val="apple-converted-space"/>
          <w:color w:val="000000"/>
          <w:sz w:val="18"/>
          <w:szCs w:val="18"/>
        </w:rPr>
        <w:t> </w:t>
      </w:r>
      <w:r>
        <w:rPr>
          <w:color w:val="000000"/>
        </w:rPr>
        <w:t>;</w:t>
      </w:r>
      <w:proofErr w:type="gramEnd"/>
    </w:p>
    <w:p w14:paraId="38EFEA69" w14:textId="77777777" w:rsidR="009D6747" w:rsidRDefault="009D6747" w:rsidP="00EE1E94">
      <w:pPr>
        <w:pStyle w:val="code"/>
        <w:rPr>
          <w:rFonts w:ascii="Calibri" w:hAnsi="Calibri"/>
          <w:color w:val="000000"/>
          <w:sz w:val="22"/>
          <w:szCs w:val="22"/>
        </w:rPr>
      </w:pPr>
      <w:r>
        <w:rPr>
          <w:color w:val="000000"/>
        </w:rPr>
        <w:t> </w:t>
      </w:r>
    </w:p>
    <w:p w14:paraId="67007FEE" w14:textId="77777777" w:rsidR="009D6747" w:rsidRDefault="009D6747" w:rsidP="00EE1E94">
      <w:pPr>
        <w:pStyle w:val="code"/>
        <w:rPr>
          <w:rFonts w:ascii="Calibri" w:hAnsi="Calibri"/>
          <w:color w:val="000000"/>
          <w:sz w:val="22"/>
          <w:szCs w:val="22"/>
        </w:rPr>
      </w:pPr>
      <w:r>
        <w:rPr>
          <w:b/>
          <w:bCs/>
          <w:color w:val="000080"/>
        </w:rPr>
        <w:t>proc</w:t>
      </w:r>
      <w:r>
        <w:rPr>
          <w:rStyle w:val="apple-converted-space"/>
          <w:color w:val="000000"/>
          <w:sz w:val="18"/>
          <w:szCs w:val="18"/>
        </w:rPr>
        <w:t> </w:t>
      </w:r>
      <w:r>
        <w:rPr>
          <w:b/>
          <w:bCs/>
          <w:color w:val="000080"/>
        </w:rPr>
        <w:t>sort</w:t>
      </w:r>
      <w:r>
        <w:rPr>
          <w:rStyle w:val="apple-converted-space"/>
          <w:color w:val="000000"/>
          <w:sz w:val="18"/>
          <w:szCs w:val="18"/>
        </w:rPr>
        <w:t> </w:t>
      </w:r>
      <w:r>
        <w:rPr>
          <w:color w:val="0000FF"/>
        </w:rPr>
        <w:t>data</w:t>
      </w:r>
      <w:r>
        <w:rPr>
          <w:color w:val="000000"/>
        </w:rPr>
        <w:t>=y2</w:t>
      </w:r>
      <w:r>
        <w:rPr>
          <w:rStyle w:val="apple-converted-space"/>
          <w:color w:val="000000"/>
          <w:sz w:val="18"/>
          <w:szCs w:val="18"/>
        </w:rPr>
        <w:t> </w:t>
      </w:r>
      <w:r>
        <w:rPr>
          <w:color w:val="0000FF"/>
        </w:rPr>
        <w:t>out</w:t>
      </w:r>
      <w:r>
        <w:rPr>
          <w:color w:val="000000"/>
        </w:rPr>
        <w:t>=y</w:t>
      </w:r>
      <w:proofErr w:type="gramStart"/>
      <w:r>
        <w:rPr>
          <w:color w:val="000000"/>
        </w:rPr>
        <w:t>3 ;</w:t>
      </w:r>
      <w:proofErr w:type="gramEnd"/>
    </w:p>
    <w:p w14:paraId="1938B9BC"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by</w:t>
      </w:r>
      <w:r>
        <w:rPr>
          <w:rStyle w:val="apple-converted-space"/>
          <w:color w:val="000000"/>
          <w:sz w:val="18"/>
          <w:szCs w:val="18"/>
        </w:rPr>
        <w:t> </w:t>
      </w:r>
      <w:proofErr w:type="gramStart"/>
      <w:r>
        <w:rPr>
          <w:color w:val="000000"/>
        </w:rPr>
        <w:t>sex ;</w:t>
      </w:r>
      <w:proofErr w:type="gramEnd"/>
    </w:p>
    <w:p w14:paraId="303A26D5" w14:textId="77777777" w:rsidR="009D6747" w:rsidRDefault="009D6747" w:rsidP="00EE1E94">
      <w:pPr>
        <w:pStyle w:val="code"/>
        <w:rPr>
          <w:rFonts w:ascii="Calibri" w:hAnsi="Calibri"/>
          <w:color w:val="000000"/>
          <w:sz w:val="22"/>
          <w:szCs w:val="22"/>
        </w:rPr>
      </w:pPr>
      <w:proofErr w:type="gramStart"/>
      <w:r>
        <w:rPr>
          <w:b/>
          <w:bCs/>
          <w:color w:val="000080"/>
        </w:rPr>
        <w:t>run</w:t>
      </w:r>
      <w:r>
        <w:rPr>
          <w:rStyle w:val="apple-converted-space"/>
          <w:color w:val="000000"/>
          <w:sz w:val="18"/>
          <w:szCs w:val="18"/>
        </w:rPr>
        <w:t> </w:t>
      </w:r>
      <w:r>
        <w:rPr>
          <w:color w:val="000000"/>
        </w:rPr>
        <w:t>;</w:t>
      </w:r>
      <w:proofErr w:type="gramEnd"/>
    </w:p>
    <w:p w14:paraId="41F0826F" w14:textId="77777777" w:rsidR="009D6747" w:rsidRDefault="009D6747" w:rsidP="00EE1E94">
      <w:pPr>
        <w:pStyle w:val="code"/>
        <w:rPr>
          <w:rFonts w:ascii="Calibri" w:hAnsi="Calibri"/>
          <w:color w:val="000000"/>
          <w:sz w:val="22"/>
          <w:szCs w:val="22"/>
        </w:rPr>
      </w:pPr>
      <w:r>
        <w:rPr>
          <w:color w:val="000000"/>
        </w:rPr>
        <w:t> </w:t>
      </w:r>
    </w:p>
    <w:p w14:paraId="42C8B9FC" w14:textId="77777777" w:rsidR="009D6747" w:rsidRDefault="009D6747" w:rsidP="00EE1E94">
      <w:pPr>
        <w:pStyle w:val="code"/>
        <w:rPr>
          <w:rFonts w:ascii="Calibri" w:hAnsi="Calibri"/>
          <w:color w:val="000000"/>
          <w:sz w:val="22"/>
          <w:szCs w:val="22"/>
        </w:rPr>
      </w:pPr>
      <w:r>
        <w:rPr>
          <w:b/>
          <w:bCs/>
          <w:color w:val="000080"/>
        </w:rPr>
        <w:t>data</w:t>
      </w:r>
      <w:r>
        <w:rPr>
          <w:rStyle w:val="apple-converted-space"/>
          <w:color w:val="000000"/>
          <w:sz w:val="18"/>
          <w:szCs w:val="18"/>
        </w:rPr>
        <w:t> </w:t>
      </w:r>
      <w:proofErr w:type="gramStart"/>
      <w:r>
        <w:rPr>
          <w:color w:val="000000"/>
        </w:rPr>
        <w:t>z ;</w:t>
      </w:r>
      <w:proofErr w:type="gramEnd"/>
    </w:p>
    <w:p w14:paraId="2993D456"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merge</w:t>
      </w:r>
      <w:r>
        <w:rPr>
          <w:rStyle w:val="apple-converted-space"/>
          <w:color w:val="000000"/>
          <w:sz w:val="18"/>
          <w:szCs w:val="18"/>
        </w:rPr>
        <w:t> </w:t>
      </w:r>
      <w:r>
        <w:rPr>
          <w:color w:val="000000"/>
        </w:rPr>
        <w:t>x3 y</w:t>
      </w:r>
      <w:proofErr w:type="gramStart"/>
      <w:r>
        <w:rPr>
          <w:color w:val="000000"/>
        </w:rPr>
        <w:t>3 ;</w:t>
      </w:r>
      <w:proofErr w:type="gramEnd"/>
    </w:p>
    <w:p w14:paraId="2745AE47"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by</w:t>
      </w:r>
      <w:r>
        <w:rPr>
          <w:rStyle w:val="apple-converted-space"/>
          <w:color w:val="000000"/>
          <w:sz w:val="18"/>
          <w:szCs w:val="18"/>
        </w:rPr>
        <w:t> </w:t>
      </w:r>
      <w:proofErr w:type="gramStart"/>
      <w:r>
        <w:rPr>
          <w:color w:val="000000"/>
        </w:rPr>
        <w:t>sex ;</w:t>
      </w:r>
      <w:proofErr w:type="gramEnd"/>
    </w:p>
    <w:p w14:paraId="373B94C3" w14:textId="77777777" w:rsidR="009D6747" w:rsidRDefault="009D6747" w:rsidP="00EE1E94">
      <w:pPr>
        <w:pStyle w:val="code"/>
        <w:rPr>
          <w:rFonts w:ascii="Calibri" w:hAnsi="Calibri"/>
          <w:color w:val="000000"/>
          <w:sz w:val="22"/>
          <w:szCs w:val="22"/>
        </w:rPr>
      </w:pPr>
      <w:proofErr w:type="gramStart"/>
      <w:r>
        <w:rPr>
          <w:b/>
          <w:bCs/>
          <w:color w:val="000080"/>
        </w:rPr>
        <w:t>run</w:t>
      </w:r>
      <w:r>
        <w:rPr>
          <w:rStyle w:val="apple-converted-space"/>
          <w:color w:val="000000"/>
          <w:sz w:val="18"/>
          <w:szCs w:val="18"/>
        </w:rPr>
        <w:t> </w:t>
      </w:r>
      <w:r>
        <w:rPr>
          <w:color w:val="000000"/>
        </w:rPr>
        <w:t>;</w:t>
      </w:r>
      <w:proofErr w:type="gramEnd"/>
    </w:p>
    <w:p w14:paraId="03C6D4CF" w14:textId="77777777" w:rsidR="009D6747" w:rsidRDefault="009D6747" w:rsidP="00EE1E94">
      <w:pPr>
        <w:pStyle w:val="code"/>
        <w:rPr>
          <w:rFonts w:ascii="Calibri" w:hAnsi="Calibri"/>
          <w:color w:val="000000"/>
          <w:sz w:val="22"/>
          <w:szCs w:val="22"/>
        </w:rPr>
      </w:pPr>
      <w:r>
        <w:rPr>
          <w:color w:val="000000"/>
        </w:rPr>
        <w:t> </w:t>
      </w:r>
    </w:p>
    <w:p w14:paraId="7DDEC61D" w14:textId="77777777" w:rsidR="009D6747" w:rsidRDefault="009D6747" w:rsidP="00EE1E94">
      <w:pPr>
        <w:pStyle w:val="code"/>
        <w:rPr>
          <w:rFonts w:ascii="Calibri" w:hAnsi="Calibri"/>
          <w:color w:val="000000"/>
          <w:sz w:val="22"/>
          <w:szCs w:val="22"/>
        </w:rPr>
      </w:pPr>
      <w:r>
        <w:rPr>
          <w:b/>
          <w:bCs/>
          <w:color w:val="000080"/>
        </w:rPr>
        <w:t>proc</w:t>
      </w:r>
      <w:r>
        <w:rPr>
          <w:rStyle w:val="apple-converted-space"/>
          <w:color w:val="000000"/>
          <w:sz w:val="18"/>
          <w:szCs w:val="18"/>
        </w:rPr>
        <w:t> </w:t>
      </w:r>
      <w:proofErr w:type="gramStart"/>
      <w:r>
        <w:rPr>
          <w:b/>
          <w:bCs/>
          <w:color w:val="000080"/>
        </w:rPr>
        <w:t>print</w:t>
      </w:r>
      <w:r>
        <w:rPr>
          <w:rStyle w:val="apple-converted-space"/>
          <w:color w:val="000000"/>
          <w:sz w:val="18"/>
          <w:szCs w:val="18"/>
        </w:rPr>
        <w:t> </w:t>
      </w:r>
      <w:r>
        <w:rPr>
          <w:color w:val="000000"/>
        </w:rPr>
        <w:t>;</w:t>
      </w:r>
      <w:proofErr w:type="gramEnd"/>
    </w:p>
    <w:p w14:paraId="66633A39" w14:textId="77777777" w:rsidR="009D6747" w:rsidRDefault="009D6747" w:rsidP="00EE1E94">
      <w:pPr>
        <w:pStyle w:val="code"/>
        <w:rPr>
          <w:rFonts w:ascii="Calibri" w:hAnsi="Calibri"/>
          <w:color w:val="000000"/>
          <w:sz w:val="22"/>
          <w:szCs w:val="22"/>
        </w:rPr>
      </w:pPr>
      <w:proofErr w:type="gramStart"/>
      <w:r>
        <w:rPr>
          <w:b/>
          <w:bCs/>
          <w:color w:val="000080"/>
        </w:rPr>
        <w:t>run</w:t>
      </w:r>
      <w:r>
        <w:rPr>
          <w:rStyle w:val="apple-converted-space"/>
          <w:color w:val="000000"/>
          <w:sz w:val="18"/>
          <w:szCs w:val="18"/>
        </w:rPr>
        <w:t> </w:t>
      </w:r>
      <w:r>
        <w:rPr>
          <w:color w:val="000000"/>
        </w:rPr>
        <w:t>;</w:t>
      </w:r>
      <w:proofErr w:type="gramEnd"/>
    </w:p>
    <w:p w14:paraId="07BD87EF" w14:textId="77777777" w:rsidR="009D6747" w:rsidRDefault="009D6747" w:rsidP="00EE1E94">
      <w:pPr>
        <w:pStyle w:val="code"/>
        <w:rPr>
          <w:rFonts w:ascii="Calibri" w:hAnsi="Calibri"/>
          <w:color w:val="000000"/>
          <w:sz w:val="22"/>
          <w:szCs w:val="22"/>
        </w:rPr>
      </w:pPr>
      <w:r>
        <w:rPr>
          <w:color w:val="000000"/>
        </w:rPr>
        <w:t> </w:t>
      </w:r>
    </w:p>
    <w:p w14:paraId="0D148C88" w14:textId="77777777" w:rsidR="009D6747" w:rsidRDefault="009D6747" w:rsidP="00EE1E94">
      <w:pPr>
        <w:pStyle w:val="code"/>
        <w:rPr>
          <w:rFonts w:ascii="Calibri" w:hAnsi="Calibri"/>
          <w:color w:val="000000"/>
          <w:sz w:val="22"/>
          <w:szCs w:val="22"/>
        </w:rPr>
      </w:pPr>
      <w:r>
        <w:rPr>
          <w:b/>
          <w:bCs/>
          <w:color w:val="000080"/>
        </w:rPr>
        <w:t>proc</w:t>
      </w:r>
      <w:r>
        <w:rPr>
          <w:rStyle w:val="apple-converted-space"/>
          <w:color w:val="000000"/>
          <w:sz w:val="18"/>
          <w:szCs w:val="18"/>
        </w:rPr>
        <w:t> </w:t>
      </w:r>
      <w:proofErr w:type="spellStart"/>
      <w:proofErr w:type="gramStart"/>
      <w:r>
        <w:rPr>
          <w:b/>
          <w:bCs/>
          <w:color w:val="000080"/>
        </w:rPr>
        <w:t>sql</w:t>
      </w:r>
      <w:proofErr w:type="spellEnd"/>
      <w:r>
        <w:rPr>
          <w:rStyle w:val="apple-converted-space"/>
          <w:color w:val="000000"/>
          <w:sz w:val="18"/>
          <w:szCs w:val="18"/>
        </w:rPr>
        <w:t> </w:t>
      </w:r>
      <w:r>
        <w:rPr>
          <w:color w:val="000000"/>
        </w:rPr>
        <w:t>;</w:t>
      </w:r>
      <w:proofErr w:type="gramEnd"/>
    </w:p>
    <w:p w14:paraId="685FF36D"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create</w:t>
      </w:r>
      <w:r>
        <w:rPr>
          <w:rStyle w:val="apple-converted-space"/>
          <w:color w:val="000000"/>
          <w:sz w:val="18"/>
          <w:szCs w:val="18"/>
        </w:rPr>
        <w:t> </w:t>
      </w:r>
      <w:r>
        <w:rPr>
          <w:color w:val="0000FF"/>
        </w:rPr>
        <w:t>table</w:t>
      </w:r>
      <w:r>
        <w:rPr>
          <w:rStyle w:val="apple-converted-space"/>
          <w:color w:val="000000"/>
          <w:sz w:val="18"/>
          <w:szCs w:val="18"/>
        </w:rPr>
        <w:t> </w:t>
      </w:r>
      <w:proofErr w:type="spellStart"/>
      <w:r>
        <w:rPr>
          <w:color w:val="000000"/>
        </w:rPr>
        <w:t>sql_table</w:t>
      </w:r>
      <w:proofErr w:type="spellEnd"/>
      <w:r>
        <w:rPr>
          <w:rStyle w:val="apple-converted-space"/>
          <w:color w:val="000000"/>
          <w:sz w:val="18"/>
          <w:szCs w:val="18"/>
        </w:rPr>
        <w:t> </w:t>
      </w:r>
      <w:r>
        <w:rPr>
          <w:color w:val="0000FF"/>
        </w:rPr>
        <w:t>as</w:t>
      </w:r>
    </w:p>
    <w:p w14:paraId="440A9B60"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select</w:t>
      </w:r>
      <w:r>
        <w:rPr>
          <w:rStyle w:val="apple-converted-space"/>
          <w:color w:val="000000"/>
          <w:sz w:val="18"/>
          <w:szCs w:val="18"/>
        </w:rPr>
        <w:t> </w:t>
      </w:r>
      <w:r>
        <w:rPr>
          <w:color w:val="000000"/>
        </w:rPr>
        <w:t>*</w:t>
      </w:r>
    </w:p>
    <w:p w14:paraId="65F7989A"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from</w:t>
      </w:r>
      <w:r>
        <w:rPr>
          <w:rStyle w:val="apple-converted-space"/>
          <w:color w:val="000000"/>
          <w:sz w:val="18"/>
          <w:szCs w:val="18"/>
        </w:rPr>
        <w:t> </w:t>
      </w:r>
      <w:r>
        <w:rPr>
          <w:color w:val="000000"/>
        </w:rPr>
        <w:t>x</w:t>
      </w:r>
    </w:p>
    <w:p w14:paraId="66A626E8"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left</w:t>
      </w:r>
      <w:r>
        <w:rPr>
          <w:rStyle w:val="apple-converted-space"/>
          <w:color w:val="000000"/>
          <w:sz w:val="18"/>
          <w:szCs w:val="18"/>
        </w:rPr>
        <w:t> </w:t>
      </w:r>
      <w:proofErr w:type="gramStart"/>
      <w:r>
        <w:rPr>
          <w:color w:val="0000FF"/>
        </w:rPr>
        <w:t>join</w:t>
      </w:r>
      <w:proofErr w:type="gramEnd"/>
    </w:p>
    <w:p w14:paraId="0F2F7FC1" w14:textId="77777777" w:rsidR="009D6747" w:rsidRDefault="009D6747" w:rsidP="00EE1E94">
      <w:pPr>
        <w:pStyle w:val="code"/>
        <w:rPr>
          <w:rFonts w:ascii="Calibri" w:hAnsi="Calibri"/>
          <w:color w:val="000000"/>
          <w:sz w:val="22"/>
          <w:szCs w:val="22"/>
        </w:rPr>
      </w:pPr>
      <w:r>
        <w:rPr>
          <w:color w:val="000000"/>
        </w:rPr>
        <w:t>   y</w:t>
      </w:r>
    </w:p>
    <w:p w14:paraId="2C44D10D" w14:textId="77777777" w:rsidR="009D6747" w:rsidRDefault="009D6747" w:rsidP="00EE1E94">
      <w:pPr>
        <w:pStyle w:val="code"/>
        <w:rPr>
          <w:rFonts w:ascii="Calibri" w:hAnsi="Calibri"/>
          <w:color w:val="000000"/>
          <w:sz w:val="22"/>
          <w:szCs w:val="22"/>
        </w:rPr>
      </w:pPr>
      <w:r>
        <w:rPr>
          <w:color w:val="000000"/>
        </w:rPr>
        <w:t>  </w:t>
      </w:r>
      <w:r>
        <w:rPr>
          <w:rStyle w:val="apple-converted-space"/>
          <w:color w:val="000000"/>
          <w:sz w:val="18"/>
          <w:szCs w:val="18"/>
        </w:rPr>
        <w:t> </w:t>
      </w:r>
      <w:r>
        <w:rPr>
          <w:color w:val="0000FF"/>
        </w:rPr>
        <w:t>on</w:t>
      </w:r>
      <w:r>
        <w:rPr>
          <w:rStyle w:val="apple-converted-space"/>
          <w:color w:val="000000"/>
          <w:sz w:val="18"/>
          <w:szCs w:val="18"/>
        </w:rPr>
        <w:t> </w:t>
      </w:r>
      <w:proofErr w:type="spellStart"/>
      <w:r>
        <w:rPr>
          <w:color w:val="000000"/>
        </w:rPr>
        <w:t>x.sex</w:t>
      </w:r>
      <w:proofErr w:type="spellEnd"/>
      <w:r>
        <w:rPr>
          <w:color w:val="000000"/>
        </w:rPr>
        <w:t>=</w:t>
      </w:r>
      <w:proofErr w:type="spellStart"/>
      <w:proofErr w:type="gramStart"/>
      <w:r>
        <w:rPr>
          <w:color w:val="000000"/>
        </w:rPr>
        <w:t>y.sex</w:t>
      </w:r>
      <w:proofErr w:type="spellEnd"/>
      <w:r>
        <w:rPr>
          <w:color w:val="000000"/>
        </w:rPr>
        <w:t xml:space="preserve"> ;</w:t>
      </w:r>
      <w:proofErr w:type="gramEnd"/>
    </w:p>
    <w:p w14:paraId="6714B391" w14:textId="77777777" w:rsidR="009D6747" w:rsidRDefault="009D6747" w:rsidP="00EE1E94">
      <w:pPr>
        <w:pStyle w:val="code"/>
        <w:rPr>
          <w:rFonts w:ascii="Calibri" w:hAnsi="Calibri"/>
          <w:color w:val="000000"/>
          <w:sz w:val="22"/>
          <w:szCs w:val="22"/>
        </w:rPr>
      </w:pPr>
      <w:proofErr w:type="gramStart"/>
      <w:r>
        <w:rPr>
          <w:b/>
          <w:bCs/>
          <w:color w:val="000080"/>
        </w:rPr>
        <w:t>quit</w:t>
      </w:r>
      <w:r>
        <w:rPr>
          <w:rStyle w:val="apple-converted-space"/>
          <w:color w:val="000000"/>
          <w:sz w:val="18"/>
          <w:szCs w:val="18"/>
        </w:rPr>
        <w:t> </w:t>
      </w:r>
      <w:r>
        <w:rPr>
          <w:color w:val="000000"/>
        </w:rPr>
        <w:t>;</w:t>
      </w:r>
      <w:proofErr w:type="gramEnd"/>
    </w:p>
    <w:p w14:paraId="2039A555" w14:textId="77777777" w:rsidR="009D6747" w:rsidRDefault="009D6747" w:rsidP="00EE1E94">
      <w:pPr>
        <w:pStyle w:val="code"/>
        <w:rPr>
          <w:rFonts w:ascii="Calibri" w:hAnsi="Calibri"/>
          <w:color w:val="000000"/>
          <w:sz w:val="22"/>
          <w:szCs w:val="22"/>
        </w:rPr>
      </w:pPr>
      <w:r>
        <w:rPr>
          <w:color w:val="000000"/>
        </w:rPr>
        <w:t> </w:t>
      </w:r>
    </w:p>
    <w:p w14:paraId="5E8877AF" w14:textId="77777777" w:rsidR="009D6747" w:rsidRDefault="009D6747" w:rsidP="00EE1E94">
      <w:pPr>
        <w:pStyle w:val="code"/>
        <w:rPr>
          <w:rFonts w:ascii="Calibri" w:hAnsi="Calibri"/>
          <w:color w:val="000000"/>
          <w:sz w:val="22"/>
          <w:szCs w:val="22"/>
        </w:rPr>
      </w:pPr>
      <w:r>
        <w:rPr>
          <w:color w:val="000000"/>
        </w:rPr>
        <w:t> </w:t>
      </w:r>
    </w:p>
    <w:p w14:paraId="34644B31" w14:textId="77777777" w:rsidR="009D6747" w:rsidRDefault="009D6747" w:rsidP="00EE1E94">
      <w:pPr>
        <w:pStyle w:val="code"/>
        <w:rPr>
          <w:rFonts w:ascii="Calibri" w:hAnsi="Calibri"/>
          <w:color w:val="000000"/>
          <w:sz w:val="22"/>
          <w:szCs w:val="22"/>
        </w:rPr>
      </w:pPr>
      <w:r>
        <w:t>*****************************;</w:t>
      </w:r>
    </w:p>
    <w:p w14:paraId="06A56FBF" w14:textId="77777777" w:rsidR="009D6747" w:rsidRDefault="009D6747" w:rsidP="00EE1E94">
      <w:pPr>
        <w:pStyle w:val="code"/>
        <w:rPr>
          <w:rFonts w:ascii="Calibri" w:hAnsi="Calibri"/>
          <w:color w:val="000000"/>
          <w:sz w:val="22"/>
          <w:szCs w:val="22"/>
        </w:rPr>
      </w:pPr>
      <w:r>
        <w:t xml:space="preserve">*** finish of sample </w:t>
      </w:r>
      <w:proofErr w:type="gramStart"/>
      <w:r>
        <w:t>program ;</w:t>
      </w:r>
      <w:proofErr w:type="gramEnd"/>
    </w:p>
    <w:p w14:paraId="13BC96CE" w14:textId="77777777" w:rsidR="009D6747" w:rsidRDefault="009D6747" w:rsidP="00EE1E94">
      <w:pPr>
        <w:pStyle w:val="code"/>
        <w:rPr>
          <w:rFonts w:ascii="Calibri" w:hAnsi="Calibri"/>
          <w:color w:val="000000"/>
          <w:sz w:val="22"/>
          <w:szCs w:val="22"/>
        </w:rPr>
      </w:pPr>
      <w:r>
        <w:t>*****************************;</w:t>
      </w:r>
    </w:p>
    <w:p w14:paraId="44F21AF4" w14:textId="77777777" w:rsidR="009D6747" w:rsidRDefault="009D6747" w:rsidP="00EE1E94">
      <w:pPr>
        <w:pStyle w:val="code"/>
        <w:rPr>
          <w:rFonts w:ascii="Calibri" w:hAnsi="Calibri"/>
          <w:color w:val="000000"/>
          <w:sz w:val="22"/>
          <w:szCs w:val="22"/>
        </w:rPr>
      </w:pPr>
      <w:r>
        <w:rPr>
          <w:color w:val="000000"/>
        </w:rPr>
        <w:t> </w:t>
      </w:r>
    </w:p>
    <w:p w14:paraId="1700CC5F" w14:textId="77777777" w:rsidR="009D6747" w:rsidRDefault="009D6747" w:rsidP="00EE1E94">
      <w:pPr>
        <w:pStyle w:val="code"/>
        <w:rPr>
          <w:rFonts w:ascii="Calibri" w:hAnsi="Calibri"/>
          <w:color w:val="000000"/>
          <w:sz w:val="22"/>
          <w:szCs w:val="22"/>
        </w:rPr>
      </w:pPr>
      <w:r>
        <w:rPr>
          <w:color w:val="000000"/>
        </w:rPr>
        <w:t>%</w:t>
      </w:r>
      <w:r>
        <w:t xml:space="preserve">* Finish recording SCAPROC data and write it </w:t>
      </w:r>
      <w:proofErr w:type="gramStart"/>
      <w:r>
        <w:t>out ;</w:t>
      </w:r>
      <w:proofErr w:type="gramEnd"/>
    </w:p>
    <w:p w14:paraId="14AD282A" w14:textId="77777777" w:rsidR="009D6747" w:rsidRDefault="009D6747" w:rsidP="00EE1E94">
      <w:pPr>
        <w:pStyle w:val="code"/>
        <w:rPr>
          <w:rFonts w:ascii="Calibri" w:hAnsi="Calibri"/>
          <w:color w:val="000000"/>
          <w:sz w:val="22"/>
          <w:szCs w:val="22"/>
        </w:rPr>
      </w:pPr>
      <w:r>
        <w:rPr>
          <w:color w:val="000000"/>
          <w:shd w:val="clear" w:color="auto" w:fill="FFFF00"/>
        </w:rPr>
        <w:t>%</w:t>
      </w:r>
      <w:proofErr w:type="spellStart"/>
      <w:r>
        <w:rPr>
          <w:b/>
          <w:bCs/>
          <w:i/>
          <w:iCs/>
          <w:color w:val="000000"/>
          <w:shd w:val="clear" w:color="auto" w:fill="FFFF00"/>
        </w:rPr>
        <w:t>eanend</w:t>
      </w:r>
      <w:proofErr w:type="spellEnd"/>
    </w:p>
    <w:p w14:paraId="51EA89F4" w14:textId="77777777" w:rsidR="009D6747" w:rsidRDefault="009D6747" w:rsidP="00EE1E94">
      <w:pPr>
        <w:pStyle w:val="code"/>
        <w:rPr>
          <w:rFonts w:ascii="Calibri" w:hAnsi="Calibri"/>
          <w:color w:val="000000"/>
          <w:sz w:val="22"/>
          <w:szCs w:val="22"/>
        </w:rPr>
      </w:pPr>
      <w:r>
        <w:rPr>
          <w:color w:val="000000"/>
        </w:rPr>
        <w:t> </w:t>
      </w:r>
    </w:p>
    <w:p w14:paraId="2DBB4669" w14:textId="77777777" w:rsidR="009D6747" w:rsidRDefault="009D6747" w:rsidP="00EE1E94">
      <w:pPr>
        <w:pStyle w:val="code"/>
        <w:rPr>
          <w:rFonts w:ascii="Calibri" w:hAnsi="Calibri"/>
          <w:color w:val="000000"/>
          <w:sz w:val="22"/>
          <w:szCs w:val="22"/>
        </w:rPr>
      </w:pPr>
      <w:r>
        <w:rPr>
          <w:color w:val="000000"/>
        </w:rPr>
        <w:t> </w:t>
      </w:r>
    </w:p>
    <w:p w14:paraId="0488EBC9" w14:textId="30600E3C" w:rsidR="009D6747" w:rsidRDefault="009D6747" w:rsidP="00EE1E94">
      <w:pPr>
        <w:pStyle w:val="code"/>
        <w:rPr>
          <w:rFonts w:ascii="Calibri" w:hAnsi="Calibri"/>
          <w:color w:val="000000"/>
          <w:sz w:val="22"/>
          <w:szCs w:val="22"/>
        </w:rPr>
      </w:pPr>
      <w:r>
        <w:rPr>
          <w:color w:val="000000"/>
        </w:rPr>
        <w:t>%</w:t>
      </w:r>
      <w:r>
        <w:t xml:space="preserve">* Generate the </w:t>
      </w:r>
      <w:r w:rsidR="00B47D60">
        <w:t>Graphviz</w:t>
      </w:r>
      <w:r>
        <w:t xml:space="preserve"> dot language to be used to make </w:t>
      </w:r>
      <w:proofErr w:type="gramStart"/>
      <w:r>
        <w:t>diagram ;</w:t>
      </w:r>
      <w:proofErr w:type="gramEnd"/>
    </w:p>
    <w:p w14:paraId="13CA35FE" w14:textId="77777777" w:rsidR="009D6747" w:rsidRDefault="009D6747" w:rsidP="00EE1E94">
      <w:pPr>
        <w:pStyle w:val="code"/>
        <w:rPr>
          <w:rFonts w:ascii="Calibri" w:hAnsi="Calibri"/>
          <w:color w:val="000000"/>
          <w:sz w:val="22"/>
          <w:szCs w:val="22"/>
        </w:rPr>
      </w:pPr>
      <w:r>
        <w:rPr>
          <w:color w:val="000000"/>
          <w:shd w:val="clear" w:color="auto" w:fill="FFFF00"/>
        </w:rPr>
        <w:t>%</w:t>
      </w:r>
      <w:proofErr w:type="spellStart"/>
      <w:r>
        <w:rPr>
          <w:b/>
          <w:bCs/>
          <w:i/>
          <w:iCs/>
          <w:color w:val="000000"/>
          <w:shd w:val="clear" w:color="auto" w:fill="FFFF00"/>
        </w:rPr>
        <w:t>scaproc_analyse</w:t>
      </w:r>
      <w:proofErr w:type="spellEnd"/>
    </w:p>
    <w:p w14:paraId="79D62609" w14:textId="425569C8" w:rsidR="009D6747" w:rsidRPr="009D6747" w:rsidRDefault="009D6747" w:rsidP="009D6747">
      <w:pPr>
        <w:pStyle w:val="PaperBody"/>
      </w:pPr>
      <w:r w:rsidRPr="009D6747">
        <w:t>The code above produces a file containing the SCAPROC data, which</w:t>
      </w:r>
      <w:r w:rsidR="008D3282">
        <w:t xml:space="preserve"> can be seen here </w:t>
      </w:r>
      <w:hyperlink r:id="rId23" w:history="1">
        <w:r w:rsidR="00F8365C" w:rsidRPr="00870F4D">
          <w:rPr>
            <w:rStyle w:val="Hyperlink"/>
          </w:rPr>
          <w:t>https://github.com/philipmason/Wood-Street-Consultants/blob/main/SCAPROC/SAS/output/example2.txt</w:t>
        </w:r>
      </w:hyperlink>
      <w:r w:rsidR="00F8365C">
        <w:t xml:space="preserve"> </w:t>
      </w:r>
    </w:p>
    <w:p w14:paraId="5E5AE98B" w14:textId="06BCA388" w:rsidR="009D6747" w:rsidRPr="009D6747" w:rsidRDefault="009D6747" w:rsidP="009D6747">
      <w:pPr>
        <w:pStyle w:val="PaperBody"/>
      </w:pPr>
      <w:r w:rsidRPr="009D6747">
        <w:t xml:space="preserve">Several tables are produced by the </w:t>
      </w:r>
      <w:proofErr w:type="spellStart"/>
      <w:r w:rsidRPr="009D6747">
        <w:t>scaproc_analyse</w:t>
      </w:r>
      <w:proofErr w:type="spellEnd"/>
      <w:r w:rsidRPr="009D6747">
        <w:t xml:space="preserve"> macro, but the main one that we are interested in is called </w:t>
      </w:r>
      <w:r w:rsidR="00B47D60">
        <w:t>Graphviz</w:t>
      </w:r>
      <w:r w:rsidRPr="009D6747">
        <w:t>. This contains the DOT language statements which are used to make the diagram.</w:t>
      </w:r>
    </w:p>
    <w:p w14:paraId="4FB7ADB5" w14:textId="77777777" w:rsidR="00FB2969" w:rsidRPr="00FB2969" w:rsidRDefault="00FB2969" w:rsidP="00E307DA">
      <w:pPr>
        <w:pStyle w:val="code"/>
      </w:pPr>
      <w:r w:rsidRPr="00FB2969">
        <w:t>// Generated by SAS for Analysis of PROC SCAPROC record of Program Execution</w:t>
      </w:r>
    </w:p>
    <w:p w14:paraId="548FD284" w14:textId="77777777" w:rsidR="00FB2969" w:rsidRPr="00FB2969" w:rsidRDefault="00FB2969" w:rsidP="00E307DA">
      <w:pPr>
        <w:pStyle w:val="code"/>
      </w:pPr>
      <w:r w:rsidRPr="00FB2969">
        <w:t>// Percentiles: 10:0.026 50:0.04 90:0.068</w:t>
      </w:r>
    </w:p>
    <w:p w14:paraId="2C8C0305" w14:textId="77777777" w:rsidR="00FB2969" w:rsidRPr="00FB2969" w:rsidRDefault="00FB2969" w:rsidP="00E307DA">
      <w:pPr>
        <w:pStyle w:val="code"/>
      </w:pPr>
      <w:r w:rsidRPr="00FB2969">
        <w:t>digraph test {</w:t>
      </w:r>
    </w:p>
    <w:p w14:paraId="125CB454" w14:textId="77777777" w:rsidR="00FB2969" w:rsidRPr="00FB2969" w:rsidRDefault="00FB2969" w:rsidP="00E307DA">
      <w:pPr>
        <w:pStyle w:val="code"/>
      </w:pPr>
      <w:r w:rsidRPr="00FB2969">
        <w:t>graph [label="\n\</w:t>
      </w:r>
      <w:proofErr w:type="spellStart"/>
      <w:r w:rsidRPr="00FB2969">
        <w:t>nAnalysis</w:t>
      </w:r>
      <w:proofErr w:type="spellEnd"/>
      <w:r w:rsidRPr="00FB2969">
        <w:t xml:space="preserve"> of PROC SCAPROC record of Program Execution\n06MAR23:07:57:46"]</w:t>
      </w:r>
    </w:p>
    <w:p w14:paraId="097EC85F" w14:textId="77777777" w:rsidR="00FB2969" w:rsidRPr="00FB2969" w:rsidRDefault="00FB2969" w:rsidP="00E307DA">
      <w:pPr>
        <w:pStyle w:val="code"/>
      </w:pPr>
      <w:r w:rsidRPr="00FB2969">
        <w:t xml:space="preserve">node [shape=box </w:t>
      </w:r>
      <w:proofErr w:type="spellStart"/>
      <w:r w:rsidRPr="00FB2969">
        <w:t>color</w:t>
      </w:r>
      <w:proofErr w:type="spellEnd"/>
      <w:r w:rsidRPr="00FB2969">
        <w:t>=</w:t>
      </w:r>
      <w:proofErr w:type="spellStart"/>
      <w:r w:rsidRPr="00FB2969">
        <w:t>lightblue</w:t>
      </w:r>
      <w:proofErr w:type="spellEnd"/>
      <w:r w:rsidRPr="00FB2969">
        <w:t xml:space="preserve"> style=filled]</w:t>
      </w:r>
    </w:p>
    <w:p w14:paraId="5FD98D6C" w14:textId="77777777" w:rsidR="00FB2969" w:rsidRPr="00FB2969" w:rsidRDefault="00FB2969" w:rsidP="00E307DA">
      <w:pPr>
        <w:pStyle w:val="code"/>
      </w:pPr>
      <w:r w:rsidRPr="00FB2969">
        <w:t xml:space="preserve">"_8_PRINT"[shape=ellipse </w:t>
      </w:r>
      <w:proofErr w:type="spellStart"/>
      <w:r w:rsidRPr="00FB2969">
        <w:t>color</w:t>
      </w:r>
      <w:proofErr w:type="spellEnd"/>
      <w:r w:rsidRPr="00FB2969">
        <w:t>=</w:t>
      </w:r>
      <w:proofErr w:type="spellStart"/>
      <w:r w:rsidRPr="00FB2969">
        <w:t>lightgreen</w:t>
      </w:r>
      <w:proofErr w:type="spellEnd"/>
      <w:r w:rsidRPr="00FB2969">
        <w:t>]</w:t>
      </w:r>
    </w:p>
    <w:p w14:paraId="381348D1" w14:textId="77777777" w:rsidR="00FB2969" w:rsidRPr="00FB2969" w:rsidRDefault="00FB2969" w:rsidP="00E307DA">
      <w:pPr>
        <w:pStyle w:val="code"/>
      </w:pPr>
      <w:r w:rsidRPr="00FB2969">
        <w:t xml:space="preserve">"SASHELP.CLASS"-&gt;"WORK.X" [label=" _1_datastep (0.044)" </w:t>
      </w:r>
      <w:proofErr w:type="spellStart"/>
      <w:r w:rsidRPr="00FB2969">
        <w:t>color</w:t>
      </w:r>
      <w:proofErr w:type="spellEnd"/>
      <w:r w:rsidRPr="00FB2969">
        <w:t xml:space="preserve">=orange </w:t>
      </w:r>
      <w:proofErr w:type="spellStart"/>
      <w:r w:rsidRPr="00FB2969">
        <w:t>penwidth</w:t>
      </w:r>
      <w:proofErr w:type="spellEnd"/>
      <w:r w:rsidRPr="00FB2969">
        <w:t>=2 style=solid</w:t>
      </w:r>
      <w:proofErr w:type="gramStart"/>
      <w:r w:rsidRPr="00FB2969">
        <w:t>];</w:t>
      </w:r>
      <w:proofErr w:type="gramEnd"/>
    </w:p>
    <w:p w14:paraId="56DD58EF" w14:textId="77777777" w:rsidR="00FB2969" w:rsidRPr="00FB2969" w:rsidRDefault="00FB2969" w:rsidP="00E307DA">
      <w:pPr>
        <w:pStyle w:val="code"/>
      </w:pPr>
      <w:r w:rsidRPr="00FB2969">
        <w:t xml:space="preserve">"SASHELP.CLASS"-&gt;"WORK.Y" [label=" _2_datastep (0.039)" </w:t>
      </w:r>
      <w:proofErr w:type="spellStart"/>
      <w:r w:rsidRPr="00FB2969">
        <w:t>color</w:t>
      </w:r>
      <w:proofErr w:type="spellEnd"/>
      <w:r w:rsidRPr="00FB2969">
        <w:t>=</w:t>
      </w:r>
      <w:proofErr w:type="spellStart"/>
      <w:r w:rsidRPr="00FB2969">
        <w:t>lightgreen</w:t>
      </w:r>
      <w:proofErr w:type="spellEnd"/>
      <w:r w:rsidRPr="00FB2969">
        <w:t xml:space="preserve"> </w:t>
      </w:r>
      <w:proofErr w:type="spellStart"/>
      <w:r w:rsidRPr="00FB2969">
        <w:t>penwidth</w:t>
      </w:r>
      <w:proofErr w:type="spellEnd"/>
      <w:r w:rsidRPr="00FB2969">
        <w:t>=1 style=solid</w:t>
      </w:r>
      <w:proofErr w:type="gramStart"/>
      <w:r w:rsidRPr="00FB2969">
        <w:t>];</w:t>
      </w:r>
      <w:proofErr w:type="gramEnd"/>
    </w:p>
    <w:p w14:paraId="04A9AEF5" w14:textId="77777777" w:rsidR="00FB2969" w:rsidRPr="00FB2969" w:rsidRDefault="00FB2969" w:rsidP="00E307DA">
      <w:pPr>
        <w:pStyle w:val="code"/>
      </w:pPr>
      <w:r w:rsidRPr="00FB2969">
        <w:t xml:space="preserve">"WORK.X"-&gt;"WORK.X2" [label=" _3_summary (0.041)" </w:t>
      </w:r>
      <w:proofErr w:type="spellStart"/>
      <w:r w:rsidRPr="00FB2969">
        <w:t>color</w:t>
      </w:r>
      <w:proofErr w:type="spellEnd"/>
      <w:r w:rsidRPr="00FB2969">
        <w:t xml:space="preserve">=orange </w:t>
      </w:r>
      <w:proofErr w:type="spellStart"/>
      <w:r w:rsidRPr="00FB2969">
        <w:t>penwidth</w:t>
      </w:r>
      <w:proofErr w:type="spellEnd"/>
      <w:r w:rsidRPr="00FB2969">
        <w:t>=2 style=solid</w:t>
      </w:r>
      <w:proofErr w:type="gramStart"/>
      <w:r w:rsidRPr="00FB2969">
        <w:t>];</w:t>
      </w:r>
      <w:proofErr w:type="gramEnd"/>
    </w:p>
    <w:p w14:paraId="7CA99038" w14:textId="77777777" w:rsidR="00FB2969" w:rsidRPr="00FB2969" w:rsidRDefault="00FB2969" w:rsidP="00E307DA">
      <w:pPr>
        <w:pStyle w:val="code"/>
      </w:pPr>
      <w:r w:rsidRPr="00FB2969">
        <w:t xml:space="preserve">"WORK.Y"-&gt;"WORK.Y2" [label=" _4_summary (0.040)" </w:t>
      </w:r>
      <w:proofErr w:type="spellStart"/>
      <w:r w:rsidRPr="00FB2969">
        <w:t>color</w:t>
      </w:r>
      <w:proofErr w:type="spellEnd"/>
      <w:r w:rsidRPr="00FB2969">
        <w:t xml:space="preserve">=orange </w:t>
      </w:r>
      <w:proofErr w:type="spellStart"/>
      <w:r w:rsidRPr="00FB2969">
        <w:t>penwidth</w:t>
      </w:r>
      <w:proofErr w:type="spellEnd"/>
      <w:r w:rsidRPr="00FB2969">
        <w:t>=2 style=solid</w:t>
      </w:r>
      <w:proofErr w:type="gramStart"/>
      <w:r w:rsidRPr="00FB2969">
        <w:t>];</w:t>
      </w:r>
      <w:proofErr w:type="gramEnd"/>
    </w:p>
    <w:p w14:paraId="100E9C6C" w14:textId="77777777" w:rsidR="00FB2969" w:rsidRPr="00FB2969" w:rsidRDefault="00FB2969" w:rsidP="00E307DA">
      <w:pPr>
        <w:pStyle w:val="code"/>
      </w:pPr>
      <w:r w:rsidRPr="00FB2969">
        <w:t xml:space="preserve">"WORK.X2"-&gt;"WORK.X3" [label=" _5_sort (0.032)" </w:t>
      </w:r>
      <w:proofErr w:type="spellStart"/>
      <w:r w:rsidRPr="00FB2969">
        <w:t>color</w:t>
      </w:r>
      <w:proofErr w:type="spellEnd"/>
      <w:r w:rsidRPr="00FB2969">
        <w:t>=</w:t>
      </w:r>
      <w:proofErr w:type="spellStart"/>
      <w:r w:rsidRPr="00FB2969">
        <w:t>lightgreen</w:t>
      </w:r>
      <w:proofErr w:type="spellEnd"/>
      <w:r w:rsidRPr="00FB2969">
        <w:t xml:space="preserve"> </w:t>
      </w:r>
      <w:proofErr w:type="spellStart"/>
      <w:r w:rsidRPr="00FB2969">
        <w:t>penwidth</w:t>
      </w:r>
      <w:proofErr w:type="spellEnd"/>
      <w:r w:rsidRPr="00FB2969">
        <w:t>=1 style=solid</w:t>
      </w:r>
      <w:proofErr w:type="gramStart"/>
      <w:r w:rsidRPr="00FB2969">
        <w:t>];</w:t>
      </w:r>
      <w:proofErr w:type="gramEnd"/>
    </w:p>
    <w:p w14:paraId="1B939A40" w14:textId="77777777" w:rsidR="00FB2969" w:rsidRPr="00FB2969" w:rsidRDefault="00FB2969" w:rsidP="00E307DA">
      <w:pPr>
        <w:pStyle w:val="code"/>
      </w:pPr>
      <w:r w:rsidRPr="00FB2969">
        <w:t xml:space="preserve">"WORK.Y2"-&gt;"WORK.Y3" [label=" _6_sort (0.025)" </w:t>
      </w:r>
      <w:proofErr w:type="spellStart"/>
      <w:r w:rsidRPr="00FB2969">
        <w:t>color</w:t>
      </w:r>
      <w:proofErr w:type="spellEnd"/>
      <w:r w:rsidRPr="00FB2969">
        <w:t>=</w:t>
      </w:r>
      <w:proofErr w:type="gramStart"/>
      <w:r w:rsidRPr="00FB2969">
        <w:t>grey  style</w:t>
      </w:r>
      <w:proofErr w:type="gramEnd"/>
      <w:r w:rsidRPr="00FB2969">
        <w:t>=solid];</w:t>
      </w:r>
    </w:p>
    <w:p w14:paraId="089159E0" w14:textId="77777777" w:rsidR="00FB2969" w:rsidRPr="00FB2969" w:rsidRDefault="00FB2969" w:rsidP="00E307DA">
      <w:pPr>
        <w:pStyle w:val="code"/>
      </w:pPr>
      <w:r w:rsidRPr="00FB2969">
        <w:t xml:space="preserve">"WORK.X3"-&gt;"WORK.Z" [label=" _7_datastep (0.026)" </w:t>
      </w:r>
      <w:proofErr w:type="spellStart"/>
      <w:r w:rsidRPr="00FB2969">
        <w:t>color</w:t>
      </w:r>
      <w:proofErr w:type="spellEnd"/>
      <w:r w:rsidRPr="00FB2969">
        <w:t>=</w:t>
      </w:r>
      <w:proofErr w:type="spellStart"/>
      <w:r w:rsidRPr="00FB2969">
        <w:t>lightgreen</w:t>
      </w:r>
      <w:proofErr w:type="spellEnd"/>
      <w:r w:rsidRPr="00FB2969">
        <w:t xml:space="preserve"> </w:t>
      </w:r>
      <w:proofErr w:type="spellStart"/>
      <w:r w:rsidRPr="00FB2969">
        <w:t>penwidth</w:t>
      </w:r>
      <w:proofErr w:type="spellEnd"/>
      <w:r w:rsidRPr="00FB2969">
        <w:t>=1 style=solid</w:t>
      </w:r>
      <w:proofErr w:type="gramStart"/>
      <w:r w:rsidRPr="00FB2969">
        <w:t>];</w:t>
      </w:r>
      <w:proofErr w:type="gramEnd"/>
    </w:p>
    <w:p w14:paraId="4B31AAEF" w14:textId="77777777" w:rsidR="00FB2969" w:rsidRPr="00FB2969" w:rsidRDefault="00FB2969" w:rsidP="00E307DA">
      <w:pPr>
        <w:pStyle w:val="code"/>
      </w:pPr>
      <w:r w:rsidRPr="00FB2969">
        <w:t xml:space="preserve">"WORK.Y3"-&gt;"WORK.Z" [label=" _7_datastep (0.026)" </w:t>
      </w:r>
      <w:proofErr w:type="spellStart"/>
      <w:r w:rsidRPr="00FB2969">
        <w:t>color</w:t>
      </w:r>
      <w:proofErr w:type="spellEnd"/>
      <w:r w:rsidRPr="00FB2969">
        <w:t>=</w:t>
      </w:r>
      <w:proofErr w:type="spellStart"/>
      <w:r w:rsidRPr="00FB2969">
        <w:t>lightgreen</w:t>
      </w:r>
      <w:proofErr w:type="spellEnd"/>
      <w:r w:rsidRPr="00FB2969">
        <w:t xml:space="preserve"> </w:t>
      </w:r>
      <w:proofErr w:type="spellStart"/>
      <w:r w:rsidRPr="00FB2969">
        <w:t>penwidth</w:t>
      </w:r>
      <w:proofErr w:type="spellEnd"/>
      <w:r w:rsidRPr="00FB2969">
        <w:t>=1 style=solid</w:t>
      </w:r>
      <w:proofErr w:type="gramStart"/>
      <w:r w:rsidRPr="00FB2969">
        <w:t>];</w:t>
      </w:r>
      <w:proofErr w:type="gramEnd"/>
    </w:p>
    <w:p w14:paraId="4B777461" w14:textId="77777777" w:rsidR="00FB2969" w:rsidRPr="00FB2969" w:rsidRDefault="00FB2969" w:rsidP="00E307DA">
      <w:pPr>
        <w:pStyle w:val="code"/>
      </w:pPr>
      <w:r w:rsidRPr="00FB2969">
        <w:t xml:space="preserve">"WORK.Z"-&gt;"_8_PRINT" [label="(0.050)" </w:t>
      </w:r>
      <w:proofErr w:type="spellStart"/>
      <w:r w:rsidRPr="00FB2969">
        <w:t>color</w:t>
      </w:r>
      <w:proofErr w:type="spellEnd"/>
      <w:r w:rsidRPr="00FB2969">
        <w:t xml:space="preserve">=orange </w:t>
      </w:r>
      <w:proofErr w:type="spellStart"/>
      <w:r w:rsidRPr="00FB2969">
        <w:t>penwidth</w:t>
      </w:r>
      <w:proofErr w:type="spellEnd"/>
      <w:r w:rsidRPr="00FB2969">
        <w:t>=2 style=dashed</w:t>
      </w:r>
      <w:proofErr w:type="gramStart"/>
      <w:r w:rsidRPr="00FB2969">
        <w:t>];</w:t>
      </w:r>
      <w:proofErr w:type="gramEnd"/>
    </w:p>
    <w:p w14:paraId="40B89A1C" w14:textId="77777777" w:rsidR="00FB2969" w:rsidRPr="00FB2969" w:rsidRDefault="00FB2969" w:rsidP="00E307DA">
      <w:pPr>
        <w:pStyle w:val="code"/>
      </w:pPr>
      <w:r w:rsidRPr="00FB2969">
        <w:t xml:space="preserve">"WORK.X"-&gt;"WORK.SQL_TABLE" [label=" _9_sql (0.068)" </w:t>
      </w:r>
      <w:proofErr w:type="spellStart"/>
      <w:r w:rsidRPr="00FB2969">
        <w:t>color</w:t>
      </w:r>
      <w:proofErr w:type="spellEnd"/>
      <w:r w:rsidRPr="00FB2969">
        <w:t xml:space="preserve">=red </w:t>
      </w:r>
      <w:proofErr w:type="spellStart"/>
      <w:r w:rsidRPr="00FB2969">
        <w:t>penwidth</w:t>
      </w:r>
      <w:proofErr w:type="spellEnd"/>
      <w:r w:rsidRPr="00FB2969">
        <w:t>=3 style=solid</w:t>
      </w:r>
      <w:proofErr w:type="gramStart"/>
      <w:r w:rsidRPr="00FB2969">
        <w:t>];</w:t>
      </w:r>
      <w:proofErr w:type="gramEnd"/>
    </w:p>
    <w:p w14:paraId="04FCFB18" w14:textId="77777777" w:rsidR="00FB2969" w:rsidRPr="00FB2969" w:rsidRDefault="00FB2969" w:rsidP="00E307DA">
      <w:pPr>
        <w:pStyle w:val="code"/>
      </w:pPr>
      <w:r w:rsidRPr="00FB2969">
        <w:t xml:space="preserve">"WORK.Y"-&gt;"WORK.SQL_TABLE" [label=" _9_sql (0.068)" </w:t>
      </w:r>
      <w:proofErr w:type="spellStart"/>
      <w:r w:rsidRPr="00FB2969">
        <w:t>color</w:t>
      </w:r>
      <w:proofErr w:type="spellEnd"/>
      <w:r w:rsidRPr="00FB2969">
        <w:t xml:space="preserve">=red </w:t>
      </w:r>
      <w:proofErr w:type="spellStart"/>
      <w:r w:rsidRPr="00FB2969">
        <w:t>penwidth</w:t>
      </w:r>
      <w:proofErr w:type="spellEnd"/>
      <w:r w:rsidRPr="00FB2969">
        <w:t>=3 style=solid</w:t>
      </w:r>
      <w:proofErr w:type="gramStart"/>
      <w:r w:rsidRPr="00FB2969">
        <w:t>];</w:t>
      </w:r>
      <w:proofErr w:type="gramEnd"/>
    </w:p>
    <w:p w14:paraId="7FC5A808" w14:textId="77777777" w:rsidR="00E307DA" w:rsidRDefault="00FB2969" w:rsidP="00E307DA">
      <w:pPr>
        <w:pStyle w:val="code"/>
      </w:pPr>
      <w:r w:rsidRPr="00FB2969">
        <w:lastRenderedPageBreak/>
        <w:t>}</w:t>
      </w:r>
    </w:p>
    <w:p w14:paraId="24A63212" w14:textId="08A4058A" w:rsidR="00857F86" w:rsidRPr="009D6747" w:rsidRDefault="009D6747" w:rsidP="00857F86">
      <w:pPr>
        <w:pStyle w:val="PaperBody"/>
      </w:pPr>
      <w:r w:rsidRPr="009D6747">
        <w:t xml:space="preserve">You can now copy the rows from this table and paste them into </w:t>
      </w:r>
      <w:hyperlink r:id="rId24" w:history="1">
        <w:proofErr w:type="spellStart"/>
        <w:r w:rsidRPr="00CE4D23">
          <w:rPr>
            <w:rStyle w:val="Hyperlink"/>
          </w:rPr>
          <w:t>Web</w:t>
        </w:r>
        <w:r w:rsidR="00B47D60">
          <w:rPr>
            <w:rStyle w:val="Hyperlink"/>
          </w:rPr>
          <w:t>Graphviz</w:t>
        </w:r>
        <w:proofErr w:type="spellEnd"/>
      </w:hyperlink>
      <w:r w:rsidRPr="009D6747">
        <w:t>.</w:t>
      </w:r>
      <w:r w:rsidR="00857F86">
        <w:t xml:space="preserve"> Then</w:t>
      </w:r>
      <w:r w:rsidR="00857F86" w:rsidRPr="009D6747">
        <w:t xml:space="preserve"> click on the “Generate Graph!” button and it will make your diagram.</w:t>
      </w:r>
      <w:r w:rsidR="00857F86">
        <w:t xml:space="preserve"> Data appears in blue rectangles. The lines represent the data steps or procedures that ran. The thicker the line, the longer it took. Red lines took longer than the 50</w:t>
      </w:r>
      <w:r w:rsidR="00857F86" w:rsidRPr="003F1539">
        <w:rPr>
          <w:vertAlign w:val="superscript"/>
        </w:rPr>
        <w:t>th</w:t>
      </w:r>
      <w:r w:rsidR="00857F86">
        <w:t xml:space="preserve"> percentile. Procedure outputs appear in green ovals.</w:t>
      </w:r>
    </w:p>
    <w:p w14:paraId="5E8EB3D0" w14:textId="16DB91AB" w:rsidR="009D6747" w:rsidRPr="009D6747" w:rsidRDefault="009D6747" w:rsidP="00FB2969">
      <w:pPr>
        <w:pStyle w:val="PaperBody"/>
      </w:pPr>
    </w:p>
    <w:p w14:paraId="2C37FCDC" w14:textId="7C2ECD5A" w:rsidR="009D6747" w:rsidRPr="00D01C16" w:rsidRDefault="00857F86" w:rsidP="00D01C16">
      <w:pPr>
        <w:pStyle w:val="PaperBody"/>
      </w:pPr>
      <w:r w:rsidRPr="00857F86">
        <w:rPr>
          <w:noProof/>
        </w:rPr>
        <w:drawing>
          <wp:inline distT="0" distB="0" distL="0" distR="0" wp14:anchorId="7000861E" wp14:editId="681760D0">
            <wp:extent cx="3065196" cy="2407620"/>
            <wp:effectExtent l="12700" t="12700" r="8255" b="184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duotone>
                        <a:schemeClr val="accent1">
                          <a:shade val="45000"/>
                          <a:satMod val="135000"/>
                        </a:schemeClr>
                        <a:prstClr val="white"/>
                      </a:duotone>
                    </a:blip>
                    <a:stretch>
                      <a:fillRect/>
                    </a:stretch>
                  </pic:blipFill>
                  <pic:spPr>
                    <a:xfrm>
                      <a:off x="0" y="0"/>
                      <a:ext cx="3151453" cy="2475372"/>
                    </a:xfrm>
                    <a:prstGeom prst="rect">
                      <a:avLst/>
                    </a:prstGeom>
                    <a:ln>
                      <a:solidFill>
                        <a:srgbClr val="0070C0"/>
                      </a:solidFill>
                    </a:ln>
                  </pic:spPr>
                </pic:pic>
              </a:graphicData>
            </a:graphic>
          </wp:inline>
        </w:drawing>
      </w:r>
      <w:r w:rsidR="00AE523A" w:rsidRPr="001C1DA7">
        <w:rPr>
          <w:noProof/>
        </w:rPr>
        <w:drawing>
          <wp:inline distT="0" distB="0" distL="0" distR="0" wp14:anchorId="2A88DDC6" wp14:editId="67127C47">
            <wp:extent cx="2554736" cy="255473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6"/>
                    <a:stretch>
                      <a:fillRect/>
                    </a:stretch>
                  </pic:blipFill>
                  <pic:spPr>
                    <a:xfrm>
                      <a:off x="0" y="0"/>
                      <a:ext cx="2568425" cy="2568425"/>
                    </a:xfrm>
                    <a:prstGeom prst="rect">
                      <a:avLst/>
                    </a:prstGeom>
                  </pic:spPr>
                </pic:pic>
              </a:graphicData>
            </a:graphic>
          </wp:inline>
        </w:drawing>
      </w:r>
    </w:p>
    <w:p w14:paraId="1C7F6458" w14:textId="6B609399" w:rsidR="00FE103E" w:rsidRDefault="00FE103E" w:rsidP="00FE103E">
      <w:pPr>
        <w:pStyle w:val="PaperBody"/>
      </w:pPr>
    </w:p>
    <w:p w14:paraId="28A2160A" w14:textId="77777777" w:rsidR="009D6747" w:rsidRPr="009D6747" w:rsidRDefault="009D6747" w:rsidP="009D6747">
      <w:pPr>
        <w:pStyle w:val="Heading2"/>
      </w:pPr>
      <w:r w:rsidRPr="009D6747">
        <w:t>Future Enhancements</w:t>
      </w:r>
    </w:p>
    <w:p w14:paraId="6D3458BE" w14:textId="77777777" w:rsidR="009D6747" w:rsidRPr="009D6747" w:rsidRDefault="009D6747" w:rsidP="009D6747">
      <w:pPr>
        <w:pStyle w:val="PaperBody"/>
      </w:pPr>
      <w:r w:rsidRPr="009D6747">
        <w:t>There are an almost unlimited number of enhancements that can be made using these basic techniques outlined here. </w:t>
      </w:r>
    </w:p>
    <w:p w14:paraId="00C3B7F3" w14:textId="05882355" w:rsidR="009C3C95" w:rsidRDefault="009D6747" w:rsidP="008D7B00">
      <w:pPr>
        <w:pStyle w:val="PaperBody"/>
        <w:numPr>
          <w:ilvl w:val="0"/>
          <w:numId w:val="11"/>
        </w:numPr>
      </w:pPr>
      <w:r w:rsidRPr="009D6747">
        <w:t xml:space="preserve">Install </w:t>
      </w:r>
      <w:r w:rsidR="00B47D60">
        <w:t>Graphviz</w:t>
      </w:r>
      <w:r w:rsidRPr="009D6747">
        <w:t xml:space="preserve"> in a place accessible from SAS server so that we can then use it directly from a SAS program. This will enable the graphics to be produced automatically thereby removing any manual steps. This has already been tested on another server and works well.</w:t>
      </w:r>
    </w:p>
    <w:p w14:paraId="08BA7C8C" w14:textId="240DAD0A" w:rsidR="009C3C95" w:rsidRDefault="009D6747" w:rsidP="008D7B00">
      <w:pPr>
        <w:pStyle w:val="PaperBody"/>
        <w:numPr>
          <w:ilvl w:val="0"/>
          <w:numId w:val="11"/>
        </w:numPr>
      </w:pPr>
      <w:r w:rsidRPr="009D6747">
        <w:t xml:space="preserve">Integrate output from SAS log so that we can choose to display various numbers on arrows and scale and </w:t>
      </w:r>
      <w:r w:rsidR="009C3C95" w:rsidRPr="009D6747">
        <w:t>color</w:t>
      </w:r>
      <w:r w:rsidRPr="009D6747">
        <w:t xml:space="preserve"> them accordingly, such as Elapsed time, CPU time, records in/out, etc.</w:t>
      </w:r>
    </w:p>
    <w:p w14:paraId="30B9A645" w14:textId="68A6DAF4" w:rsidR="009C3C95" w:rsidRDefault="009D6747" w:rsidP="008D7B00">
      <w:pPr>
        <w:pStyle w:val="PaperBody"/>
        <w:numPr>
          <w:ilvl w:val="0"/>
          <w:numId w:val="11"/>
        </w:numPr>
      </w:pPr>
      <w:r w:rsidRPr="009D6747">
        <w:t xml:space="preserve">Fix “#” references from PROC SCAPROC with info from code and/or log to show what library they </w:t>
      </w:r>
      <w:r w:rsidR="0095323C" w:rsidRPr="009D6747">
        <w:t>come</w:t>
      </w:r>
      <w:r w:rsidRPr="009D6747">
        <w:t xml:space="preserve"> from.</w:t>
      </w:r>
    </w:p>
    <w:p w14:paraId="7BE58058" w14:textId="76F6AA6F" w:rsidR="009C3C95" w:rsidRDefault="009D6747" w:rsidP="008D7B00">
      <w:pPr>
        <w:pStyle w:val="PaperBody"/>
        <w:numPr>
          <w:ilvl w:val="0"/>
          <w:numId w:val="11"/>
        </w:numPr>
      </w:pPr>
      <w:r w:rsidRPr="009D6747">
        <w:t xml:space="preserve">Integrate tool into a </w:t>
      </w:r>
      <w:r w:rsidR="00146F63">
        <w:t xml:space="preserve">SAS 9.4 </w:t>
      </w:r>
      <w:r w:rsidRPr="009D6747">
        <w:t>Stored Process</w:t>
      </w:r>
      <w:r w:rsidR="00146F63">
        <w:t xml:space="preserve"> or SAS Viya job</w:t>
      </w:r>
      <w:r w:rsidRPr="009D6747">
        <w:t>, to allow running an entire analysis by filling in some parameters and browsing to your code.</w:t>
      </w:r>
    </w:p>
    <w:p w14:paraId="249FF4D4" w14:textId="77777777" w:rsidR="009C3C95" w:rsidRDefault="009D6747" w:rsidP="008D7B00">
      <w:pPr>
        <w:pStyle w:val="PaperBody"/>
        <w:numPr>
          <w:ilvl w:val="0"/>
          <w:numId w:val="11"/>
        </w:numPr>
      </w:pPr>
      <w:r w:rsidRPr="009D6747">
        <w:t>Make simple version of diagram based only on SAS code.</w:t>
      </w:r>
    </w:p>
    <w:p w14:paraId="4BFA24FF" w14:textId="77777777" w:rsidR="009C3C95" w:rsidRDefault="009D6747" w:rsidP="008D7B00">
      <w:pPr>
        <w:pStyle w:val="PaperBody"/>
        <w:numPr>
          <w:ilvl w:val="0"/>
          <w:numId w:val="11"/>
        </w:numPr>
      </w:pPr>
      <w:r w:rsidRPr="009D6747">
        <w:t>Make diagram that can be generated from a SAS log, enabling us to create diagrams on logs run in the past.</w:t>
      </w:r>
    </w:p>
    <w:p w14:paraId="63897076" w14:textId="77777777" w:rsidR="009C3C95" w:rsidRDefault="009D6747" w:rsidP="008D7B00">
      <w:pPr>
        <w:pStyle w:val="PaperBody"/>
        <w:numPr>
          <w:ilvl w:val="0"/>
          <w:numId w:val="11"/>
        </w:numPr>
      </w:pPr>
      <w:r w:rsidRPr="009D6747">
        <w:t>Create framework to store graph DOT commands and then enable comparison with others previously stored, so that we could compare performance between multiple runs, highlight changes in the structure of complex code diagrammatically, etc.</w:t>
      </w:r>
    </w:p>
    <w:p w14:paraId="613EFCE8" w14:textId="77777777" w:rsidR="009C3C95" w:rsidRDefault="009D6747" w:rsidP="008D7B00">
      <w:pPr>
        <w:pStyle w:val="PaperBody"/>
        <w:numPr>
          <w:ilvl w:val="0"/>
          <w:numId w:val="11"/>
        </w:numPr>
      </w:pPr>
      <w:r w:rsidRPr="009D6747">
        <w:t>Provide parameters to allow changing of line attributes, box attributes, etc.</w:t>
      </w:r>
    </w:p>
    <w:p w14:paraId="314057FF" w14:textId="77777777" w:rsidR="009C3C95" w:rsidRDefault="009D6747" w:rsidP="008D7B00">
      <w:pPr>
        <w:pStyle w:val="PaperBody"/>
        <w:numPr>
          <w:ilvl w:val="0"/>
          <w:numId w:val="11"/>
        </w:numPr>
      </w:pPr>
      <w:r w:rsidRPr="009D6747">
        <w:t>Add support for showing diagrams in a web page, which then will enable use of tooltips and links which will enable a lot more functionality such as popping up a box showing code used in a step directly from diagram.</w:t>
      </w:r>
    </w:p>
    <w:p w14:paraId="544DA94C" w14:textId="3ACEF957" w:rsidR="009D6747" w:rsidRPr="009D6747" w:rsidRDefault="009D6747" w:rsidP="008D7B00">
      <w:pPr>
        <w:pStyle w:val="PaperBody"/>
        <w:numPr>
          <w:ilvl w:val="0"/>
          <w:numId w:val="11"/>
        </w:numPr>
      </w:pPr>
      <w:r w:rsidRPr="009D6747">
        <w:lastRenderedPageBreak/>
        <w:t>Enhance code to use the grid analysis capabilities. This will suggest how to grid enable your SAS code, and how much time could be saved.</w:t>
      </w:r>
    </w:p>
    <w:p w14:paraId="450DB752" w14:textId="77777777" w:rsidR="009D6747" w:rsidRPr="009D6747" w:rsidRDefault="009D6747" w:rsidP="009D6747">
      <w:pPr>
        <w:pStyle w:val="Heading2"/>
      </w:pPr>
      <w:r w:rsidRPr="009D6747">
        <w:t>Appendix</w:t>
      </w:r>
    </w:p>
    <w:p w14:paraId="3A3E9809" w14:textId="77777777" w:rsidR="009D6747" w:rsidRPr="009D6747" w:rsidRDefault="009D6747" w:rsidP="009D6747">
      <w:pPr>
        <w:pStyle w:val="Heading3"/>
      </w:pPr>
      <w:r w:rsidRPr="009D6747">
        <w:t>SAS Macros</w:t>
      </w:r>
    </w:p>
    <w:p w14:paraId="0E5B638B" w14:textId="60DCCF68" w:rsidR="009D6747" w:rsidRPr="009D6747" w:rsidRDefault="009D6747" w:rsidP="009D6747">
      <w:pPr>
        <w:pStyle w:val="PaperBody"/>
      </w:pPr>
      <w:r w:rsidRPr="009D6747">
        <w:t xml:space="preserve">The following SAS macros are the version of these at the time of creating this document. They show the technique although the code is currently under development so it might not handle the analysis of all kinds of SAS </w:t>
      </w:r>
      <w:r w:rsidR="00F86A43" w:rsidRPr="009D6747">
        <w:t>code and</w:t>
      </w:r>
      <w:r w:rsidRPr="009D6747">
        <w:t xml:space="preserve"> won’t have features currently being added in development. Feel free to make your own enhancements and share the code with others.</w:t>
      </w:r>
    </w:p>
    <w:p w14:paraId="63068FE7" w14:textId="57426CFC" w:rsidR="009D6747" w:rsidRDefault="009D6747" w:rsidP="00C15726">
      <w:pPr>
        <w:pStyle w:val="PaperBody"/>
        <w:numPr>
          <w:ilvl w:val="0"/>
          <w:numId w:val="10"/>
        </w:numPr>
      </w:pPr>
      <w:r w:rsidRPr="00E932D9">
        <w:rPr>
          <w:b/>
          <w:bCs/>
        </w:rPr>
        <w:t>EANBEGIN</w:t>
      </w:r>
      <w:r w:rsidRPr="009D6747">
        <w:t xml:space="preserve"> – “Enhanced Analysis” begin, which is used before some SAS code that you want to </w:t>
      </w:r>
      <w:r w:rsidR="0095323C" w:rsidRPr="009D6747">
        <w:t>analyze</w:t>
      </w:r>
      <w:r w:rsidRPr="009D6747">
        <w:t>. This follows the SAS naming scheme along the lines of STPBEGIN/STPEND. Parameters are:</w:t>
      </w:r>
    </w:p>
    <w:p w14:paraId="0DCB8AE8" w14:textId="6C53CF2C" w:rsidR="009D6747" w:rsidRDefault="009D6747" w:rsidP="00C15726">
      <w:pPr>
        <w:pStyle w:val="PaperBody"/>
        <w:numPr>
          <w:ilvl w:val="1"/>
          <w:numId w:val="10"/>
        </w:numPr>
      </w:pPr>
      <w:proofErr w:type="spellStart"/>
      <w:r w:rsidRPr="0036203E">
        <w:rPr>
          <w:b/>
          <w:bCs/>
        </w:rPr>
        <w:t>use_label</w:t>
      </w:r>
      <w:proofErr w:type="spellEnd"/>
      <w:r w:rsidRPr="009D6747">
        <w:t xml:space="preserve"> is a positional parameter which can optionally specify a label to use in .DOT output that is produced. If you don’t specify a </w:t>
      </w:r>
      <w:r w:rsidR="00F86A43" w:rsidRPr="009D6747">
        <w:t>value,</w:t>
      </w:r>
      <w:r w:rsidRPr="009D6747">
        <w:t xml:space="preserve"> then one is created for you.</w:t>
      </w:r>
    </w:p>
    <w:p w14:paraId="663FBCCC" w14:textId="4182F1CF" w:rsidR="00B326B0" w:rsidRDefault="00E5570D" w:rsidP="00C15726">
      <w:pPr>
        <w:pStyle w:val="PaperBody"/>
        <w:numPr>
          <w:ilvl w:val="1"/>
          <w:numId w:val="10"/>
        </w:numPr>
      </w:pPr>
      <w:proofErr w:type="spellStart"/>
      <w:r>
        <w:rPr>
          <w:b/>
          <w:bCs/>
        </w:rPr>
        <w:t>s</w:t>
      </w:r>
      <w:r w:rsidR="00B326B0">
        <w:rPr>
          <w:b/>
          <w:bCs/>
        </w:rPr>
        <w:t>caproc_file</w:t>
      </w:r>
      <w:proofErr w:type="spellEnd"/>
      <w:r w:rsidR="00B326B0">
        <w:t xml:space="preserve"> </w:t>
      </w:r>
      <w:r>
        <w:t xml:space="preserve">specified the name of the file to write the </w:t>
      </w:r>
      <w:proofErr w:type="spellStart"/>
      <w:r>
        <w:t>scaproc</w:t>
      </w:r>
      <w:proofErr w:type="spellEnd"/>
      <w:r>
        <w:t xml:space="preserve"> output to.</w:t>
      </w:r>
    </w:p>
    <w:p w14:paraId="741B5AC3" w14:textId="77777777" w:rsidR="0036203E" w:rsidRDefault="009D6747" w:rsidP="00C15726">
      <w:pPr>
        <w:pStyle w:val="PaperBody"/>
        <w:numPr>
          <w:ilvl w:val="1"/>
          <w:numId w:val="10"/>
        </w:numPr>
      </w:pPr>
      <w:r w:rsidRPr="0036203E">
        <w:rPr>
          <w:b/>
          <w:bCs/>
        </w:rPr>
        <w:t>where</w:t>
      </w:r>
      <w:r w:rsidRPr="009D6747">
        <w:t xml:space="preserve"> is a keyword parameter which can optionally specify a location for PROC SCAPROC to write its output to, will default to a text file in your own home directory</w:t>
      </w:r>
      <w:r w:rsidR="0036203E">
        <w:t>.</w:t>
      </w:r>
    </w:p>
    <w:p w14:paraId="02551A6C" w14:textId="4DFD4E12" w:rsidR="0036203E" w:rsidRDefault="009D6747" w:rsidP="00C15726">
      <w:pPr>
        <w:pStyle w:val="PaperBody"/>
        <w:numPr>
          <w:ilvl w:val="1"/>
          <w:numId w:val="10"/>
        </w:numPr>
      </w:pPr>
      <w:r w:rsidRPr="0036203E">
        <w:rPr>
          <w:b/>
          <w:bCs/>
        </w:rPr>
        <w:t>_options</w:t>
      </w:r>
      <w:r w:rsidRPr="009D6747">
        <w:t xml:space="preserve"> </w:t>
      </w:r>
      <w:proofErr w:type="gramStart"/>
      <w:r w:rsidR="00F86A43">
        <w:t>is</w:t>
      </w:r>
      <w:proofErr w:type="gramEnd"/>
      <w:r w:rsidRPr="009D6747">
        <w:t xml:space="preserve"> a keyword parameter which can optionally specify options to use when using PROC SCAPROC, they are just passed through to the procedure itself.</w:t>
      </w:r>
    </w:p>
    <w:p w14:paraId="01E178AF" w14:textId="677FEFAC" w:rsidR="0036203E" w:rsidRDefault="009D6747" w:rsidP="00C15726">
      <w:pPr>
        <w:pStyle w:val="PaperBody"/>
        <w:numPr>
          <w:ilvl w:val="0"/>
          <w:numId w:val="10"/>
        </w:numPr>
      </w:pPr>
      <w:r w:rsidRPr="0036203E">
        <w:rPr>
          <w:b/>
          <w:bCs/>
        </w:rPr>
        <w:t>EANEND</w:t>
      </w:r>
      <w:r w:rsidRPr="009D6747">
        <w:t xml:space="preserve"> – “Enhanced Analysis” end, which is used at the end of SAS code which is being </w:t>
      </w:r>
      <w:r w:rsidR="00F86A43" w:rsidRPr="009D6747">
        <w:t>analyzed</w:t>
      </w:r>
      <w:r w:rsidRPr="009D6747">
        <w:t xml:space="preserve">. This causes the analysis to be written out and is then ready to be </w:t>
      </w:r>
      <w:r w:rsidR="00F86A43" w:rsidRPr="009D6747">
        <w:t>analyzed</w:t>
      </w:r>
      <w:r w:rsidRPr="009D6747">
        <w:t>. This macro has no parameters.</w:t>
      </w:r>
    </w:p>
    <w:p w14:paraId="17F0C453" w14:textId="77777777" w:rsidR="0036203E" w:rsidRDefault="009D6747" w:rsidP="00C15726">
      <w:pPr>
        <w:pStyle w:val="PaperBody"/>
        <w:numPr>
          <w:ilvl w:val="1"/>
          <w:numId w:val="10"/>
        </w:numPr>
      </w:pPr>
      <w:r w:rsidRPr="00C02E0C">
        <w:rPr>
          <w:b/>
          <w:bCs/>
        </w:rPr>
        <w:t>PERCENTILES</w:t>
      </w:r>
      <w:r w:rsidRPr="009D6747">
        <w:t xml:space="preserve"> – Creates a range of global macro variables in the form </w:t>
      </w:r>
      <w:proofErr w:type="spellStart"/>
      <w:r w:rsidRPr="009D6747">
        <w:t>PCTn</w:t>
      </w:r>
      <w:proofErr w:type="spellEnd"/>
      <w:r w:rsidRPr="009D6747">
        <w:t xml:space="preserve">, where n is the percentile. </w:t>
      </w:r>
      <w:proofErr w:type="gramStart"/>
      <w:r w:rsidRPr="009D6747">
        <w:t>E.g.</w:t>
      </w:r>
      <w:proofErr w:type="gramEnd"/>
      <w:r w:rsidRPr="009D6747">
        <w:t xml:space="preserve"> PCT50 is the 50</w:t>
      </w:r>
      <w:r w:rsidRPr="0036203E">
        <w:rPr>
          <w:vertAlign w:val="superscript"/>
        </w:rPr>
        <w:t>th</w:t>
      </w:r>
      <w:r w:rsidRPr="009D6747">
        <w:t> percentile. There is a default list of them created although you can override which ones are created. e.g. </w:t>
      </w:r>
      <w:r w:rsidRPr="0036203E">
        <w:rPr>
          <w:i/>
          <w:iCs/>
        </w:rPr>
        <w:t>%</w:t>
      </w:r>
      <w:proofErr w:type="gramStart"/>
      <w:r w:rsidRPr="0036203E">
        <w:rPr>
          <w:i/>
          <w:iCs/>
        </w:rPr>
        <w:t>percentiles(</w:t>
      </w:r>
      <w:proofErr w:type="spellStart"/>
      <w:proofErr w:type="gramEnd"/>
      <w:r w:rsidRPr="0036203E">
        <w:rPr>
          <w:i/>
          <w:iCs/>
        </w:rPr>
        <w:t>sashelp.air,air,pctlpts</w:t>
      </w:r>
      <w:proofErr w:type="spellEnd"/>
      <w:r w:rsidRPr="0036203E">
        <w:rPr>
          <w:i/>
          <w:iCs/>
        </w:rPr>
        <w:t>=25 50 75)</w:t>
      </w:r>
    </w:p>
    <w:p w14:paraId="2F266088" w14:textId="5CA1ABF1" w:rsidR="0036203E" w:rsidRDefault="0036203E" w:rsidP="00C15726">
      <w:pPr>
        <w:pStyle w:val="PaperBody"/>
        <w:numPr>
          <w:ilvl w:val="1"/>
          <w:numId w:val="10"/>
        </w:numPr>
      </w:pPr>
      <w:proofErr w:type="spellStart"/>
      <w:r w:rsidRPr="0036203E">
        <w:rPr>
          <w:b/>
          <w:bCs/>
        </w:rPr>
        <w:t>d</w:t>
      </w:r>
      <w:r w:rsidR="009D6747" w:rsidRPr="0036203E">
        <w:rPr>
          <w:b/>
          <w:bCs/>
        </w:rPr>
        <w:t>set</w:t>
      </w:r>
      <w:proofErr w:type="spellEnd"/>
      <w:r w:rsidR="009D6747" w:rsidRPr="009D6747">
        <w:t xml:space="preserve"> is a positional parameter which specifies the dataset to </w:t>
      </w:r>
      <w:proofErr w:type="gramStart"/>
      <w:r w:rsidR="009D6747" w:rsidRPr="009D6747">
        <w:t>use</w:t>
      </w:r>
      <w:proofErr w:type="gramEnd"/>
    </w:p>
    <w:p w14:paraId="3D9F05DF" w14:textId="77777777" w:rsidR="0036203E" w:rsidRDefault="009D6747" w:rsidP="00C15726">
      <w:pPr>
        <w:pStyle w:val="PaperBody"/>
        <w:numPr>
          <w:ilvl w:val="1"/>
          <w:numId w:val="10"/>
        </w:numPr>
      </w:pPr>
      <w:r w:rsidRPr="0036203E">
        <w:rPr>
          <w:b/>
          <w:bCs/>
        </w:rPr>
        <w:t>var</w:t>
      </w:r>
      <w:r w:rsidRPr="009D6747">
        <w:t xml:space="preserve"> is a positional parameter which specifies the variable to use from dataset for generating %</w:t>
      </w:r>
      <w:proofErr w:type="gramStart"/>
      <w:r w:rsidRPr="009D6747">
        <w:t>tiles</w:t>
      </w:r>
      <w:proofErr w:type="gramEnd"/>
    </w:p>
    <w:p w14:paraId="6A154E2F" w14:textId="77777777" w:rsidR="0036203E" w:rsidRDefault="009D6747" w:rsidP="00C15726">
      <w:pPr>
        <w:pStyle w:val="PaperBody"/>
        <w:numPr>
          <w:ilvl w:val="1"/>
          <w:numId w:val="10"/>
        </w:numPr>
      </w:pPr>
      <w:proofErr w:type="spellStart"/>
      <w:r w:rsidRPr="0036203E">
        <w:rPr>
          <w:b/>
          <w:bCs/>
        </w:rPr>
        <w:t>pctlpts</w:t>
      </w:r>
      <w:proofErr w:type="spellEnd"/>
      <w:r w:rsidRPr="009D6747">
        <w:t xml:space="preserve"> is a keyword parameter which can optionally specify a list of percentiles to generate, separated by spaces. A global macro variable will be created for each one. They are prefixed with PCT.  </w:t>
      </w:r>
      <w:proofErr w:type="gramStart"/>
      <w:r w:rsidRPr="009D6747">
        <w:t>e.g.</w:t>
      </w:r>
      <w:proofErr w:type="gramEnd"/>
      <w:r w:rsidRPr="009D6747">
        <w:t xml:space="preserve"> 10 would produce &amp;pct10</w:t>
      </w:r>
    </w:p>
    <w:p w14:paraId="2C2BAFB4" w14:textId="2F7C2DB3" w:rsidR="009D6747" w:rsidRDefault="009D6747" w:rsidP="00C15726">
      <w:pPr>
        <w:pStyle w:val="PaperBody"/>
        <w:numPr>
          <w:ilvl w:val="0"/>
          <w:numId w:val="10"/>
        </w:numPr>
      </w:pPr>
      <w:r w:rsidRPr="0036203E">
        <w:rPr>
          <w:b/>
          <w:bCs/>
        </w:rPr>
        <w:t>SCAPROC_ANALYSE</w:t>
      </w:r>
      <w:r w:rsidRPr="009D6747">
        <w:t xml:space="preserve"> – Reads in a text file containing the output from PROC SCAPROC and produces a table containing DOT directives. These are a set of directives used with a program called </w:t>
      </w:r>
      <w:r w:rsidR="00B47D60">
        <w:t>Graphviz</w:t>
      </w:r>
      <w:r w:rsidRPr="009D6747">
        <w:t xml:space="preserve"> which enable graphs &amp; diagrams to be produced. There are some manual steps that must then be taken which are outlined in the description below. </w:t>
      </w:r>
    </w:p>
    <w:p w14:paraId="5E904C04" w14:textId="22478081" w:rsidR="00E12DF0" w:rsidRPr="009D6747" w:rsidRDefault="00E12DF0" w:rsidP="00E12DF0">
      <w:pPr>
        <w:pStyle w:val="PaperBody"/>
      </w:pPr>
      <w:r>
        <w:t xml:space="preserve">You can download the SAS macros and other things </w:t>
      </w:r>
      <w:hyperlink r:id="rId27" w:history="1">
        <w:r w:rsidR="00620E10" w:rsidRPr="00870F4D">
          <w:rPr>
            <w:rStyle w:val="Hyperlink"/>
          </w:rPr>
          <w:t>https://githu</w:t>
        </w:r>
        <w:r w:rsidR="00620E10" w:rsidRPr="00870F4D">
          <w:rPr>
            <w:rStyle w:val="Hyperlink"/>
          </w:rPr>
          <w:t>b</w:t>
        </w:r>
        <w:r w:rsidR="00620E10" w:rsidRPr="00870F4D">
          <w:rPr>
            <w:rStyle w:val="Hyperlink"/>
          </w:rPr>
          <w:t>.com/philipmason/Wood-Street-Consultants/tree/main/SCAPROC/SAS</w:t>
        </w:r>
      </w:hyperlink>
      <w:r w:rsidR="00E91268">
        <w:t>.</w:t>
      </w:r>
    </w:p>
    <w:p w14:paraId="6EE61243" w14:textId="77777777" w:rsidR="009D6747" w:rsidRPr="009D6747" w:rsidRDefault="009D6747" w:rsidP="009D6747">
      <w:pPr>
        <w:pStyle w:val="Heading2"/>
      </w:pPr>
      <w:r w:rsidRPr="009D6747">
        <w:t>Conclusion</w:t>
      </w:r>
    </w:p>
    <w:p w14:paraId="0B5790A6" w14:textId="627C427A" w:rsidR="009D6747" w:rsidRPr="009D6747" w:rsidRDefault="009D6747" w:rsidP="009D6747">
      <w:pPr>
        <w:pStyle w:val="PaperBody"/>
      </w:pPr>
      <w:r w:rsidRPr="009D6747">
        <w:t>Combining SAS</w:t>
      </w:r>
      <w:r w:rsidR="00C94BDA">
        <w:t xml:space="preserve"> with Doxygen</w:t>
      </w:r>
      <w:r w:rsidRPr="009D6747">
        <w:t xml:space="preserve"> and </w:t>
      </w:r>
      <w:r w:rsidR="00B47D60">
        <w:t>Graphviz</w:t>
      </w:r>
      <w:r w:rsidRPr="009D6747">
        <w:t xml:space="preserve"> gives you the tools to build </w:t>
      </w:r>
      <w:r w:rsidR="00C94BDA">
        <w:t xml:space="preserve">professional documentation </w:t>
      </w:r>
      <w:r w:rsidR="007201B7">
        <w:t xml:space="preserve">and </w:t>
      </w:r>
      <w:r w:rsidRPr="009D6747">
        <w:t xml:space="preserve">diagrams. </w:t>
      </w:r>
      <w:r w:rsidR="007201B7">
        <w:t>With very little additional effort you can take your documentation to the next level</w:t>
      </w:r>
      <w:r w:rsidR="003310EB">
        <w:t xml:space="preserve">. </w:t>
      </w:r>
      <w:r w:rsidRPr="009D6747">
        <w:t xml:space="preserve">You can </w:t>
      </w:r>
      <w:r w:rsidR="003310EB">
        <w:t xml:space="preserve">also </w:t>
      </w:r>
      <w:r w:rsidRPr="009D6747">
        <w:t>make simple diagrams with very little programming or put all kinds of extra effort into creating far more elaborate and explanatory diagrams.</w:t>
      </w:r>
      <w:r w:rsidR="003310EB">
        <w:t xml:space="preserve"> </w:t>
      </w:r>
      <w:proofErr w:type="gramStart"/>
      <w:r w:rsidR="003310EB">
        <w:t>Finally</w:t>
      </w:r>
      <w:proofErr w:type="gramEnd"/>
      <w:r w:rsidR="003310EB">
        <w:t xml:space="preserve"> the diagrams can even be included directly into your documentation.</w:t>
      </w:r>
    </w:p>
    <w:p w14:paraId="3954F0F8" w14:textId="77777777" w:rsidR="009D6747" w:rsidRPr="009D6747" w:rsidRDefault="009D6747" w:rsidP="009D6747">
      <w:pPr>
        <w:pStyle w:val="Heading2"/>
      </w:pPr>
      <w:bookmarkStart w:id="1" w:name="_Toc272756048"/>
      <w:r w:rsidRPr="009D6747">
        <w:t>Recommended Reading</w:t>
      </w:r>
      <w:bookmarkEnd w:id="1"/>
    </w:p>
    <w:p w14:paraId="0AAD2A92" w14:textId="3F20FBE5" w:rsidR="009D6747" w:rsidRPr="009D6747" w:rsidRDefault="009D6747" w:rsidP="009D6747">
      <w:pPr>
        <w:pStyle w:val="PaperBody"/>
        <w:rPr>
          <w:lang w:val="en-GB"/>
        </w:rPr>
      </w:pPr>
      <w:r w:rsidRPr="009D6747">
        <w:lastRenderedPageBreak/>
        <w:t>PROC SCAPROC documentation</w:t>
      </w:r>
      <w:r w:rsidR="00C25707">
        <w:t xml:space="preserve"> can be found here </w:t>
      </w:r>
      <w:hyperlink r:id="rId28" w:history="1">
        <w:r w:rsidR="00C25707" w:rsidRPr="000B56EF">
          <w:rPr>
            <w:rStyle w:val="Hyperlink"/>
          </w:rPr>
          <w:t>https://documentation.sas.com/doc/en/pgmsascdc/9.4_3.5/proc/p0sf63lx4fs2m5n14qv1bn8p863v.htm</w:t>
        </w:r>
      </w:hyperlink>
      <w:r w:rsidR="00C25707">
        <w:t xml:space="preserve"> </w:t>
      </w:r>
    </w:p>
    <w:p w14:paraId="3046D9AA" w14:textId="65DCFE5A" w:rsidR="009D6747" w:rsidRPr="009D6747" w:rsidRDefault="009D6747" w:rsidP="009D6747">
      <w:pPr>
        <w:pStyle w:val="PaperBody"/>
      </w:pPr>
      <w:r w:rsidRPr="009D6747">
        <w:t xml:space="preserve">Documentation for </w:t>
      </w:r>
      <w:r w:rsidR="00B47D60">
        <w:t>Graphviz</w:t>
      </w:r>
      <w:r w:rsidRPr="009D6747">
        <w:t xml:space="preserve">, which enables Graph </w:t>
      </w:r>
      <w:r w:rsidR="00C25707" w:rsidRPr="009D6747">
        <w:t>Visualization</w:t>
      </w:r>
      <w:r w:rsidRPr="009D6747">
        <w:t xml:space="preserve"> via directives provided in text form </w:t>
      </w:r>
      <w:r w:rsidR="005F0015">
        <w:t>can be found at</w:t>
      </w:r>
      <w:r w:rsidRPr="009D6747">
        <w:t> </w:t>
      </w:r>
      <w:hyperlink r:id="rId29" w:history="1">
        <w:r w:rsidRPr="009D6747">
          <w:rPr>
            <w:rStyle w:val="Hyperlink"/>
          </w:rPr>
          <w:t>http://www.</w:t>
        </w:r>
        <w:r w:rsidR="00B47D60">
          <w:rPr>
            <w:rStyle w:val="Hyperlink"/>
          </w:rPr>
          <w:t>Graphviz</w:t>
        </w:r>
        <w:r w:rsidRPr="009D6747">
          <w:rPr>
            <w:rStyle w:val="Hyperlink"/>
          </w:rPr>
          <w:t>.org/</w:t>
        </w:r>
      </w:hyperlink>
    </w:p>
    <w:p w14:paraId="29191232" w14:textId="41EC63EF" w:rsidR="009D6747" w:rsidRPr="009D6747" w:rsidRDefault="009D6747" w:rsidP="009D6747">
      <w:pPr>
        <w:pStyle w:val="PaperBody"/>
      </w:pPr>
      <w:r w:rsidRPr="009D6747">
        <w:t xml:space="preserve">DOT language info &amp; links </w:t>
      </w:r>
      <w:r w:rsidR="005F0015">
        <w:t>are herre</w:t>
      </w:r>
      <w:r w:rsidRPr="009D6747">
        <w:t> </w:t>
      </w:r>
      <w:hyperlink r:id="rId30" w:history="1">
        <w:r w:rsidRPr="009D6747">
          <w:rPr>
            <w:rStyle w:val="Hyperlink"/>
          </w:rPr>
          <w:t>https://en.wikipedia.org/wiki/DOT_(graph_description_language)</w:t>
        </w:r>
      </w:hyperlink>
    </w:p>
    <w:p w14:paraId="41DBCDEC" w14:textId="16AB145D" w:rsidR="009D6747" w:rsidRPr="009D6747" w:rsidRDefault="009D6747" w:rsidP="009D6747">
      <w:pPr>
        <w:pStyle w:val="PaperBody"/>
      </w:pPr>
      <w:r w:rsidRPr="009D6747">
        <w:t xml:space="preserve">Web Version of </w:t>
      </w:r>
      <w:r w:rsidR="00B47D60">
        <w:t>Graphviz</w:t>
      </w:r>
      <w:r w:rsidRPr="009D6747">
        <w:t xml:space="preserve">, which enables us to use </w:t>
      </w:r>
      <w:r w:rsidR="00B47D60">
        <w:t>Graphviz</w:t>
      </w:r>
      <w:r w:rsidRPr="009D6747">
        <w:t xml:space="preserve"> without installing it </w:t>
      </w:r>
      <w:r w:rsidR="005F0015">
        <w:t>is here</w:t>
      </w:r>
      <w:r w:rsidRPr="009D6747">
        <w:t> </w:t>
      </w:r>
      <w:hyperlink r:id="rId31" w:history="1">
        <w:r w:rsidRPr="009D6747">
          <w:rPr>
            <w:rStyle w:val="Hyperlink"/>
          </w:rPr>
          <w:t>http://web</w:t>
        </w:r>
        <w:r w:rsidR="00B47D60">
          <w:rPr>
            <w:rStyle w:val="Hyperlink"/>
          </w:rPr>
          <w:t>Graphviz</w:t>
        </w:r>
        <w:r w:rsidRPr="009D6747">
          <w:rPr>
            <w:rStyle w:val="Hyperlink"/>
          </w:rPr>
          <w:t>.com/</w:t>
        </w:r>
      </w:hyperlink>
    </w:p>
    <w:p w14:paraId="625C9C80" w14:textId="54DE1B89" w:rsidR="00386160" w:rsidRDefault="00386160" w:rsidP="00386160">
      <w:pPr>
        <w:pStyle w:val="Heading2"/>
      </w:pPr>
      <w:r>
        <w:t>THANKS</w:t>
      </w:r>
    </w:p>
    <w:p w14:paraId="18BD5C64" w14:textId="758B4F5E" w:rsidR="00386160" w:rsidRDefault="00386160" w:rsidP="00386160">
      <w:pPr>
        <w:pStyle w:val="PaperBody"/>
      </w:pPr>
      <w:r>
        <w:t xml:space="preserve">I’d like to thank a </w:t>
      </w:r>
      <w:r w:rsidR="0056133C">
        <w:t>colleague</w:t>
      </w:r>
      <w:r w:rsidR="006824EF">
        <w:t xml:space="preserve"> from </w:t>
      </w:r>
      <w:proofErr w:type="spellStart"/>
      <w:r w:rsidR="006824EF">
        <w:t>argenx</w:t>
      </w:r>
      <w:proofErr w:type="spellEnd"/>
      <w:r w:rsidR="0056133C">
        <w:t xml:space="preserve"> who contributed some great modifications to some of the </w:t>
      </w:r>
      <w:r w:rsidR="006824EF">
        <w:t>macros</w:t>
      </w:r>
      <w:r w:rsidR="0056133C">
        <w:t xml:space="preserve"> and has given some valuable advice that has helped refine </w:t>
      </w:r>
      <w:r w:rsidR="004976E0">
        <w:t>some of the concepts and this paper.</w:t>
      </w:r>
    </w:p>
    <w:p w14:paraId="779F03DE" w14:textId="77777777" w:rsidR="004976E0" w:rsidRDefault="004976E0" w:rsidP="004976E0">
      <w:pPr>
        <w:pStyle w:val="BodyText"/>
        <w:spacing w:after="0"/>
        <w:ind w:left="720"/>
      </w:pPr>
      <w:r>
        <w:t xml:space="preserve">Jean-Michel </w:t>
      </w:r>
      <w:proofErr w:type="spellStart"/>
      <w:r>
        <w:t>Bodart</w:t>
      </w:r>
      <w:proofErr w:type="spellEnd"/>
      <w:r>
        <w:rPr>
          <w:rStyle w:val="apple-converted-space"/>
          <w:rFonts w:ascii="Calibri" w:hAnsi="Calibri" w:cs="Calibri"/>
          <w:color w:val="000000"/>
          <w:sz w:val="22"/>
          <w:szCs w:val="22"/>
        </w:rPr>
        <w:t> </w:t>
      </w:r>
    </w:p>
    <w:p w14:paraId="2A64600C" w14:textId="77777777" w:rsidR="004976E0" w:rsidRDefault="004976E0" w:rsidP="004976E0">
      <w:pPr>
        <w:pStyle w:val="BodyText"/>
        <w:spacing w:after="0"/>
        <w:ind w:left="720"/>
      </w:pPr>
      <w:r>
        <w:t>Business &amp; Decision Life Sciences</w:t>
      </w:r>
      <w:r>
        <w:rPr>
          <w:rStyle w:val="apple-converted-space"/>
          <w:rFonts w:ascii="Calibri" w:hAnsi="Calibri" w:cs="Calibri"/>
          <w:color w:val="000000"/>
          <w:sz w:val="22"/>
          <w:szCs w:val="22"/>
        </w:rPr>
        <w:t> </w:t>
      </w:r>
    </w:p>
    <w:p w14:paraId="67C584B3" w14:textId="77777777" w:rsidR="004976E0" w:rsidRDefault="004976E0" w:rsidP="004976E0">
      <w:pPr>
        <w:pStyle w:val="BodyText"/>
        <w:spacing w:after="0"/>
        <w:ind w:left="720"/>
      </w:pPr>
      <w:r>
        <w:t>Rue Saint-Lambert 141</w:t>
      </w:r>
      <w:r>
        <w:rPr>
          <w:rStyle w:val="apple-converted-space"/>
          <w:rFonts w:ascii="Calibri" w:hAnsi="Calibri" w:cs="Calibri"/>
          <w:color w:val="000000"/>
          <w:sz w:val="22"/>
          <w:szCs w:val="22"/>
        </w:rPr>
        <w:t> </w:t>
      </w:r>
    </w:p>
    <w:p w14:paraId="1F80A6CA" w14:textId="77777777" w:rsidR="004976E0" w:rsidRDefault="004976E0" w:rsidP="004976E0">
      <w:pPr>
        <w:pStyle w:val="BodyText"/>
        <w:spacing w:after="0"/>
        <w:ind w:left="720"/>
      </w:pPr>
      <w:r>
        <w:t>1200 Brussels (Belgium)</w:t>
      </w:r>
      <w:r>
        <w:rPr>
          <w:rStyle w:val="apple-converted-space"/>
          <w:rFonts w:ascii="Calibri" w:hAnsi="Calibri" w:cs="Calibri"/>
          <w:color w:val="000000"/>
          <w:sz w:val="22"/>
          <w:szCs w:val="22"/>
        </w:rPr>
        <w:t> </w:t>
      </w:r>
    </w:p>
    <w:p w14:paraId="258B4C1B" w14:textId="77777777" w:rsidR="004976E0" w:rsidRDefault="004976E0" w:rsidP="004976E0">
      <w:pPr>
        <w:pStyle w:val="BodyText"/>
        <w:spacing w:after="0"/>
        <w:ind w:left="720"/>
      </w:pPr>
      <w:r>
        <w:t>Email:</w:t>
      </w:r>
      <w:r>
        <w:rPr>
          <w:rStyle w:val="apple-converted-space"/>
          <w:rFonts w:ascii="Calibri" w:hAnsi="Calibri" w:cs="Calibri"/>
          <w:color w:val="000000"/>
          <w:sz w:val="22"/>
          <w:szCs w:val="22"/>
        </w:rPr>
        <w:t> </w:t>
      </w:r>
      <w:hyperlink r:id="rId32" w:history="1">
        <w:r>
          <w:rPr>
            <w:rStyle w:val="Hyperlink"/>
            <w:rFonts w:ascii="Calibri" w:hAnsi="Calibri" w:cs="Calibri"/>
            <w:sz w:val="22"/>
            <w:szCs w:val="22"/>
          </w:rPr>
          <w:t>jean-michel.bodart@businessdecision.com</w:t>
        </w:r>
      </w:hyperlink>
    </w:p>
    <w:p w14:paraId="282D7720" w14:textId="306D867D" w:rsidR="004976E0" w:rsidRPr="004976E0" w:rsidRDefault="004976E0" w:rsidP="004976E0">
      <w:pPr>
        <w:pStyle w:val="BodyText"/>
        <w:spacing w:after="0"/>
        <w:ind w:left="720"/>
      </w:pPr>
      <w:r>
        <w:t>Web:</w:t>
      </w:r>
      <w:r>
        <w:rPr>
          <w:rStyle w:val="apple-converted-space"/>
          <w:rFonts w:ascii="Calibri" w:hAnsi="Calibri" w:cs="Calibri"/>
          <w:color w:val="000000"/>
          <w:sz w:val="22"/>
          <w:szCs w:val="22"/>
        </w:rPr>
        <w:t> </w:t>
      </w:r>
      <w:hyperlink r:id="rId33" w:history="1">
        <w:r>
          <w:rPr>
            <w:rStyle w:val="Hyperlink"/>
            <w:rFonts w:ascii="Calibri" w:hAnsi="Calibri" w:cs="Calibri"/>
            <w:sz w:val="22"/>
            <w:szCs w:val="22"/>
          </w:rPr>
          <w:t>www.businessdecision-lifesciences.com</w:t>
        </w:r>
      </w:hyperlink>
    </w:p>
    <w:p w14:paraId="15ECBA7C" w14:textId="77777777" w:rsidR="00386160" w:rsidRPr="009D6747" w:rsidRDefault="00386160" w:rsidP="00386160">
      <w:pPr>
        <w:pStyle w:val="Heading2"/>
      </w:pPr>
      <w:r w:rsidRPr="009D6747">
        <w:t>Contact Information</w:t>
      </w:r>
    </w:p>
    <w:p w14:paraId="135BE1F7" w14:textId="77777777" w:rsidR="009D6747" w:rsidRPr="009D6747" w:rsidRDefault="009D6747" w:rsidP="009D6747">
      <w:pPr>
        <w:pStyle w:val="PaperBody"/>
      </w:pPr>
      <w:r w:rsidRPr="009D6747">
        <w:t>Your comments and questions are valued and encouraged. Contact the author at:</w:t>
      </w:r>
    </w:p>
    <w:p w14:paraId="46F87747" w14:textId="5B934D73" w:rsidR="009D6747" w:rsidRPr="009D6747" w:rsidRDefault="009D6747" w:rsidP="00644711">
      <w:pPr>
        <w:pStyle w:val="PaperBody"/>
        <w:ind w:left="720"/>
      </w:pPr>
      <w:r w:rsidRPr="009D6747">
        <w:t>Philip Mason</w:t>
      </w:r>
      <w:r w:rsidR="00644711">
        <w:t xml:space="preserve"> </w:t>
      </w:r>
      <w:hyperlink r:id="rId34" w:history="1">
        <w:r w:rsidR="00644711" w:rsidRPr="009D6747">
          <w:rPr>
            <w:rStyle w:val="Hyperlink"/>
          </w:rPr>
          <w:t>phil@woodstreet.org.uk</w:t>
        </w:r>
      </w:hyperlink>
    </w:p>
    <w:p w14:paraId="4504C1A0" w14:textId="4730A467" w:rsidR="009D6747" w:rsidRPr="009D6747" w:rsidRDefault="009D6747" w:rsidP="009D6747">
      <w:pPr>
        <w:pStyle w:val="PaperBody"/>
        <w:ind w:left="720"/>
      </w:pPr>
      <w:r w:rsidRPr="009D6747">
        <w:t>Wood Street Consultants</w:t>
      </w:r>
      <w:r w:rsidR="00F12EB1">
        <w:t xml:space="preserve">, UK </w:t>
      </w:r>
      <w:r w:rsidR="001B482C">
        <w:t>(</w:t>
      </w:r>
      <w:r w:rsidR="00255C30">
        <w:t xml:space="preserve">currently </w:t>
      </w:r>
      <w:r w:rsidR="00F12EB1">
        <w:t>doing work</w:t>
      </w:r>
      <w:r w:rsidR="00255C30">
        <w:t xml:space="preserve"> fo</w:t>
      </w:r>
      <w:r w:rsidR="001B482C">
        <w:t>r</w:t>
      </w:r>
      <w:r w:rsidR="00255C30">
        <w:t xml:space="preserve"> </w:t>
      </w:r>
      <w:proofErr w:type="spellStart"/>
      <w:r w:rsidR="00255C30">
        <w:t>argenx</w:t>
      </w:r>
      <w:proofErr w:type="spellEnd"/>
      <w:r w:rsidR="00644711">
        <w:t xml:space="preserve"> in </w:t>
      </w:r>
      <w:r w:rsidR="00F12EB1">
        <w:t>Belgium</w:t>
      </w:r>
      <w:r w:rsidR="00644711">
        <w:t xml:space="preserve"> and </w:t>
      </w:r>
      <w:r w:rsidR="00255C30">
        <w:t>BOTH analytics</w:t>
      </w:r>
      <w:r w:rsidR="00644711">
        <w:t xml:space="preserve"> in</w:t>
      </w:r>
      <w:r w:rsidR="00F12EB1">
        <w:t xml:space="preserve"> Germany</w:t>
      </w:r>
      <w:r w:rsidR="00644711">
        <w:t>)</w:t>
      </w:r>
    </w:p>
    <w:p w14:paraId="30CEFF19" w14:textId="5062EF0C" w:rsidR="009D6747" w:rsidRPr="009D6747" w:rsidRDefault="009D6747" w:rsidP="009D6747">
      <w:pPr>
        <w:pStyle w:val="PaperBody"/>
      </w:pPr>
    </w:p>
    <w:p w14:paraId="101D2D3D" w14:textId="77777777" w:rsidR="009D6747" w:rsidRPr="009D6747" w:rsidRDefault="009D6747" w:rsidP="009D6747">
      <w:pPr>
        <w:pStyle w:val="PaperBody"/>
      </w:pPr>
      <w:r w:rsidRPr="009D6747">
        <w:t xml:space="preserve">SAS and all other SAS Institute Inc. product or service names are registered trademarks or trademarks of SAS Institute Inc. in the USA and other countries. ® indicates USA registration. </w:t>
      </w:r>
    </w:p>
    <w:p w14:paraId="4A5D37C1" w14:textId="77777777" w:rsidR="009D6747" w:rsidRPr="009D6747" w:rsidRDefault="009D6747" w:rsidP="009D6747">
      <w:pPr>
        <w:pStyle w:val="PaperBody"/>
      </w:pPr>
      <w:r w:rsidRPr="009D6747">
        <w:t xml:space="preserve">Other brand and product names are trademarks of their respective companies. </w:t>
      </w:r>
      <w:bookmarkStart w:id="2" w:name="formattedsamples"/>
      <w:bookmarkEnd w:id="2"/>
    </w:p>
    <w:p w14:paraId="57FEF4D2" w14:textId="1542396F" w:rsidR="00FE103E" w:rsidRDefault="00FE103E" w:rsidP="00FE103E">
      <w:pPr>
        <w:pStyle w:val="PaperBody"/>
      </w:pPr>
    </w:p>
    <w:p w14:paraId="6DE807CB" w14:textId="797FE410" w:rsidR="00FE103E" w:rsidRDefault="00FE103E" w:rsidP="00FE103E">
      <w:pPr>
        <w:pStyle w:val="PaperBody"/>
      </w:pPr>
    </w:p>
    <w:p w14:paraId="3A5D3A9D" w14:textId="77777777" w:rsidR="00FE103E" w:rsidRDefault="00FE103E" w:rsidP="00FE103E">
      <w:pPr>
        <w:pStyle w:val="PaperBody"/>
      </w:pPr>
    </w:p>
    <w:sectPr w:rsidR="00FE103E" w:rsidSect="00525530">
      <w:headerReference w:type="default" r:id="rId35"/>
      <w:footerReference w:type="default" r:id="rId36"/>
      <w:footerReference w:type="first" r:id="rId37"/>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EC076" w14:textId="77777777" w:rsidR="00705B69" w:rsidRDefault="00705B69">
      <w:r>
        <w:separator/>
      </w:r>
    </w:p>
  </w:endnote>
  <w:endnote w:type="continuationSeparator" w:id="0">
    <w:p w14:paraId="1D44C778" w14:textId="77777777" w:rsidR="00705B69" w:rsidRDefault="00705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embedRegular r:id="rId1" w:fontKey="{3A0302CA-FD0F-2146-AC2E-28E2091F6FFC}"/>
  </w:font>
  <w:font w:name="Times New Roman">
    <w:panose1 w:val="02020603050405020304"/>
    <w:charset w:val="00"/>
    <w:family w:val="roman"/>
    <w:pitch w:val="variable"/>
    <w:sig w:usb0="E0002EFF" w:usb1="C000785B" w:usb2="00000009" w:usb3="00000000" w:csb0="000001FF" w:csb1="00000000"/>
    <w:embedRegular r:id="rId2" w:fontKey="{D68EDFDE-7521-8343-896A-22E6D4A411FF}"/>
    <w:embedBold r:id="rId3" w:fontKey="{7BEA9D92-55DD-6941-AADA-0394627F19D7}"/>
    <w:embedItalic r:id="rId4" w:fontKey="{C64C6236-82C6-F046-8AA6-4B4A32BDFA48}"/>
    <w:embedBoldItalic r:id="rId5" w:fontKey="{828035E9-F57C-7B4D-A98C-B2D9B18E5490}"/>
  </w:font>
  <w:font w:name="Courier New">
    <w:panose1 w:val="02070309020205020404"/>
    <w:charset w:val="00"/>
    <w:family w:val="modern"/>
    <w:pitch w:val="fixed"/>
    <w:sig w:usb0="E0002AFF" w:usb1="C0007843" w:usb2="00000009" w:usb3="00000000" w:csb0="000001FF" w:csb1="00000000"/>
    <w:embedRegular r:id="rId6" w:fontKey="{C7DDCDE3-6C1F-AD44-A2EE-42757C927004}"/>
    <w:embedBold r:id="rId7" w:fontKey="{4229185F-E277-0042-A327-6E80361A2613}"/>
    <w:embedBoldItalic r:id="rId8" w:fontKey="{098E33C0-2EFE-AC4A-8DD6-2588B93A229D}"/>
  </w:font>
  <w:font w:name="Wingdings">
    <w:panose1 w:val="05000000000000000000"/>
    <w:charset w:val="4D"/>
    <w:family w:val="decorative"/>
    <w:pitch w:val="variable"/>
    <w:sig w:usb0="00000003" w:usb1="00000000" w:usb2="00000000" w:usb3="00000000" w:csb0="80000001" w:csb1="00000000"/>
    <w:embedRegular r:id="rId9" w:fontKey="{508D8014-A5A3-1042-9390-8B58A121E82D}"/>
  </w:font>
  <w:font w:name="Arial">
    <w:panose1 w:val="020B0604020202020204"/>
    <w:charset w:val="00"/>
    <w:family w:val="swiss"/>
    <w:pitch w:val="variable"/>
    <w:sig w:usb0="E0002AFF" w:usb1="C0007843" w:usb2="00000009" w:usb3="00000000" w:csb0="000001FF" w:csb1="00000000"/>
    <w:embedRegular r:id="rId10" w:fontKey="{FF63051D-472F-774D-8E34-4747C04373B9}"/>
    <w:embedBold r:id="rId11" w:fontKey="{959B48E2-8627-7845-8D60-3FD02D66231A}"/>
    <w:embedItalic r:id="rId12" w:fontKey="{4B535BD9-D5AF-6A4B-A149-154D9F8B155E}"/>
    <w:embedBoldItalic r:id="rId13" w:fontKey="{C5FA5757-590D-7E45-AC7F-98D57890A55F}"/>
  </w:font>
  <w:font w:name="Arial Narrow">
    <w:panose1 w:val="020B0606020202030204"/>
    <w:charset w:val="00"/>
    <w:family w:val="swiss"/>
    <w:pitch w:val="variable"/>
    <w:sig w:usb0="00000287" w:usb1="00000800" w:usb2="00000000" w:usb3="00000000" w:csb0="0000009F" w:csb1="00000000"/>
    <w:embedRegular r:id="rId14" w:fontKey="{16476485-60A2-084B-BA59-2CEE68E99FAE}"/>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7" w:fontKey="{A835073C-CDDD-5F4D-B159-61A140EAAB2F}"/>
    <w:embedBold r:id="rId18" w:fontKey="{5D7EE5AE-5DE7-3247-B817-3A70C4B20B5B}"/>
  </w:font>
  <w:font w:name="Book Antiqua">
    <w:panose1 w:val="02040602050305030304"/>
    <w:charset w:val="00"/>
    <w:family w:val="roman"/>
    <w:pitch w:val="variable"/>
    <w:sig w:usb0="00000287" w:usb1="00000000" w:usb2="00000000" w:usb3="00000000" w:csb0="0000009F" w:csb1="00000000"/>
    <w:embedRegular r:id="rId19" w:fontKey="{0AFA083D-2D42-1648-BCFA-ED1D6689CBF3}"/>
  </w:font>
  <w:font w:name="Cambria">
    <w:panose1 w:val="02040503050406030204"/>
    <w:charset w:val="00"/>
    <w:family w:val="roman"/>
    <w:pitch w:val="variable"/>
    <w:sig w:usb0="E00002FF" w:usb1="400004FF" w:usb2="00000000" w:usb3="00000000" w:csb0="0000019F" w:csb1="00000000"/>
    <w:embedRegular r:id="rId20" w:fontKey="{CA14967D-2BBE-B440-A566-7B2711552601}"/>
    <w:embedBold r:id="rId21" w:fontKey="{8BE95599-F0BA-8B47-9526-5F2DA86011EC}"/>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New"/>
    <w:panose1 w:val="020B0604020202020204"/>
    <w:charset w:val="00"/>
    <w:family w:val="modern"/>
    <w:pitch w:val="fixed"/>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embedRegular r:id="rId23" w:fontKey="{F0446DBF-AB39-DC47-913B-CA9FF564C386}"/>
    <w:embedItalic r:id="rId24" w:fontKey="{F4A723B1-8231-4D47-A614-4EB43DDC5609}"/>
  </w:font>
  <w:font w:name="Consolas">
    <w:panose1 w:val="020B0609020204030204"/>
    <w:charset w:val="00"/>
    <w:family w:val="modern"/>
    <w:pitch w:val="fixed"/>
    <w:sig w:usb0="E10002FF" w:usb1="4000FCFF" w:usb2="00000009" w:usb3="00000000" w:csb0="0000019F" w:csb1="00000000"/>
    <w:embedRegular r:id="rId25" w:fontKey="{5709AFE9-8DCC-D64C-AB7D-71F4639D98F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44F9F"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A167C"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0DDB6" w14:textId="77777777" w:rsidR="00705B69" w:rsidRDefault="00705B69">
      <w:r>
        <w:separator/>
      </w:r>
    </w:p>
  </w:footnote>
  <w:footnote w:type="continuationSeparator" w:id="0">
    <w:p w14:paraId="1AA29811" w14:textId="77777777" w:rsidR="00705B69" w:rsidRDefault="00705B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909BD" w14:textId="77777777" w:rsidR="00525530" w:rsidRPr="00525530" w:rsidRDefault="00525530" w:rsidP="00525530">
    <w:pPr>
      <w:widowControl/>
      <w:spacing w:after="0"/>
      <w:rPr>
        <w:rFonts w:ascii="Arial Narrow" w:hAnsi="Arial Narrow" w:cs="Arial"/>
        <w:szCs w:val="18"/>
      </w:rPr>
    </w:pPr>
  </w:p>
  <w:p w14:paraId="46B76DE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CFB231B"/>
    <w:multiLevelType w:val="hybridMultilevel"/>
    <w:tmpl w:val="F306C3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944258"/>
    <w:multiLevelType w:val="hybridMultilevel"/>
    <w:tmpl w:val="ED70A9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B4B79A8"/>
    <w:multiLevelType w:val="hybridMultilevel"/>
    <w:tmpl w:val="DED4062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F607C0F"/>
    <w:multiLevelType w:val="hybridMultilevel"/>
    <w:tmpl w:val="294EDEBA"/>
    <w:lvl w:ilvl="0" w:tplc="08090001">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CE064A8"/>
    <w:multiLevelType w:val="multilevel"/>
    <w:tmpl w:val="D1F436C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0C40359"/>
    <w:multiLevelType w:val="multilevel"/>
    <w:tmpl w:val="D1F436C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2B144F5"/>
    <w:multiLevelType w:val="hybridMultilevel"/>
    <w:tmpl w:val="6A7452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8AE7809"/>
    <w:multiLevelType w:val="hybridMultilevel"/>
    <w:tmpl w:val="87FAF9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06922824">
    <w:abstractNumId w:val="1"/>
  </w:num>
  <w:num w:numId="2" w16cid:durableId="1026979741">
    <w:abstractNumId w:val="3"/>
  </w:num>
  <w:num w:numId="3" w16cid:durableId="1475755935">
    <w:abstractNumId w:val="0"/>
  </w:num>
  <w:num w:numId="4" w16cid:durableId="1698003106">
    <w:abstractNumId w:val="9"/>
  </w:num>
  <w:num w:numId="5" w16cid:durableId="673730196">
    <w:abstractNumId w:val="4"/>
  </w:num>
  <w:num w:numId="6" w16cid:durableId="776219074">
    <w:abstractNumId w:val="2"/>
  </w:num>
  <w:num w:numId="7" w16cid:durableId="1244485740">
    <w:abstractNumId w:val="8"/>
  </w:num>
  <w:num w:numId="8" w16cid:durableId="1453358952">
    <w:abstractNumId w:val="6"/>
  </w:num>
  <w:num w:numId="9" w16cid:durableId="795951884">
    <w:abstractNumId w:val="10"/>
  </w:num>
  <w:num w:numId="10" w16cid:durableId="1709211577">
    <w:abstractNumId w:val="5"/>
  </w:num>
  <w:num w:numId="11" w16cid:durableId="1176766738">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103E"/>
    <w:rsid w:val="00005148"/>
    <w:rsid w:val="000062BF"/>
    <w:rsid w:val="00011330"/>
    <w:rsid w:val="00012C8D"/>
    <w:rsid w:val="00020E74"/>
    <w:rsid w:val="000218DA"/>
    <w:rsid w:val="00022399"/>
    <w:rsid w:val="000223A5"/>
    <w:rsid w:val="00031A7C"/>
    <w:rsid w:val="00035899"/>
    <w:rsid w:val="00035EB2"/>
    <w:rsid w:val="00043177"/>
    <w:rsid w:val="000523F5"/>
    <w:rsid w:val="00054689"/>
    <w:rsid w:val="000552A3"/>
    <w:rsid w:val="00055B8A"/>
    <w:rsid w:val="00057FBD"/>
    <w:rsid w:val="00060DD9"/>
    <w:rsid w:val="000631F0"/>
    <w:rsid w:val="000656FF"/>
    <w:rsid w:val="0006706C"/>
    <w:rsid w:val="0008520A"/>
    <w:rsid w:val="00086226"/>
    <w:rsid w:val="00096857"/>
    <w:rsid w:val="00097B8E"/>
    <w:rsid w:val="000A07DD"/>
    <w:rsid w:val="000A39C5"/>
    <w:rsid w:val="000A6A2C"/>
    <w:rsid w:val="000B2AB3"/>
    <w:rsid w:val="000B3956"/>
    <w:rsid w:val="000B40BC"/>
    <w:rsid w:val="000B7A67"/>
    <w:rsid w:val="000C0E54"/>
    <w:rsid w:val="000C1842"/>
    <w:rsid w:val="000C45FF"/>
    <w:rsid w:val="000D65D4"/>
    <w:rsid w:val="000E23AC"/>
    <w:rsid w:val="000E411A"/>
    <w:rsid w:val="000F5452"/>
    <w:rsid w:val="000F641E"/>
    <w:rsid w:val="00102037"/>
    <w:rsid w:val="00103796"/>
    <w:rsid w:val="0010452F"/>
    <w:rsid w:val="00107DD0"/>
    <w:rsid w:val="00114241"/>
    <w:rsid w:val="00120F1D"/>
    <w:rsid w:val="001211CD"/>
    <w:rsid w:val="00124E40"/>
    <w:rsid w:val="001318FF"/>
    <w:rsid w:val="00132ECF"/>
    <w:rsid w:val="00134360"/>
    <w:rsid w:val="00135FEE"/>
    <w:rsid w:val="001367A5"/>
    <w:rsid w:val="00137C68"/>
    <w:rsid w:val="001442DA"/>
    <w:rsid w:val="00146F63"/>
    <w:rsid w:val="00147673"/>
    <w:rsid w:val="001543A6"/>
    <w:rsid w:val="00161B73"/>
    <w:rsid w:val="00162B78"/>
    <w:rsid w:val="00163D06"/>
    <w:rsid w:val="00170046"/>
    <w:rsid w:val="00170953"/>
    <w:rsid w:val="001804A2"/>
    <w:rsid w:val="001805E2"/>
    <w:rsid w:val="00192CCC"/>
    <w:rsid w:val="001936C6"/>
    <w:rsid w:val="00196545"/>
    <w:rsid w:val="001A0D72"/>
    <w:rsid w:val="001A1C7E"/>
    <w:rsid w:val="001B3B46"/>
    <w:rsid w:val="001B482C"/>
    <w:rsid w:val="001C1226"/>
    <w:rsid w:val="001C1DA7"/>
    <w:rsid w:val="001C5EC6"/>
    <w:rsid w:val="001C61DE"/>
    <w:rsid w:val="001D0B2E"/>
    <w:rsid w:val="001D14DE"/>
    <w:rsid w:val="001D7C35"/>
    <w:rsid w:val="001E0D97"/>
    <w:rsid w:val="001E3998"/>
    <w:rsid w:val="001E4D2A"/>
    <w:rsid w:val="001E7753"/>
    <w:rsid w:val="00202EFC"/>
    <w:rsid w:val="002053FF"/>
    <w:rsid w:val="002056B8"/>
    <w:rsid w:val="00205ED9"/>
    <w:rsid w:val="00210D36"/>
    <w:rsid w:val="00212D05"/>
    <w:rsid w:val="00216D8C"/>
    <w:rsid w:val="00224857"/>
    <w:rsid w:val="002252C1"/>
    <w:rsid w:val="002263CB"/>
    <w:rsid w:val="00226606"/>
    <w:rsid w:val="0023114D"/>
    <w:rsid w:val="00232E92"/>
    <w:rsid w:val="00241D11"/>
    <w:rsid w:val="00243138"/>
    <w:rsid w:val="0024335B"/>
    <w:rsid w:val="002474B3"/>
    <w:rsid w:val="00247FCB"/>
    <w:rsid w:val="002503C1"/>
    <w:rsid w:val="00255AF8"/>
    <w:rsid w:val="00255C30"/>
    <w:rsid w:val="002616F3"/>
    <w:rsid w:val="00265945"/>
    <w:rsid w:val="002702EE"/>
    <w:rsid w:val="002768A8"/>
    <w:rsid w:val="00277263"/>
    <w:rsid w:val="00280291"/>
    <w:rsid w:val="00283258"/>
    <w:rsid w:val="002A209D"/>
    <w:rsid w:val="002A23D0"/>
    <w:rsid w:val="002A4C38"/>
    <w:rsid w:val="002A53A1"/>
    <w:rsid w:val="002A7239"/>
    <w:rsid w:val="002B3295"/>
    <w:rsid w:val="002C06A9"/>
    <w:rsid w:val="002C3C3A"/>
    <w:rsid w:val="002C5F34"/>
    <w:rsid w:val="002C6069"/>
    <w:rsid w:val="002C73BC"/>
    <w:rsid w:val="002D309A"/>
    <w:rsid w:val="002E56B4"/>
    <w:rsid w:val="002E6187"/>
    <w:rsid w:val="002E6364"/>
    <w:rsid w:val="002F2E2F"/>
    <w:rsid w:val="0030044B"/>
    <w:rsid w:val="003018BF"/>
    <w:rsid w:val="00301AAD"/>
    <w:rsid w:val="00301F47"/>
    <w:rsid w:val="0030406D"/>
    <w:rsid w:val="00304983"/>
    <w:rsid w:val="0031167A"/>
    <w:rsid w:val="003144E4"/>
    <w:rsid w:val="00316BBA"/>
    <w:rsid w:val="0031774A"/>
    <w:rsid w:val="00327769"/>
    <w:rsid w:val="003310EB"/>
    <w:rsid w:val="003347E7"/>
    <w:rsid w:val="00334DFB"/>
    <w:rsid w:val="003413EB"/>
    <w:rsid w:val="0034592D"/>
    <w:rsid w:val="003475B3"/>
    <w:rsid w:val="00357BA7"/>
    <w:rsid w:val="0036008A"/>
    <w:rsid w:val="0036099C"/>
    <w:rsid w:val="00360D6C"/>
    <w:rsid w:val="0036203E"/>
    <w:rsid w:val="003628FA"/>
    <w:rsid w:val="00364C30"/>
    <w:rsid w:val="003671F1"/>
    <w:rsid w:val="003709E0"/>
    <w:rsid w:val="00375A85"/>
    <w:rsid w:val="00380F58"/>
    <w:rsid w:val="00386160"/>
    <w:rsid w:val="00394E0A"/>
    <w:rsid w:val="00396AE9"/>
    <w:rsid w:val="00396E64"/>
    <w:rsid w:val="003A0F61"/>
    <w:rsid w:val="003A1539"/>
    <w:rsid w:val="003A3A10"/>
    <w:rsid w:val="003A3CB7"/>
    <w:rsid w:val="003A4819"/>
    <w:rsid w:val="003A537A"/>
    <w:rsid w:val="003A599C"/>
    <w:rsid w:val="003B027C"/>
    <w:rsid w:val="003B05FB"/>
    <w:rsid w:val="003B2A01"/>
    <w:rsid w:val="003B6CF8"/>
    <w:rsid w:val="003C0379"/>
    <w:rsid w:val="003C1547"/>
    <w:rsid w:val="003C1E1A"/>
    <w:rsid w:val="003C2570"/>
    <w:rsid w:val="003D1647"/>
    <w:rsid w:val="003D2AD5"/>
    <w:rsid w:val="003D3CEA"/>
    <w:rsid w:val="003D563B"/>
    <w:rsid w:val="003E0F9C"/>
    <w:rsid w:val="003F1539"/>
    <w:rsid w:val="003F4EF3"/>
    <w:rsid w:val="003F587A"/>
    <w:rsid w:val="003F6F04"/>
    <w:rsid w:val="003F6FA1"/>
    <w:rsid w:val="004011DE"/>
    <w:rsid w:val="00401E09"/>
    <w:rsid w:val="00404ACE"/>
    <w:rsid w:val="00406DA6"/>
    <w:rsid w:val="00406E7F"/>
    <w:rsid w:val="004102EF"/>
    <w:rsid w:val="00412E06"/>
    <w:rsid w:val="00414889"/>
    <w:rsid w:val="004148C0"/>
    <w:rsid w:val="004159E7"/>
    <w:rsid w:val="00417FBF"/>
    <w:rsid w:val="004269ED"/>
    <w:rsid w:val="004275AE"/>
    <w:rsid w:val="00432E20"/>
    <w:rsid w:val="004332B9"/>
    <w:rsid w:val="0044378C"/>
    <w:rsid w:val="00453A6E"/>
    <w:rsid w:val="00463065"/>
    <w:rsid w:val="00463BA3"/>
    <w:rsid w:val="004679A3"/>
    <w:rsid w:val="00467B69"/>
    <w:rsid w:val="004826F7"/>
    <w:rsid w:val="00484FAE"/>
    <w:rsid w:val="0048579D"/>
    <w:rsid w:val="004860D4"/>
    <w:rsid w:val="004876B5"/>
    <w:rsid w:val="00494CE8"/>
    <w:rsid w:val="004976E0"/>
    <w:rsid w:val="004A04A6"/>
    <w:rsid w:val="004A0DC1"/>
    <w:rsid w:val="004A1476"/>
    <w:rsid w:val="004A4948"/>
    <w:rsid w:val="004B1410"/>
    <w:rsid w:val="004B409E"/>
    <w:rsid w:val="004E0ABE"/>
    <w:rsid w:val="004E3E32"/>
    <w:rsid w:val="004E404B"/>
    <w:rsid w:val="004F26EA"/>
    <w:rsid w:val="004F63E6"/>
    <w:rsid w:val="0050544B"/>
    <w:rsid w:val="005061A4"/>
    <w:rsid w:val="005151DB"/>
    <w:rsid w:val="00523D3D"/>
    <w:rsid w:val="00524D13"/>
    <w:rsid w:val="00525530"/>
    <w:rsid w:val="00525B60"/>
    <w:rsid w:val="00525EA7"/>
    <w:rsid w:val="0053612C"/>
    <w:rsid w:val="00537879"/>
    <w:rsid w:val="00537DCD"/>
    <w:rsid w:val="005430A9"/>
    <w:rsid w:val="00544E30"/>
    <w:rsid w:val="0054511D"/>
    <w:rsid w:val="005456A6"/>
    <w:rsid w:val="00545D35"/>
    <w:rsid w:val="00546C52"/>
    <w:rsid w:val="00550C43"/>
    <w:rsid w:val="00556E09"/>
    <w:rsid w:val="0056133C"/>
    <w:rsid w:val="00566D3C"/>
    <w:rsid w:val="005703F3"/>
    <w:rsid w:val="005727C5"/>
    <w:rsid w:val="005737E1"/>
    <w:rsid w:val="00574587"/>
    <w:rsid w:val="00574C89"/>
    <w:rsid w:val="00577F01"/>
    <w:rsid w:val="005818C7"/>
    <w:rsid w:val="00583F4C"/>
    <w:rsid w:val="005846A0"/>
    <w:rsid w:val="00587E74"/>
    <w:rsid w:val="00592922"/>
    <w:rsid w:val="00592DB3"/>
    <w:rsid w:val="00595DB2"/>
    <w:rsid w:val="005A0A22"/>
    <w:rsid w:val="005A2BB7"/>
    <w:rsid w:val="005A36BF"/>
    <w:rsid w:val="005A3E7F"/>
    <w:rsid w:val="005A73E0"/>
    <w:rsid w:val="005B174F"/>
    <w:rsid w:val="005C08F8"/>
    <w:rsid w:val="005C1F79"/>
    <w:rsid w:val="005C2A9F"/>
    <w:rsid w:val="005C31D1"/>
    <w:rsid w:val="005C412E"/>
    <w:rsid w:val="005D17E3"/>
    <w:rsid w:val="005D40DC"/>
    <w:rsid w:val="005E2A41"/>
    <w:rsid w:val="005E2BCD"/>
    <w:rsid w:val="005E610E"/>
    <w:rsid w:val="005E7B73"/>
    <w:rsid w:val="005F0015"/>
    <w:rsid w:val="005F3235"/>
    <w:rsid w:val="005F480D"/>
    <w:rsid w:val="006004C8"/>
    <w:rsid w:val="006020CF"/>
    <w:rsid w:val="006025A7"/>
    <w:rsid w:val="00603763"/>
    <w:rsid w:val="00614E18"/>
    <w:rsid w:val="00617C96"/>
    <w:rsid w:val="00620DC5"/>
    <w:rsid w:val="00620E10"/>
    <w:rsid w:val="0062404B"/>
    <w:rsid w:val="006248C2"/>
    <w:rsid w:val="00624EDE"/>
    <w:rsid w:val="00626B1E"/>
    <w:rsid w:val="00627845"/>
    <w:rsid w:val="00631DE9"/>
    <w:rsid w:val="00637D26"/>
    <w:rsid w:val="00643EBE"/>
    <w:rsid w:val="00644711"/>
    <w:rsid w:val="00650E5F"/>
    <w:rsid w:val="00653434"/>
    <w:rsid w:val="00654DB1"/>
    <w:rsid w:val="00655AF9"/>
    <w:rsid w:val="00660AE3"/>
    <w:rsid w:val="0066291C"/>
    <w:rsid w:val="0067005A"/>
    <w:rsid w:val="00670F43"/>
    <w:rsid w:val="0067400F"/>
    <w:rsid w:val="00682348"/>
    <w:rsid w:val="006824EF"/>
    <w:rsid w:val="00684612"/>
    <w:rsid w:val="0069658F"/>
    <w:rsid w:val="006A03BD"/>
    <w:rsid w:val="006A4D30"/>
    <w:rsid w:val="006A76EB"/>
    <w:rsid w:val="006B1225"/>
    <w:rsid w:val="006B7F12"/>
    <w:rsid w:val="006D0F27"/>
    <w:rsid w:val="006D3BE7"/>
    <w:rsid w:val="006E2A7D"/>
    <w:rsid w:val="006E77CE"/>
    <w:rsid w:val="006F0078"/>
    <w:rsid w:val="006F44C3"/>
    <w:rsid w:val="006F67FD"/>
    <w:rsid w:val="007030DF"/>
    <w:rsid w:val="00703614"/>
    <w:rsid w:val="00705B69"/>
    <w:rsid w:val="007155FC"/>
    <w:rsid w:val="007201B7"/>
    <w:rsid w:val="00741D18"/>
    <w:rsid w:val="00741F95"/>
    <w:rsid w:val="00750D9F"/>
    <w:rsid w:val="00754108"/>
    <w:rsid w:val="00757A6E"/>
    <w:rsid w:val="00761199"/>
    <w:rsid w:val="0076149F"/>
    <w:rsid w:val="00762137"/>
    <w:rsid w:val="00773489"/>
    <w:rsid w:val="007868BB"/>
    <w:rsid w:val="007A2ACE"/>
    <w:rsid w:val="007A43C1"/>
    <w:rsid w:val="007A62AC"/>
    <w:rsid w:val="007B6CCE"/>
    <w:rsid w:val="007B7010"/>
    <w:rsid w:val="007C0B87"/>
    <w:rsid w:val="007C2F8E"/>
    <w:rsid w:val="007C7704"/>
    <w:rsid w:val="007D0C69"/>
    <w:rsid w:val="007D4191"/>
    <w:rsid w:val="007E1D47"/>
    <w:rsid w:val="007E21B3"/>
    <w:rsid w:val="007E2E49"/>
    <w:rsid w:val="007E63C1"/>
    <w:rsid w:val="007F0593"/>
    <w:rsid w:val="007F115E"/>
    <w:rsid w:val="007F1854"/>
    <w:rsid w:val="007F4B5A"/>
    <w:rsid w:val="007F4C38"/>
    <w:rsid w:val="007F5CE2"/>
    <w:rsid w:val="007F6474"/>
    <w:rsid w:val="007F72E4"/>
    <w:rsid w:val="00801EFF"/>
    <w:rsid w:val="00802FDE"/>
    <w:rsid w:val="00816E0C"/>
    <w:rsid w:val="0082683A"/>
    <w:rsid w:val="008344FA"/>
    <w:rsid w:val="00840BFB"/>
    <w:rsid w:val="008423F5"/>
    <w:rsid w:val="008500B9"/>
    <w:rsid w:val="00855AC2"/>
    <w:rsid w:val="00857F86"/>
    <w:rsid w:val="00860F5F"/>
    <w:rsid w:val="008613B4"/>
    <w:rsid w:val="00870A10"/>
    <w:rsid w:val="0087347E"/>
    <w:rsid w:val="008856DD"/>
    <w:rsid w:val="008863FC"/>
    <w:rsid w:val="0088698A"/>
    <w:rsid w:val="00887734"/>
    <w:rsid w:val="008903C6"/>
    <w:rsid w:val="008939C1"/>
    <w:rsid w:val="008946DD"/>
    <w:rsid w:val="00895254"/>
    <w:rsid w:val="00897119"/>
    <w:rsid w:val="008A71BB"/>
    <w:rsid w:val="008B3338"/>
    <w:rsid w:val="008B4C07"/>
    <w:rsid w:val="008C1B32"/>
    <w:rsid w:val="008C60FF"/>
    <w:rsid w:val="008D0E4F"/>
    <w:rsid w:val="008D0EFE"/>
    <w:rsid w:val="008D22B8"/>
    <w:rsid w:val="008D3282"/>
    <w:rsid w:val="008D4A91"/>
    <w:rsid w:val="008D7B00"/>
    <w:rsid w:val="008E110C"/>
    <w:rsid w:val="008E253A"/>
    <w:rsid w:val="008E2A87"/>
    <w:rsid w:val="009071A3"/>
    <w:rsid w:val="00913154"/>
    <w:rsid w:val="0091593A"/>
    <w:rsid w:val="00921BB9"/>
    <w:rsid w:val="00931670"/>
    <w:rsid w:val="00931AD2"/>
    <w:rsid w:val="0093790A"/>
    <w:rsid w:val="00940957"/>
    <w:rsid w:val="009438F5"/>
    <w:rsid w:val="00944B91"/>
    <w:rsid w:val="009500F3"/>
    <w:rsid w:val="0095323C"/>
    <w:rsid w:val="00953FC6"/>
    <w:rsid w:val="00957B3C"/>
    <w:rsid w:val="0096149A"/>
    <w:rsid w:val="0096310E"/>
    <w:rsid w:val="00963130"/>
    <w:rsid w:val="009631F6"/>
    <w:rsid w:val="00964A60"/>
    <w:rsid w:val="009719E3"/>
    <w:rsid w:val="00974349"/>
    <w:rsid w:val="00975154"/>
    <w:rsid w:val="009836E1"/>
    <w:rsid w:val="00986E4C"/>
    <w:rsid w:val="009A7C34"/>
    <w:rsid w:val="009B4F9B"/>
    <w:rsid w:val="009B657B"/>
    <w:rsid w:val="009C1EE5"/>
    <w:rsid w:val="009C2B01"/>
    <w:rsid w:val="009C37F0"/>
    <w:rsid w:val="009C3C95"/>
    <w:rsid w:val="009D422C"/>
    <w:rsid w:val="009D57FC"/>
    <w:rsid w:val="009D6747"/>
    <w:rsid w:val="009E49C4"/>
    <w:rsid w:val="009F032D"/>
    <w:rsid w:val="009F20B8"/>
    <w:rsid w:val="009F3920"/>
    <w:rsid w:val="009F4A97"/>
    <w:rsid w:val="009F59C6"/>
    <w:rsid w:val="009F6BA3"/>
    <w:rsid w:val="00A0156B"/>
    <w:rsid w:val="00A01AE7"/>
    <w:rsid w:val="00A03F21"/>
    <w:rsid w:val="00A06277"/>
    <w:rsid w:val="00A07AA8"/>
    <w:rsid w:val="00A11FF6"/>
    <w:rsid w:val="00A126A2"/>
    <w:rsid w:val="00A24434"/>
    <w:rsid w:val="00A31BD3"/>
    <w:rsid w:val="00A34C3E"/>
    <w:rsid w:val="00A47C26"/>
    <w:rsid w:val="00A50A7E"/>
    <w:rsid w:val="00A51BD8"/>
    <w:rsid w:val="00A57751"/>
    <w:rsid w:val="00A57E73"/>
    <w:rsid w:val="00A64653"/>
    <w:rsid w:val="00A6642F"/>
    <w:rsid w:val="00A707A6"/>
    <w:rsid w:val="00A93501"/>
    <w:rsid w:val="00A95BF9"/>
    <w:rsid w:val="00AA308D"/>
    <w:rsid w:val="00AA3ADC"/>
    <w:rsid w:val="00AA50FA"/>
    <w:rsid w:val="00AB0011"/>
    <w:rsid w:val="00AB0152"/>
    <w:rsid w:val="00AB1177"/>
    <w:rsid w:val="00AB2580"/>
    <w:rsid w:val="00AC5FC0"/>
    <w:rsid w:val="00AC6EA6"/>
    <w:rsid w:val="00AD2C87"/>
    <w:rsid w:val="00AD3886"/>
    <w:rsid w:val="00AD4AAB"/>
    <w:rsid w:val="00AD776B"/>
    <w:rsid w:val="00AD7EAD"/>
    <w:rsid w:val="00AE2D4B"/>
    <w:rsid w:val="00AE523A"/>
    <w:rsid w:val="00AF19D8"/>
    <w:rsid w:val="00AF7EB4"/>
    <w:rsid w:val="00B0189C"/>
    <w:rsid w:val="00B137C3"/>
    <w:rsid w:val="00B16439"/>
    <w:rsid w:val="00B16F23"/>
    <w:rsid w:val="00B170F4"/>
    <w:rsid w:val="00B214F8"/>
    <w:rsid w:val="00B24A11"/>
    <w:rsid w:val="00B253E8"/>
    <w:rsid w:val="00B25F52"/>
    <w:rsid w:val="00B27FA9"/>
    <w:rsid w:val="00B3031C"/>
    <w:rsid w:val="00B326B0"/>
    <w:rsid w:val="00B34026"/>
    <w:rsid w:val="00B353F0"/>
    <w:rsid w:val="00B4200D"/>
    <w:rsid w:val="00B42E4B"/>
    <w:rsid w:val="00B4478D"/>
    <w:rsid w:val="00B47219"/>
    <w:rsid w:val="00B47B17"/>
    <w:rsid w:val="00B47D60"/>
    <w:rsid w:val="00B50330"/>
    <w:rsid w:val="00B527A9"/>
    <w:rsid w:val="00B52F9B"/>
    <w:rsid w:val="00B530E3"/>
    <w:rsid w:val="00B61071"/>
    <w:rsid w:val="00B64F4C"/>
    <w:rsid w:val="00B71610"/>
    <w:rsid w:val="00B773A7"/>
    <w:rsid w:val="00B823A2"/>
    <w:rsid w:val="00B85542"/>
    <w:rsid w:val="00B85C69"/>
    <w:rsid w:val="00BA236C"/>
    <w:rsid w:val="00BA47E1"/>
    <w:rsid w:val="00BA5522"/>
    <w:rsid w:val="00BA5A72"/>
    <w:rsid w:val="00BB58DF"/>
    <w:rsid w:val="00BC555A"/>
    <w:rsid w:val="00BC5B54"/>
    <w:rsid w:val="00BD1AF4"/>
    <w:rsid w:val="00BD25B6"/>
    <w:rsid w:val="00BD63CF"/>
    <w:rsid w:val="00BD70D2"/>
    <w:rsid w:val="00BD7D7E"/>
    <w:rsid w:val="00BE04B9"/>
    <w:rsid w:val="00BE2636"/>
    <w:rsid w:val="00BF2320"/>
    <w:rsid w:val="00BF25D5"/>
    <w:rsid w:val="00BF3B59"/>
    <w:rsid w:val="00BF3FAC"/>
    <w:rsid w:val="00BF4C5B"/>
    <w:rsid w:val="00C02E0C"/>
    <w:rsid w:val="00C03046"/>
    <w:rsid w:val="00C113D1"/>
    <w:rsid w:val="00C11B81"/>
    <w:rsid w:val="00C15726"/>
    <w:rsid w:val="00C16742"/>
    <w:rsid w:val="00C17E13"/>
    <w:rsid w:val="00C2565E"/>
    <w:rsid w:val="00C25707"/>
    <w:rsid w:val="00C26BE0"/>
    <w:rsid w:val="00C34D6C"/>
    <w:rsid w:val="00C36B0F"/>
    <w:rsid w:val="00C37541"/>
    <w:rsid w:val="00C4274C"/>
    <w:rsid w:val="00C42E5F"/>
    <w:rsid w:val="00C44B19"/>
    <w:rsid w:val="00C4671B"/>
    <w:rsid w:val="00C46E39"/>
    <w:rsid w:val="00C543C0"/>
    <w:rsid w:val="00C5587F"/>
    <w:rsid w:val="00C57397"/>
    <w:rsid w:val="00C62D01"/>
    <w:rsid w:val="00C63611"/>
    <w:rsid w:val="00C660A8"/>
    <w:rsid w:val="00C703DC"/>
    <w:rsid w:val="00C92FBC"/>
    <w:rsid w:val="00C94BDA"/>
    <w:rsid w:val="00C96B00"/>
    <w:rsid w:val="00CA0354"/>
    <w:rsid w:val="00CA4B04"/>
    <w:rsid w:val="00CA4FD9"/>
    <w:rsid w:val="00CA680D"/>
    <w:rsid w:val="00CB1C1F"/>
    <w:rsid w:val="00CB5F0A"/>
    <w:rsid w:val="00CC0B83"/>
    <w:rsid w:val="00CC3407"/>
    <w:rsid w:val="00CC59DC"/>
    <w:rsid w:val="00CC7345"/>
    <w:rsid w:val="00CD1CDE"/>
    <w:rsid w:val="00CD2AB9"/>
    <w:rsid w:val="00CD4D4C"/>
    <w:rsid w:val="00CE35C8"/>
    <w:rsid w:val="00CE4D23"/>
    <w:rsid w:val="00CF7E34"/>
    <w:rsid w:val="00D00830"/>
    <w:rsid w:val="00D01C16"/>
    <w:rsid w:val="00D02117"/>
    <w:rsid w:val="00D0227F"/>
    <w:rsid w:val="00D02666"/>
    <w:rsid w:val="00D053C8"/>
    <w:rsid w:val="00D1320E"/>
    <w:rsid w:val="00D20026"/>
    <w:rsid w:val="00D21349"/>
    <w:rsid w:val="00D223BB"/>
    <w:rsid w:val="00D2324A"/>
    <w:rsid w:val="00D27F63"/>
    <w:rsid w:val="00D338EC"/>
    <w:rsid w:val="00D3402E"/>
    <w:rsid w:val="00D34289"/>
    <w:rsid w:val="00D35757"/>
    <w:rsid w:val="00D405CF"/>
    <w:rsid w:val="00D41B53"/>
    <w:rsid w:val="00D43209"/>
    <w:rsid w:val="00D473C3"/>
    <w:rsid w:val="00D4792C"/>
    <w:rsid w:val="00D505E0"/>
    <w:rsid w:val="00D525F7"/>
    <w:rsid w:val="00D5311E"/>
    <w:rsid w:val="00D54612"/>
    <w:rsid w:val="00D56055"/>
    <w:rsid w:val="00D613B9"/>
    <w:rsid w:val="00D61A67"/>
    <w:rsid w:val="00D61D89"/>
    <w:rsid w:val="00D67317"/>
    <w:rsid w:val="00D67E6D"/>
    <w:rsid w:val="00D70048"/>
    <w:rsid w:val="00D70665"/>
    <w:rsid w:val="00D73E5B"/>
    <w:rsid w:val="00D76EEB"/>
    <w:rsid w:val="00D77C73"/>
    <w:rsid w:val="00D8162A"/>
    <w:rsid w:val="00D854A6"/>
    <w:rsid w:val="00D90770"/>
    <w:rsid w:val="00D957F9"/>
    <w:rsid w:val="00DA15A1"/>
    <w:rsid w:val="00DA2F52"/>
    <w:rsid w:val="00DA38F2"/>
    <w:rsid w:val="00DB3466"/>
    <w:rsid w:val="00DB3D01"/>
    <w:rsid w:val="00DB609D"/>
    <w:rsid w:val="00DB70D8"/>
    <w:rsid w:val="00DC548A"/>
    <w:rsid w:val="00DD7879"/>
    <w:rsid w:val="00DE12CD"/>
    <w:rsid w:val="00DE22C6"/>
    <w:rsid w:val="00DE2339"/>
    <w:rsid w:val="00DE33D3"/>
    <w:rsid w:val="00DE710A"/>
    <w:rsid w:val="00DF2597"/>
    <w:rsid w:val="00DF29F8"/>
    <w:rsid w:val="00E0024C"/>
    <w:rsid w:val="00E12DF0"/>
    <w:rsid w:val="00E12F76"/>
    <w:rsid w:val="00E172F3"/>
    <w:rsid w:val="00E175C9"/>
    <w:rsid w:val="00E217AD"/>
    <w:rsid w:val="00E274E1"/>
    <w:rsid w:val="00E300EF"/>
    <w:rsid w:val="00E307DA"/>
    <w:rsid w:val="00E46913"/>
    <w:rsid w:val="00E469E0"/>
    <w:rsid w:val="00E46DF4"/>
    <w:rsid w:val="00E47CFC"/>
    <w:rsid w:val="00E51986"/>
    <w:rsid w:val="00E5570D"/>
    <w:rsid w:val="00E57684"/>
    <w:rsid w:val="00E57CAE"/>
    <w:rsid w:val="00E61173"/>
    <w:rsid w:val="00E639CF"/>
    <w:rsid w:val="00E65A67"/>
    <w:rsid w:val="00E66E11"/>
    <w:rsid w:val="00E77CE6"/>
    <w:rsid w:val="00E86C19"/>
    <w:rsid w:val="00E91268"/>
    <w:rsid w:val="00E9126A"/>
    <w:rsid w:val="00E91FAB"/>
    <w:rsid w:val="00E927BC"/>
    <w:rsid w:val="00E92EAE"/>
    <w:rsid w:val="00E932D9"/>
    <w:rsid w:val="00E95ADA"/>
    <w:rsid w:val="00EA2A00"/>
    <w:rsid w:val="00EB2369"/>
    <w:rsid w:val="00EB3031"/>
    <w:rsid w:val="00EB509D"/>
    <w:rsid w:val="00EB66F7"/>
    <w:rsid w:val="00EC37D7"/>
    <w:rsid w:val="00EC760E"/>
    <w:rsid w:val="00ED20D5"/>
    <w:rsid w:val="00ED2B7F"/>
    <w:rsid w:val="00ED3992"/>
    <w:rsid w:val="00ED4DFA"/>
    <w:rsid w:val="00EE13E8"/>
    <w:rsid w:val="00EE1E94"/>
    <w:rsid w:val="00EE27DB"/>
    <w:rsid w:val="00EE44C7"/>
    <w:rsid w:val="00EE7401"/>
    <w:rsid w:val="00EF2687"/>
    <w:rsid w:val="00EF32E9"/>
    <w:rsid w:val="00F12EB1"/>
    <w:rsid w:val="00F15808"/>
    <w:rsid w:val="00F16080"/>
    <w:rsid w:val="00F201E9"/>
    <w:rsid w:val="00F21CCE"/>
    <w:rsid w:val="00F23349"/>
    <w:rsid w:val="00F23948"/>
    <w:rsid w:val="00F256B7"/>
    <w:rsid w:val="00F33B32"/>
    <w:rsid w:val="00F41A66"/>
    <w:rsid w:val="00F427F3"/>
    <w:rsid w:val="00F43BA1"/>
    <w:rsid w:val="00F462BD"/>
    <w:rsid w:val="00F50BCA"/>
    <w:rsid w:val="00F53513"/>
    <w:rsid w:val="00F548F2"/>
    <w:rsid w:val="00F54B99"/>
    <w:rsid w:val="00F57530"/>
    <w:rsid w:val="00F60CC7"/>
    <w:rsid w:val="00F60F68"/>
    <w:rsid w:val="00F624B1"/>
    <w:rsid w:val="00F678CE"/>
    <w:rsid w:val="00F72AFF"/>
    <w:rsid w:val="00F75FF2"/>
    <w:rsid w:val="00F80BD3"/>
    <w:rsid w:val="00F83466"/>
    <w:rsid w:val="00F8365C"/>
    <w:rsid w:val="00F86A43"/>
    <w:rsid w:val="00F96B3C"/>
    <w:rsid w:val="00FB2969"/>
    <w:rsid w:val="00FB2F5E"/>
    <w:rsid w:val="00FB3650"/>
    <w:rsid w:val="00FB3B8F"/>
    <w:rsid w:val="00FB51E8"/>
    <w:rsid w:val="00FC048A"/>
    <w:rsid w:val="00FC0BC4"/>
    <w:rsid w:val="00FC4D57"/>
    <w:rsid w:val="00FC7DB8"/>
    <w:rsid w:val="00FD5D94"/>
    <w:rsid w:val="00FD7765"/>
    <w:rsid w:val="00FE103E"/>
    <w:rsid w:val="00FE19C7"/>
    <w:rsid w:val="00FE2BDD"/>
    <w:rsid w:val="00FE6DD4"/>
    <w:rsid w:val="00FE7A15"/>
    <w:rsid w:val="00FF19DF"/>
    <w:rsid w:val="00FF6915"/>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DC3BED"/>
  <w15:docId w15:val="{2675CF61-CCF3-3C41-AEBB-AEC1E80E0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2"/>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paragraph" w:customStyle="1" w:styleId="SASCode">
    <w:name w:val="SAS Code"/>
    <w:basedOn w:val="Normal"/>
    <w:uiPriority w:val="99"/>
    <w:rsid w:val="003C154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firstLine="360"/>
      <w:jc w:val="both"/>
    </w:pPr>
    <w:rPr>
      <w:rFonts w:ascii="Courier New" w:eastAsia="Helvetica" w:hAnsi="Courier New" w:cs="Helvetica"/>
      <w:kern w:val="1"/>
      <w:sz w:val="16"/>
      <w:szCs w:val="24"/>
      <w:lang w:val="en-GB" w:eastAsia="en-GB"/>
    </w:rPr>
  </w:style>
  <w:style w:type="character" w:styleId="UnresolvedMention">
    <w:name w:val="Unresolved Mention"/>
    <w:basedOn w:val="DefaultParagraphFont"/>
    <w:uiPriority w:val="99"/>
    <w:semiHidden/>
    <w:unhideWhenUsed/>
    <w:rsid w:val="009D6747"/>
    <w:rPr>
      <w:color w:val="605E5C"/>
      <w:shd w:val="clear" w:color="auto" w:fill="E1DFDD"/>
    </w:rPr>
  </w:style>
  <w:style w:type="character" w:customStyle="1" w:styleId="apple-converted-space">
    <w:name w:val="apple-converted-space"/>
    <w:basedOn w:val="DefaultParagraphFont"/>
    <w:rsid w:val="009D6747"/>
  </w:style>
  <w:style w:type="paragraph" w:styleId="BlockText">
    <w:name w:val="Block Text"/>
    <w:basedOn w:val="Normal"/>
    <w:unhideWhenUsed/>
    <w:rsid w:val="00E66E11"/>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PlainText">
    <w:name w:val="Plain Text"/>
    <w:basedOn w:val="Normal"/>
    <w:link w:val="PlainTextChar"/>
    <w:unhideWhenUsed/>
    <w:rsid w:val="00C03046"/>
    <w:pPr>
      <w:spacing w:after="0"/>
    </w:pPr>
    <w:rPr>
      <w:rFonts w:ascii="Consolas" w:hAnsi="Consolas" w:cs="Consolas"/>
      <w:sz w:val="21"/>
      <w:szCs w:val="21"/>
    </w:rPr>
  </w:style>
  <w:style w:type="character" w:customStyle="1" w:styleId="PlainTextChar">
    <w:name w:val="Plain Text Char"/>
    <w:basedOn w:val="DefaultParagraphFont"/>
    <w:link w:val="PlainText"/>
    <w:rsid w:val="00C03046"/>
    <w:rPr>
      <w:rFonts w:ascii="Consolas" w:hAnsi="Consolas" w:cs="Consolas"/>
      <w:sz w:val="21"/>
      <w:szCs w:val="21"/>
    </w:rPr>
  </w:style>
  <w:style w:type="paragraph" w:customStyle="1" w:styleId="SAScode0">
    <w:name w:val="SAS code"/>
    <w:basedOn w:val="PlainText"/>
    <w:qFormat/>
    <w:rsid w:val="00C03046"/>
  </w:style>
  <w:style w:type="paragraph" w:customStyle="1" w:styleId="code">
    <w:name w:val="code"/>
    <w:basedOn w:val="PlainText"/>
    <w:autoRedefine/>
    <w:qFormat/>
    <w:rsid w:val="006025A7"/>
    <w:pPr>
      <w:pBdr>
        <w:top w:val="single" w:sz="4" w:space="1" w:color="auto"/>
        <w:left w:val="single" w:sz="4" w:space="4" w:color="auto"/>
        <w:bottom w:val="single" w:sz="4" w:space="1" w:color="auto"/>
        <w:right w:val="single" w:sz="4" w:space="4" w:color="auto"/>
      </w:pBdr>
      <w:snapToGrid w:val="0"/>
      <w:spacing w:line="216" w:lineRule="auto"/>
    </w:pPr>
    <w:rPr>
      <w:rFonts w:ascii="Courier New" w:hAnsi="Courier New" w:cs="Courier New"/>
      <w:color w:val="1F497D" w:themeColor="text2"/>
      <w:sz w:val="13"/>
      <w:szCs w:val="16"/>
      <w:shd w:val="clear" w:color="auto" w:fill="FFFFFF"/>
      <w:lang w:val="en-GB" w:eastAsia="en-GB"/>
    </w:rPr>
  </w:style>
  <w:style w:type="paragraph" w:styleId="ListParagraph">
    <w:name w:val="List Paragraph"/>
    <w:basedOn w:val="Normal"/>
    <w:uiPriority w:val="34"/>
    <w:qFormat/>
    <w:rsid w:val="00816E0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182741797">
      <w:bodyDiv w:val="1"/>
      <w:marLeft w:val="0"/>
      <w:marRight w:val="0"/>
      <w:marTop w:val="0"/>
      <w:marBottom w:val="0"/>
      <w:divBdr>
        <w:top w:val="none" w:sz="0" w:space="0" w:color="auto"/>
        <w:left w:val="none" w:sz="0" w:space="0" w:color="auto"/>
        <w:bottom w:val="none" w:sz="0" w:space="0" w:color="auto"/>
        <w:right w:val="none" w:sz="0" w:space="0" w:color="auto"/>
      </w:divBdr>
      <w:divsChild>
        <w:div w:id="974026327">
          <w:marLeft w:val="0"/>
          <w:marRight w:val="0"/>
          <w:marTop w:val="0"/>
          <w:marBottom w:val="0"/>
          <w:divBdr>
            <w:top w:val="none" w:sz="0" w:space="0" w:color="auto"/>
            <w:left w:val="none" w:sz="0" w:space="0" w:color="auto"/>
            <w:bottom w:val="none" w:sz="0" w:space="0" w:color="auto"/>
            <w:right w:val="none" w:sz="0" w:space="0" w:color="auto"/>
          </w:divBdr>
          <w:divsChild>
            <w:div w:id="1769498585">
              <w:marLeft w:val="0"/>
              <w:marRight w:val="0"/>
              <w:marTop w:val="0"/>
              <w:marBottom w:val="0"/>
              <w:divBdr>
                <w:top w:val="none" w:sz="0" w:space="0" w:color="auto"/>
                <w:left w:val="none" w:sz="0" w:space="0" w:color="auto"/>
                <w:bottom w:val="none" w:sz="0" w:space="0" w:color="auto"/>
                <w:right w:val="none" w:sz="0" w:space="0" w:color="auto"/>
              </w:divBdr>
            </w:div>
            <w:div w:id="109320330">
              <w:marLeft w:val="0"/>
              <w:marRight w:val="0"/>
              <w:marTop w:val="0"/>
              <w:marBottom w:val="0"/>
              <w:divBdr>
                <w:top w:val="none" w:sz="0" w:space="0" w:color="auto"/>
                <w:left w:val="none" w:sz="0" w:space="0" w:color="auto"/>
                <w:bottom w:val="none" w:sz="0" w:space="0" w:color="auto"/>
                <w:right w:val="none" w:sz="0" w:space="0" w:color="auto"/>
              </w:divBdr>
            </w:div>
            <w:div w:id="1724324909">
              <w:marLeft w:val="0"/>
              <w:marRight w:val="0"/>
              <w:marTop w:val="0"/>
              <w:marBottom w:val="0"/>
              <w:divBdr>
                <w:top w:val="none" w:sz="0" w:space="0" w:color="auto"/>
                <w:left w:val="none" w:sz="0" w:space="0" w:color="auto"/>
                <w:bottom w:val="none" w:sz="0" w:space="0" w:color="auto"/>
                <w:right w:val="none" w:sz="0" w:space="0" w:color="auto"/>
              </w:divBdr>
            </w:div>
            <w:div w:id="83503119">
              <w:marLeft w:val="0"/>
              <w:marRight w:val="0"/>
              <w:marTop w:val="0"/>
              <w:marBottom w:val="0"/>
              <w:divBdr>
                <w:top w:val="none" w:sz="0" w:space="0" w:color="auto"/>
                <w:left w:val="none" w:sz="0" w:space="0" w:color="auto"/>
                <w:bottom w:val="none" w:sz="0" w:space="0" w:color="auto"/>
                <w:right w:val="none" w:sz="0" w:space="0" w:color="auto"/>
              </w:divBdr>
            </w:div>
            <w:div w:id="1238900131">
              <w:marLeft w:val="0"/>
              <w:marRight w:val="0"/>
              <w:marTop w:val="0"/>
              <w:marBottom w:val="0"/>
              <w:divBdr>
                <w:top w:val="none" w:sz="0" w:space="0" w:color="auto"/>
                <w:left w:val="none" w:sz="0" w:space="0" w:color="auto"/>
                <w:bottom w:val="none" w:sz="0" w:space="0" w:color="auto"/>
                <w:right w:val="none" w:sz="0" w:space="0" w:color="auto"/>
              </w:divBdr>
            </w:div>
            <w:div w:id="199972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017947">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51712247">
      <w:bodyDiv w:val="1"/>
      <w:marLeft w:val="0"/>
      <w:marRight w:val="0"/>
      <w:marTop w:val="0"/>
      <w:marBottom w:val="0"/>
      <w:divBdr>
        <w:top w:val="none" w:sz="0" w:space="0" w:color="auto"/>
        <w:left w:val="none" w:sz="0" w:space="0" w:color="auto"/>
        <w:bottom w:val="none" w:sz="0" w:space="0" w:color="auto"/>
        <w:right w:val="none" w:sz="0" w:space="0" w:color="auto"/>
      </w:divBdr>
      <w:divsChild>
        <w:div w:id="1893419054">
          <w:marLeft w:val="0"/>
          <w:marRight w:val="0"/>
          <w:marTop w:val="0"/>
          <w:marBottom w:val="0"/>
          <w:divBdr>
            <w:top w:val="none" w:sz="0" w:space="0" w:color="auto"/>
            <w:left w:val="none" w:sz="0" w:space="0" w:color="auto"/>
            <w:bottom w:val="none" w:sz="0" w:space="0" w:color="auto"/>
            <w:right w:val="none" w:sz="0" w:space="0" w:color="auto"/>
          </w:divBdr>
          <w:divsChild>
            <w:div w:id="585236962">
              <w:marLeft w:val="0"/>
              <w:marRight w:val="0"/>
              <w:marTop w:val="0"/>
              <w:marBottom w:val="0"/>
              <w:divBdr>
                <w:top w:val="none" w:sz="0" w:space="0" w:color="auto"/>
                <w:left w:val="none" w:sz="0" w:space="0" w:color="auto"/>
                <w:bottom w:val="none" w:sz="0" w:space="0" w:color="auto"/>
                <w:right w:val="none" w:sz="0" w:space="0" w:color="auto"/>
              </w:divBdr>
            </w:div>
            <w:div w:id="1316641531">
              <w:marLeft w:val="0"/>
              <w:marRight w:val="0"/>
              <w:marTop w:val="0"/>
              <w:marBottom w:val="0"/>
              <w:divBdr>
                <w:top w:val="none" w:sz="0" w:space="0" w:color="auto"/>
                <w:left w:val="none" w:sz="0" w:space="0" w:color="auto"/>
                <w:bottom w:val="none" w:sz="0" w:space="0" w:color="auto"/>
                <w:right w:val="none" w:sz="0" w:space="0" w:color="auto"/>
              </w:divBdr>
            </w:div>
            <w:div w:id="1979530745">
              <w:marLeft w:val="0"/>
              <w:marRight w:val="0"/>
              <w:marTop w:val="0"/>
              <w:marBottom w:val="0"/>
              <w:divBdr>
                <w:top w:val="none" w:sz="0" w:space="0" w:color="auto"/>
                <w:left w:val="none" w:sz="0" w:space="0" w:color="auto"/>
                <w:bottom w:val="none" w:sz="0" w:space="0" w:color="auto"/>
                <w:right w:val="none" w:sz="0" w:space="0" w:color="auto"/>
              </w:divBdr>
            </w:div>
            <w:div w:id="69238348">
              <w:marLeft w:val="0"/>
              <w:marRight w:val="0"/>
              <w:marTop w:val="0"/>
              <w:marBottom w:val="0"/>
              <w:divBdr>
                <w:top w:val="none" w:sz="0" w:space="0" w:color="auto"/>
                <w:left w:val="none" w:sz="0" w:space="0" w:color="auto"/>
                <w:bottom w:val="none" w:sz="0" w:space="0" w:color="auto"/>
                <w:right w:val="none" w:sz="0" w:space="0" w:color="auto"/>
              </w:divBdr>
            </w:div>
            <w:div w:id="1367214302">
              <w:marLeft w:val="0"/>
              <w:marRight w:val="0"/>
              <w:marTop w:val="0"/>
              <w:marBottom w:val="0"/>
              <w:divBdr>
                <w:top w:val="none" w:sz="0" w:space="0" w:color="auto"/>
                <w:left w:val="none" w:sz="0" w:space="0" w:color="auto"/>
                <w:bottom w:val="none" w:sz="0" w:space="0" w:color="auto"/>
                <w:right w:val="none" w:sz="0" w:space="0" w:color="auto"/>
              </w:divBdr>
            </w:div>
            <w:div w:id="927420802">
              <w:marLeft w:val="0"/>
              <w:marRight w:val="0"/>
              <w:marTop w:val="0"/>
              <w:marBottom w:val="0"/>
              <w:divBdr>
                <w:top w:val="none" w:sz="0" w:space="0" w:color="auto"/>
                <w:left w:val="none" w:sz="0" w:space="0" w:color="auto"/>
                <w:bottom w:val="none" w:sz="0" w:space="0" w:color="auto"/>
                <w:right w:val="none" w:sz="0" w:space="0" w:color="auto"/>
              </w:divBdr>
            </w:div>
            <w:div w:id="59796865">
              <w:marLeft w:val="0"/>
              <w:marRight w:val="0"/>
              <w:marTop w:val="0"/>
              <w:marBottom w:val="0"/>
              <w:divBdr>
                <w:top w:val="none" w:sz="0" w:space="0" w:color="auto"/>
                <w:left w:val="none" w:sz="0" w:space="0" w:color="auto"/>
                <w:bottom w:val="none" w:sz="0" w:space="0" w:color="auto"/>
                <w:right w:val="none" w:sz="0" w:space="0" w:color="auto"/>
              </w:divBdr>
            </w:div>
            <w:div w:id="136188487">
              <w:marLeft w:val="0"/>
              <w:marRight w:val="0"/>
              <w:marTop w:val="0"/>
              <w:marBottom w:val="0"/>
              <w:divBdr>
                <w:top w:val="none" w:sz="0" w:space="0" w:color="auto"/>
                <w:left w:val="none" w:sz="0" w:space="0" w:color="auto"/>
                <w:bottom w:val="none" w:sz="0" w:space="0" w:color="auto"/>
                <w:right w:val="none" w:sz="0" w:space="0" w:color="auto"/>
              </w:divBdr>
            </w:div>
            <w:div w:id="11295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9605">
      <w:bodyDiv w:val="1"/>
      <w:marLeft w:val="0"/>
      <w:marRight w:val="0"/>
      <w:marTop w:val="0"/>
      <w:marBottom w:val="0"/>
      <w:divBdr>
        <w:top w:val="none" w:sz="0" w:space="0" w:color="auto"/>
        <w:left w:val="none" w:sz="0" w:space="0" w:color="auto"/>
        <w:bottom w:val="none" w:sz="0" w:space="0" w:color="auto"/>
        <w:right w:val="none" w:sz="0" w:space="0" w:color="auto"/>
      </w:divBdr>
      <w:divsChild>
        <w:div w:id="415174615">
          <w:marLeft w:val="0"/>
          <w:marRight w:val="0"/>
          <w:marTop w:val="0"/>
          <w:marBottom w:val="0"/>
          <w:divBdr>
            <w:top w:val="none" w:sz="0" w:space="0" w:color="auto"/>
            <w:left w:val="none" w:sz="0" w:space="0" w:color="auto"/>
            <w:bottom w:val="none" w:sz="0" w:space="0" w:color="auto"/>
            <w:right w:val="none" w:sz="0" w:space="0" w:color="auto"/>
          </w:divBdr>
          <w:divsChild>
            <w:div w:id="1984196945">
              <w:marLeft w:val="0"/>
              <w:marRight w:val="0"/>
              <w:marTop w:val="0"/>
              <w:marBottom w:val="0"/>
              <w:divBdr>
                <w:top w:val="none" w:sz="0" w:space="0" w:color="auto"/>
                <w:left w:val="none" w:sz="0" w:space="0" w:color="auto"/>
                <w:bottom w:val="none" w:sz="0" w:space="0" w:color="auto"/>
                <w:right w:val="none" w:sz="0" w:space="0" w:color="auto"/>
              </w:divBdr>
            </w:div>
            <w:div w:id="1503818986">
              <w:marLeft w:val="0"/>
              <w:marRight w:val="0"/>
              <w:marTop w:val="0"/>
              <w:marBottom w:val="0"/>
              <w:divBdr>
                <w:top w:val="none" w:sz="0" w:space="0" w:color="auto"/>
                <w:left w:val="none" w:sz="0" w:space="0" w:color="auto"/>
                <w:bottom w:val="none" w:sz="0" w:space="0" w:color="auto"/>
                <w:right w:val="none" w:sz="0" w:space="0" w:color="auto"/>
              </w:divBdr>
            </w:div>
            <w:div w:id="1868329502">
              <w:marLeft w:val="0"/>
              <w:marRight w:val="0"/>
              <w:marTop w:val="0"/>
              <w:marBottom w:val="0"/>
              <w:divBdr>
                <w:top w:val="none" w:sz="0" w:space="0" w:color="auto"/>
                <w:left w:val="none" w:sz="0" w:space="0" w:color="auto"/>
                <w:bottom w:val="none" w:sz="0" w:space="0" w:color="auto"/>
                <w:right w:val="none" w:sz="0" w:space="0" w:color="auto"/>
              </w:divBdr>
            </w:div>
            <w:div w:id="516389677">
              <w:marLeft w:val="0"/>
              <w:marRight w:val="0"/>
              <w:marTop w:val="0"/>
              <w:marBottom w:val="0"/>
              <w:divBdr>
                <w:top w:val="none" w:sz="0" w:space="0" w:color="auto"/>
                <w:left w:val="none" w:sz="0" w:space="0" w:color="auto"/>
                <w:bottom w:val="none" w:sz="0" w:space="0" w:color="auto"/>
                <w:right w:val="none" w:sz="0" w:space="0" w:color="auto"/>
              </w:divBdr>
            </w:div>
            <w:div w:id="260140838">
              <w:marLeft w:val="0"/>
              <w:marRight w:val="0"/>
              <w:marTop w:val="0"/>
              <w:marBottom w:val="0"/>
              <w:divBdr>
                <w:top w:val="none" w:sz="0" w:space="0" w:color="auto"/>
                <w:left w:val="none" w:sz="0" w:space="0" w:color="auto"/>
                <w:bottom w:val="none" w:sz="0" w:space="0" w:color="auto"/>
                <w:right w:val="none" w:sz="0" w:space="0" w:color="auto"/>
              </w:divBdr>
            </w:div>
            <w:div w:id="60038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144617683">
      <w:bodyDiv w:val="1"/>
      <w:marLeft w:val="0"/>
      <w:marRight w:val="0"/>
      <w:marTop w:val="0"/>
      <w:marBottom w:val="0"/>
      <w:divBdr>
        <w:top w:val="none" w:sz="0" w:space="0" w:color="auto"/>
        <w:left w:val="none" w:sz="0" w:space="0" w:color="auto"/>
        <w:bottom w:val="none" w:sz="0" w:space="0" w:color="auto"/>
        <w:right w:val="none" w:sz="0" w:space="0" w:color="auto"/>
      </w:divBdr>
    </w:div>
    <w:div w:id="1371761667">
      <w:bodyDiv w:val="1"/>
      <w:marLeft w:val="0"/>
      <w:marRight w:val="0"/>
      <w:marTop w:val="0"/>
      <w:marBottom w:val="0"/>
      <w:divBdr>
        <w:top w:val="none" w:sz="0" w:space="0" w:color="auto"/>
        <w:left w:val="none" w:sz="0" w:space="0" w:color="auto"/>
        <w:bottom w:val="none" w:sz="0" w:space="0" w:color="auto"/>
        <w:right w:val="none" w:sz="0" w:space="0" w:color="auto"/>
      </w:divBdr>
    </w:div>
    <w:div w:id="1710765243">
      <w:bodyDiv w:val="1"/>
      <w:marLeft w:val="0"/>
      <w:marRight w:val="0"/>
      <w:marTop w:val="0"/>
      <w:marBottom w:val="0"/>
      <w:divBdr>
        <w:top w:val="none" w:sz="0" w:space="0" w:color="auto"/>
        <w:left w:val="none" w:sz="0" w:space="0" w:color="auto"/>
        <w:bottom w:val="none" w:sz="0" w:space="0" w:color="auto"/>
        <w:right w:val="none" w:sz="0" w:space="0" w:color="auto"/>
      </w:divBdr>
    </w:div>
    <w:div w:id="1799951247">
      <w:bodyDiv w:val="1"/>
      <w:marLeft w:val="0"/>
      <w:marRight w:val="0"/>
      <w:marTop w:val="0"/>
      <w:marBottom w:val="0"/>
      <w:divBdr>
        <w:top w:val="none" w:sz="0" w:space="0" w:color="auto"/>
        <w:left w:val="none" w:sz="0" w:space="0" w:color="auto"/>
        <w:bottom w:val="none" w:sz="0" w:space="0" w:color="auto"/>
        <w:right w:val="none" w:sz="0" w:space="0" w:color="auto"/>
      </w:divBdr>
      <w:divsChild>
        <w:div w:id="1655909899">
          <w:marLeft w:val="0"/>
          <w:marRight w:val="0"/>
          <w:marTop w:val="0"/>
          <w:marBottom w:val="0"/>
          <w:divBdr>
            <w:top w:val="none" w:sz="0" w:space="0" w:color="auto"/>
            <w:left w:val="none" w:sz="0" w:space="0" w:color="auto"/>
            <w:bottom w:val="none" w:sz="0" w:space="0" w:color="auto"/>
            <w:right w:val="none" w:sz="0" w:space="0" w:color="auto"/>
          </w:divBdr>
          <w:divsChild>
            <w:div w:id="2020740264">
              <w:marLeft w:val="0"/>
              <w:marRight w:val="0"/>
              <w:marTop w:val="0"/>
              <w:marBottom w:val="0"/>
              <w:divBdr>
                <w:top w:val="none" w:sz="0" w:space="0" w:color="auto"/>
                <w:left w:val="none" w:sz="0" w:space="0" w:color="auto"/>
                <w:bottom w:val="none" w:sz="0" w:space="0" w:color="auto"/>
                <w:right w:val="none" w:sz="0" w:space="0" w:color="auto"/>
              </w:divBdr>
            </w:div>
            <w:div w:id="396830417">
              <w:marLeft w:val="0"/>
              <w:marRight w:val="0"/>
              <w:marTop w:val="0"/>
              <w:marBottom w:val="0"/>
              <w:divBdr>
                <w:top w:val="none" w:sz="0" w:space="0" w:color="auto"/>
                <w:left w:val="none" w:sz="0" w:space="0" w:color="auto"/>
                <w:bottom w:val="none" w:sz="0" w:space="0" w:color="auto"/>
                <w:right w:val="none" w:sz="0" w:space="0" w:color="auto"/>
              </w:divBdr>
            </w:div>
            <w:div w:id="562105560">
              <w:marLeft w:val="0"/>
              <w:marRight w:val="0"/>
              <w:marTop w:val="0"/>
              <w:marBottom w:val="0"/>
              <w:divBdr>
                <w:top w:val="none" w:sz="0" w:space="0" w:color="auto"/>
                <w:left w:val="none" w:sz="0" w:space="0" w:color="auto"/>
                <w:bottom w:val="none" w:sz="0" w:space="0" w:color="auto"/>
                <w:right w:val="none" w:sz="0" w:space="0" w:color="auto"/>
              </w:divBdr>
            </w:div>
            <w:div w:id="1204246480">
              <w:marLeft w:val="0"/>
              <w:marRight w:val="0"/>
              <w:marTop w:val="0"/>
              <w:marBottom w:val="0"/>
              <w:divBdr>
                <w:top w:val="none" w:sz="0" w:space="0" w:color="auto"/>
                <w:left w:val="none" w:sz="0" w:space="0" w:color="auto"/>
                <w:bottom w:val="none" w:sz="0" w:space="0" w:color="auto"/>
                <w:right w:val="none" w:sz="0" w:space="0" w:color="auto"/>
              </w:divBdr>
            </w:div>
            <w:div w:id="1797600043">
              <w:marLeft w:val="0"/>
              <w:marRight w:val="0"/>
              <w:marTop w:val="0"/>
              <w:marBottom w:val="0"/>
              <w:divBdr>
                <w:top w:val="none" w:sz="0" w:space="0" w:color="auto"/>
                <w:left w:val="none" w:sz="0" w:space="0" w:color="auto"/>
                <w:bottom w:val="none" w:sz="0" w:space="0" w:color="auto"/>
                <w:right w:val="none" w:sz="0" w:space="0" w:color="auto"/>
              </w:divBdr>
            </w:div>
            <w:div w:id="25239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2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colors/colors_picker.asp" TargetMode="Externa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hyperlink" Target="mailto:phil@woodstreet.org.uk" TargetMode="External"/><Relationship Id="rId7" Type="http://schemas.openxmlformats.org/officeDocument/2006/relationships/styles" Target="styles.xml"/><Relationship Id="rId12" Type="http://schemas.openxmlformats.org/officeDocument/2006/relationships/hyperlink" Target="https://www.doxygen.nl/download.html" TargetMode="External"/><Relationship Id="rId17" Type="http://schemas.openxmlformats.org/officeDocument/2006/relationships/image" Target="media/image2.png"/><Relationship Id="rId25" Type="http://schemas.openxmlformats.org/officeDocument/2006/relationships/image" Target="media/image7.png"/><Relationship Id="rId33" Type="http://schemas.openxmlformats.org/officeDocument/2006/relationships/hyperlink" Target="http://www.businessdecision-lifesciences.com"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github.com/philipmason/Wood-Street-Consultants/tree/main/Doxygen" TargetMode="External"/><Relationship Id="rId20" Type="http://schemas.openxmlformats.org/officeDocument/2006/relationships/image" Target="media/image5.png"/><Relationship Id="rId29" Type="http://schemas.openxmlformats.org/officeDocument/2006/relationships/hyperlink" Target="http://www.graphviz.org/"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www.webgraphviz.com/" TargetMode="External"/><Relationship Id="rId32" Type="http://schemas.openxmlformats.org/officeDocument/2006/relationships/hyperlink" Target="mailto:jean-michel.bodart@businessdecision.com" TargetMode="External"/><Relationship Id="rId37"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hyperlink" Target="https://github.com/philipmason/Wood-Street-Consultants/blob/main/SCAPROC/SAS/output/example2.txt" TargetMode="External"/><Relationship Id="rId28" Type="http://schemas.openxmlformats.org/officeDocument/2006/relationships/hyperlink" Target="https://documentation.sas.com/doc/en/pgmsascdc/9.4_3.5/proc/p0sf63lx4fs2m5n14qv1bn8p863v.htm" TargetMode="External"/><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hyperlink" Target="http://webgraphviz.com/"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doxygen.nl/manual/commands.html" TargetMode="External"/><Relationship Id="rId22" Type="http://schemas.openxmlformats.org/officeDocument/2006/relationships/hyperlink" Target="http://webgraphviz.com" TargetMode="External"/><Relationship Id="rId27" Type="http://schemas.openxmlformats.org/officeDocument/2006/relationships/hyperlink" Target="https://github.com/philipmason/Wood-Street-Consultants/tree/main/SCAPROC/SAS" TargetMode="External"/><Relationship Id="rId30" Type="http://schemas.openxmlformats.org/officeDocument/2006/relationships/hyperlink" Target="https://en.wikipedia.org/wiki/DOT_(graph_description_language)" TargetMode="External"/><Relationship Id="rId35" Type="http://schemas.openxmlformats.org/officeDocument/2006/relationships/header" Target="header1.xml"/><Relationship Id="rId8" Type="http://schemas.openxmlformats.org/officeDocument/2006/relationships/settings" Target="settings.xm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hilipmason/Library/CloudStorage/OneDrive-Personal/_My%20Papers_/2023/Pharmasug%202023/PharmaSUG2023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2.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4.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5.xml><?xml version="1.0" encoding="utf-8"?>
<ds:datastoreItem xmlns:ds="http://schemas.openxmlformats.org/officeDocument/2006/customXml" ds:itemID="{C0C4C18C-C073-4E85-AAB8-A2228F3CE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PharmaSUG2023_Paper_Template.dotx</Template>
  <TotalTime>345</TotalTime>
  <Pages>12</Pages>
  <Words>4903</Words>
  <Characters>27948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Documenting your SAS programs with Doxygen and automatically generated diagrams. </vt:lpstr>
    </vt:vector>
  </TitlesOfParts>
  <Manager/>
  <Company>Wood Street Consultants</Company>
  <LinksUpToDate>false</LinksUpToDate>
  <CharactersWithSpaces>32786</CharactersWithSpaces>
  <SharedDoc>false</SharedDoc>
  <HyperlinkBase/>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Documenting your SAS programs with Doxygen and automatically generated diagrams. </dc:title>
  <dc:subject>Advanced Programming</dc:subject>
  <dc:creator>Philip Mason</dc:creator>
  <cp:keywords>SAS Doxygen SCAPROC</cp:keywords>
  <dc:description/>
  <cp:lastModifiedBy>Philip Mason</cp:lastModifiedBy>
  <cp:revision>303</cp:revision>
  <cp:lastPrinted>2014-08-01T19:07:00Z</cp:lastPrinted>
  <dcterms:created xsi:type="dcterms:W3CDTF">2023-01-29T16:41:00Z</dcterms:created>
  <dcterms:modified xsi:type="dcterms:W3CDTF">2023-04-03T06:10:00Z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